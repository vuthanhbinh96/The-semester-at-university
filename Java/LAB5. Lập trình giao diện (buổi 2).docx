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3B" w:rsidRDefault="008A4F94" w:rsidP="008A4F94">
      <w:pPr>
        <w:pStyle w:val="Heading1"/>
        <w:jc w:val="center"/>
        <w:rPr>
          <w:sz w:val="28"/>
        </w:rPr>
      </w:pPr>
      <w:r w:rsidRPr="008A4F94">
        <w:rPr>
          <w:sz w:val="28"/>
        </w:rPr>
        <w:t>LAB5. LẬP TRÌNH GIAO DIỆN (BUỔI 1)</w:t>
      </w:r>
    </w:p>
    <w:p w:rsidR="00D51C51" w:rsidRDefault="00D51C51" w:rsidP="008A4F94">
      <w:pPr>
        <w:pStyle w:val="Heading2"/>
        <w:numPr>
          <w:ilvl w:val="0"/>
          <w:numId w:val="2"/>
        </w:numPr>
      </w:pPr>
      <w:r>
        <w:t>Mục tiêu</w:t>
      </w:r>
    </w:p>
    <w:p w:rsidR="000357E4" w:rsidRPr="00D51C51" w:rsidRDefault="004F2737" w:rsidP="00F7023A">
      <w:r>
        <w:t xml:space="preserve">Tìm hiểu về các thuộc tính và cách sử dụng cơ bản của các components </w:t>
      </w:r>
      <w:r w:rsidR="000357E4">
        <w:t>JLabel</w:t>
      </w:r>
      <w:r w:rsidR="00F7023A">
        <w:t xml:space="preserve">, </w:t>
      </w:r>
      <w:r w:rsidR="000357E4">
        <w:t>JTextField</w:t>
      </w:r>
      <w:r w:rsidR="00F7023A">
        <w:t xml:space="preserve">, </w:t>
      </w:r>
      <w:r w:rsidR="000357E4">
        <w:t>JButton</w:t>
      </w:r>
      <w:r w:rsidR="00F7023A">
        <w:t xml:space="preserve">, </w:t>
      </w:r>
      <w:r w:rsidR="000357E4">
        <w:t>JRadioButton</w:t>
      </w:r>
      <w:r w:rsidR="00F7023A">
        <w:t xml:space="preserve">, </w:t>
      </w:r>
      <w:r w:rsidR="000357E4">
        <w:t>JTable</w:t>
      </w:r>
      <w:r w:rsidR="00F7023A">
        <w:t xml:space="preserve">, </w:t>
      </w:r>
      <w:r w:rsidR="000357E4">
        <w:t>JComboBox</w:t>
      </w:r>
      <w:r>
        <w:t>. Từ đó biết cách xây dựng giao diện bằng code trực tiếp không qua kéo thả.</w:t>
      </w:r>
    </w:p>
    <w:p w:rsidR="00D51C51" w:rsidRDefault="00D51C51" w:rsidP="008A4F94">
      <w:pPr>
        <w:pStyle w:val="Heading2"/>
        <w:numPr>
          <w:ilvl w:val="0"/>
          <w:numId w:val="2"/>
        </w:numPr>
      </w:pPr>
      <w:r>
        <w:t>Yêu cầu</w:t>
      </w:r>
    </w:p>
    <w:p w:rsidR="00E22110" w:rsidRDefault="00E22110" w:rsidP="00E22110">
      <w:pPr>
        <w:pStyle w:val="ListParagraph"/>
        <w:numPr>
          <w:ilvl w:val="0"/>
          <w:numId w:val="3"/>
        </w:numPr>
      </w:pPr>
      <w:r>
        <w:t xml:space="preserve">Sinh viên làm theo các phần </w:t>
      </w:r>
      <w:r w:rsidR="006513F7">
        <w:t>theo nội dung hướng dẫn</w:t>
      </w:r>
    </w:p>
    <w:p w:rsidR="006513F7" w:rsidRPr="00E22110" w:rsidRDefault="006513F7" w:rsidP="00E22110">
      <w:pPr>
        <w:pStyle w:val="ListParagraph"/>
        <w:numPr>
          <w:ilvl w:val="0"/>
          <w:numId w:val="3"/>
        </w:numPr>
      </w:pPr>
      <w:r>
        <w:t>Làm bài tập về nhà phần bài tập</w:t>
      </w:r>
    </w:p>
    <w:p w:rsidR="008A4F94" w:rsidRDefault="008A4F94" w:rsidP="008A4F94">
      <w:pPr>
        <w:pStyle w:val="Heading2"/>
        <w:numPr>
          <w:ilvl w:val="0"/>
          <w:numId w:val="2"/>
        </w:numPr>
      </w:pPr>
      <w:r>
        <w:t>Hướng dẫn</w:t>
      </w:r>
    </w:p>
    <w:p w:rsidR="00CC5B9B" w:rsidRDefault="008A4F94" w:rsidP="00CC5B9B">
      <w:pPr>
        <w:rPr>
          <w:lang w:val="vi-VN"/>
        </w:rPr>
      </w:pPr>
      <w:r w:rsidRPr="00CC5B9B">
        <w:rPr>
          <w:b/>
          <w:i/>
        </w:rPr>
        <w:t>Bài 1.</w:t>
      </w:r>
      <w:r>
        <w:t xml:space="preserve"> </w:t>
      </w:r>
      <w:r w:rsidR="005D25FA">
        <w:rPr>
          <w:lang w:val="vi-VN"/>
        </w:rPr>
        <w:t>Dùng code để thêm các Component sau vào giao diện: JLabel, JTextField, JButton, JRadioButton, JTable, JComboBox.</w:t>
      </w:r>
    </w:p>
    <w:p w:rsidR="00CC5B9B" w:rsidRDefault="00CC5B9B" w:rsidP="00CC5B9B">
      <w:pPr>
        <w:rPr>
          <w:b/>
          <w:i/>
          <w:lang w:val="vi-VN"/>
        </w:rPr>
      </w:pPr>
      <w:r w:rsidRPr="00CC5B9B">
        <w:rPr>
          <w:b/>
          <w:i/>
          <w:lang w:val="vi-VN"/>
        </w:rPr>
        <w:t>Hướng dẫn:</w:t>
      </w:r>
    </w:p>
    <w:p w:rsidR="00CC5B9B" w:rsidRDefault="00CC5B9B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 w:rsidRPr="00CC5B9B">
        <w:rPr>
          <w:b/>
          <w:i/>
          <w:lang w:val="vi-VN"/>
        </w:rPr>
        <w:t>JLabel</w:t>
      </w:r>
    </w:p>
    <w:p w:rsidR="00A44C3A" w:rsidRDefault="00A44C3A" w:rsidP="00A44C3A">
      <w:pPr>
        <w:pStyle w:val="ListParagraph"/>
        <w:ind w:left="1095" w:firstLine="0"/>
        <w:rPr>
          <w:lang w:val="vi-VN"/>
        </w:rPr>
      </w:pPr>
      <w:r>
        <w:rPr>
          <w:lang w:val="vi-VN"/>
        </w:rPr>
        <w:t>Tạo project mới, tiếp theo ta tạo 1 class mới có tên là MyJLabel. Tiếp theo đó, kéo thả 1 hình ảnh vào package chứa class đó. Kết quả ta có hình như sau:</w:t>
      </w:r>
    </w:p>
    <w:p w:rsidR="00707773" w:rsidRPr="00A44C3A" w:rsidRDefault="00707773" w:rsidP="00A44C3A">
      <w:pPr>
        <w:pStyle w:val="ListParagraph"/>
        <w:ind w:left="1095" w:firstLine="0"/>
        <w:rPr>
          <w:lang w:val="vi-VN"/>
        </w:rPr>
      </w:pPr>
    </w:p>
    <w:p w:rsidR="00A44C3A" w:rsidRDefault="00A44C3A" w:rsidP="00A44C3A">
      <w:pPr>
        <w:pStyle w:val="ListParagraph"/>
        <w:ind w:left="1095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28765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C3A" w:rsidRDefault="00A44C3A" w:rsidP="00A44C3A">
      <w:pPr>
        <w:pStyle w:val="ListParagraph"/>
        <w:ind w:left="1095" w:firstLine="0"/>
        <w:rPr>
          <w:lang w:val="vi-VN"/>
        </w:rPr>
      </w:pPr>
    </w:p>
    <w:p w:rsidR="00A44C3A" w:rsidRDefault="00A44C3A" w:rsidP="00A44C3A">
      <w:pPr>
        <w:pStyle w:val="ListParagraph"/>
        <w:ind w:left="1095" w:firstLine="0"/>
        <w:rPr>
          <w:lang w:val="vi-VN"/>
        </w:rPr>
      </w:pPr>
      <w:r>
        <w:rPr>
          <w:lang w:val="vi-VN"/>
        </w:rPr>
        <w:t>Trong file MyJLabel.java, ta viết code như sau:</w:t>
      </w:r>
    </w:p>
    <w:p w:rsidR="0009565E" w:rsidRDefault="0009565E">
      <w:pPr>
        <w:spacing w:line="216" w:lineRule="atLeast"/>
        <w:ind w:firstLine="0"/>
        <w:rPr>
          <w:rFonts w:ascii="Courier New" w:hAnsi="Courier New"/>
          <w:color w:val="3E1B59"/>
          <w:sz w:val="24"/>
          <w:lang w:val="vi-VN"/>
        </w:rPr>
      </w:pPr>
      <w:r>
        <w:rPr>
          <w:lang w:val="vi-VN"/>
        </w:rPr>
        <w:br w:type="page"/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lastRenderedPageBreak/>
        <w:t>package gui;</w:t>
      </w:r>
    </w:p>
    <w:p w:rsidR="00283D7E" w:rsidRPr="00283D7E" w:rsidRDefault="00283D7E" w:rsidP="00283D7E">
      <w:pPr>
        <w:pStyle w:val="NoSpacing"/>
        <w:rPr>
          <w:lang w:val="vi-VN"/>
        </w:rPr>
      </w:pP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import java.awt.GridLayout;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import javax.swing.Icon;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import javax.swing.ImageIcon;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import javax.swing.JFrame;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import javax.swing.JLabel;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public class MyJLabel extends JFrame {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public MyJLabel() {</w:t>
      </w:r>
    </w:p>
    <w:p w:rsidR="00283D7E" w:rsidRPr="00A252B1" w:rsidRDefault="00283D7E" w:rsidP="00283D7E">
      <w:pPr>
        <w:pStyle w:val="NoSpacing"/>
      </w:pPr>
      <w:r w:rsidRPr="00283D7E">
        <w:rPr>
          <w:lang w:val="vi-VN"/>
        </w:rPr>
        <w:t xml:space="preserve">       // Tạo layout cho Frame: thuộc loại GridLayout gồm 1 hàng, 3 cột, </w:t>
      </w:r>
      <w:r w:rsidR="00A252B1">
        <w:t>cách nhau theo chiều ngang 5px, dọc 5px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setLayout(new GridLayout(1, 3, 5, 5));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setDefaultCloseOperation(JFrame.EXIT_ON_CLOSE);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// Tạo hình ảnh icon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Icon icon = new ImageIcon(getClass().getResource("Android-icon.png"));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// Tạo label chỉ gồm Text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JLabel lb1 = new JLabel("Label 1");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// Tạo label chỉ có hình ảnh icon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JLabel lb2 = new JLabel(icon);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// Tạo label có cả text và icon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JLabel lb3 = new JLabel("Icon and text", icon, JLabel.CENTER);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lb3.setVerticalTextPosition(JLabel.BOTTOM);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lb3.setHorizontalTextPosition(JLabel.CENTER);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// Thêm 3 label vào frame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add(lb1);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add(lb2);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add(lb3);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// Hiển thị JLabel lên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pack();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setLocationRelativeTo(null);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setVisible(true);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}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public static void main(String[] args) {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    new MyJLabel();</w:t>
      </w:r>
    </w:p>
    <w:p w:rsidR="00283D7E" w:rsidRPr="00283D7E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 xml:space="preserve">    }</w:t>
      </w:r>
    </w:p>
    <w:p w:rsidR="00DD6FAA" w:rsidRDefault="00283D7E" w:rsidP="00283D7E">
      <w:pPr>
        <w:pStyle w:val="NoSpacing"/>
        <w:rPr>
          <w:lang w:val="vi-VN"/>
        </w:rPr>
      </w:pPr>
      <w:r w:rsidRPr="00283D7E">
        <w:rPr>
          <w:lang w:val="vi-VN"/>
        </w:rPr>
        <w:t>}</w:t>
      </w:r>
    </w:p>
    <w:p w:rsidR="00C62420" w:rsidRPr="008A5E16" w:rsidRDefault="00C62420" w:rsidP="00283D7E">
      <w:pPr>
        <w:pStyle w:val="NoSpacing"/>
        <w:rPr>
          <w:lang w:val="vi-VN"/>
        </w:rPr>
      </w:pPr>
    </w:p>
    <w:p w:rsidR="0009565E" w:rsidRDefault="0009565E">
      <w:pPr>
        <w:spacing w:line="216" w:lineRule="atLeast"/>
        <w:ind w:firstLine="0"/>
        <w:rPr>
          <w:b/>
          <w:i/>
          <w:lang w:val="vi-VN"/>
        </w:rPr>
      </w:pPr>
      <w:r>
        <w:rPr>
          <w:b/>
          <w:i/>
          <w:lang w:val="vi-VN"/>
        </w:rPr>
        <w:br w:type="page"/>
      </w:r>
    </w:p>
    <w:p w:rsidR="00CC5B9B" w:rsidRDefault="00C54AD7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>
        <w:rPr>
          <w:b/>
          <w:i/>
          <w:lang w:val="vi-VN"/>
        </w:rPr>
        <w:lastRenderedPageBreak/>
        <w:t>JButton</w:t>
      </w:r>
    </w:p>
    <w:p w:rsidR="000A5D12" w:rsidRPr="000A5D12" w:rsidRDefault="000A5D12" w:rsidP="000A5D12">
      <w:pPr>
        <w:pStyle w:val="ListParagraph"/>
        <w:ind w:left="1095" w:firstLine="0"/>
        <w:rPr>
          <w:lang w:val="vi-VN"/>
        </w:rPr>
      </w:pPr>
      <w:r>
        <w:rPr>
          <w:lang w:val="vi-VN"/>
        </w:rPr>
        <w:t xml:space="preserve">Tương tự với phần Label, ta tạo class tên là </w:t>
      </w:r>
      <w:r w:rsidRPr="000A5D12">
        <w:rPr>
          <w:b/>
          <w:i/>
          <w:lang w:val="vi-VN"/>
        </w:rPr>
        <w:t>MyJButton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>và viết code như sau: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package gui;</w:t>
      </w:r>
    </w:p>
    <w:p w:rsidR="000A5D12" w:rsidRPr="000A5D12" w:rsidRDefault="000A5D12" w:rsidP="000A5D12">
      <w:pPr>
        <w:pStyle w:val="NoSpacing"/>
        <w:rPr>
          <w:lang w:val="vi-VN"/>
        </w:rPr>
      </w:pP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import java.awt.GridLayout;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import java.awt.event.ActionEvent;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import java.awt.event.ActionListener;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import javax.swing.JButton;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import javax.swing.JFrame;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import javax.swing.JLabel;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public class MyJButton extends JFrame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private JLabel lb;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public MyJButton()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// Tạo frame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setDefaultCloseOperation(JFrame.EXIT_ON_CLOSE);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setLayout(new GridLayout(2, 1, 5, 5));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setSize(500, 200);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// Tạo 1 label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lb = new JLabel("My JLabel");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lb.setHorizontalAlignment(JLabel.CENTER);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add(lb);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// create JButton with text "Click Button"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JButton btn = new JButton("Click Button");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// Thêm sự kiện cho button. Ta sẽ tìm hiểu phần này ở chương tiếp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btn.addActionListener(new ActionListener()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    @Override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    public void actionPerformed(ActionEvent arg0)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        changeTextJLabel();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    }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});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// Thêm button vào Frame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add(btn);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// Hiển thị Frame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pack();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setLocationRelativeTo(null);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lastRenderedPageBreak/>
        <w:t xml:space="preserve">        setVisible(true);</w:t>
      </w:r>
    </w:p>
    <w:p w:rsidR="000A5D12" w:rsidRPr="000A5D12" w:rsidRDefault="000A5D12" w:rsidP="000A5D12">
      <w:pPr>
        <w:pStyle w:val="NoSpacing"/>
        <w:rPr>
          <w:lang w:val="vi-VN"/>
        </w:rPr>
      </w:pP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}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// change text of lb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private void changeTextJLabel()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lb.setText("You are clicked JButton");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}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public static void main(String[] args) {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    new MyJButton();</w:t>
      </w:r>
    </w:p>
    <w:p w:rsidR="000A5D12" w:rsidRPr="000A5D12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 xml:space="preserve">    }</w:t>
      </w:r>
    </w:p>
    <w:p w:rsidR="001926E9" w:rsidRDefault="000A5D12" w:rsidP="000A5D12">
      <w:pPr>
        <w:pStyle w:val="NoSpacing"/>
        <w:rPr>
          <w:lang w:val="vi-VN"/>
        </w:rPr>
      </w:pPr>
      <w:r w:rsidRPr="000A5D12">
        <w:rPr>
          <w:lang w:val="vi-VN"/>
        </w:rPr>
        <w:t>}</w:t>
      </w:r>
    </w:p>
    <w:p w:rsidR="00C54AD7" w:rsidRPr="00851029" w:rsidRDefault="00C54AD7" w:rsidP="000A5D12">
      <w:pPr>
        <w:pStyle w:val="NoSpacing"/>
        <w:rPr>
          <w:lang w:val="vi-VN"/>
        </w:rPr>
      </w:pPr>
    </w:p>
    <w:p w:rsidR="00C54AD7" w:rsidRPr="006D75B9" w:rsidRDefault="00C54AD7">
      <w:pPr>
        <w:spacing w:line="216" w:lineRule="atLeast"/>
        <w:ind w:firstLine="0"/>
        <w:rPr>
          <w:b/>
          <w:i/>
        </w:rPr>
      </w:pPr>
    </w:p>
    <w:p w:rsidR="00CC5B9B" w:rsidRDefault="00C54AD7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>
        <w:rPr>
          <w:b/>
          <w:i/>
          <w:lang w:val="vi-VN"/>
        </w:rPr>
        <w:t>JTextField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package gui;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import java.awt.GridLayout;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import javax.swing.JLabel;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import javax.swing.JFrame;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import javax.swing.JTextField;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public class MyJTextField extends JFrame {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JLabel lb;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public MyJTextField() {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create JFrame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setDefaultCloseOperation(JFrame.EXIT_ON_CLOSE);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setLayout(new GridLayout(2, 1, 5, 5));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Tạo và thêm JTextField vào frame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JTextField tf = new JTextField(20);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add(tf);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Thiết lập text cho TextField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tf.setText("This is text of TextField");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Khởi tạo 1 JLabel và thêm vào Frame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lb = new JLabel();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add(lb);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Lấy nội dung text của TextField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String text = tf.getText();</w:t>
      </w:r>
    </w:p>
    <w:p w:rsidR="0009565E" w:rsidRDefault="00C54AD7" w:rsidP="00C54AD7">
      <w:pPr>
        <w:pStyle w:val="NoSpacing"/>
      </w:pPr>
      <w:r w:rsidRPr="00C54AD7">
        <w:rPr>
          <w:lang w:val="vi-VN"/>
        </w:rPr>
        <w:lastRenderedPageBreak/>
        <w:t xml:space="preserve">        // Gán nội dung text vừa lấy được </w:t>
      </w:r>
    </w:p>
    <w:p w:rsidR="00C54AD7" w:rsidRPr="00C54AD7" w:rsidRDefault="0009565E" w:rsidP="0009565E">
      <w:pPr>
        <w:pStyle w:val="NoSpacing"/>
        <w:ind w:firstLine="720"/>
        <w:rPr>
          <w:lang w:val="vi-VN"/>
        </w:rPr>
      </w:pPr>
      <w:r>
        <w:t xml:space="preserve">   // </w:t>
      </w:r>
      <w:r w:rsidR="00C54AD7" w:rsidRPr="00C54AD7">
        <w:rPr>
          <w:lang w:val="vi-VN"/>
        </w:rPr>
        <w:t>từ TextField vào JLabel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lb.setText(text);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// Hiển thị Frame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pack();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setLocationRelativeTo(null);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setVisible(true);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}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public static void main(String[] args) {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    new MyJTextField();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 xml:space="preserve">    }</w:t>
      </w:r>
    </w:p>
    <w:p w:rsidR="00C54AD7" w:rsidRPr="00C54AD7" w:rsidRDefault="00C54AD7" w:rsidP="00C54AD7">
      <w:pPr>
        <w:pStyle w:val="NoSpacing"/>
        <w:rPr>
          <w:lang w:val="vi-VN"/>
        </w:rPr>
      </w:pPr>
      <w:r w:rsidRPr="00C54AD7">
        <w:rPr>
          <w:lang w:val="vi-VN"/>
        </w:rPr>
        <w:t>}</w:t>
      </w:r>
    </w:p>
    <w:p w:rsidR="00C54AD7" w:rsidRPr="00C54AD7" w:rsidRDefault="00C54AD7" w:rsidP="00C54AD7">
      <w:pPr>
        <w:pStyle w:val="ListParagraph"/>
        <w:ind w:left="1095" w:firstLine="0"/>
        <w:rPr>
          <w:lang w:val="vi-VN"/>
        </w:rPr>
      </w:pPr>
    </w:p>
    <w:p w:rsidR="00CC5B9B" w:rsidRDefault="00CC5B9B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>
        <w:rPr>
          <w:b/>
          <w:i/>
          <w:lang w:val="vi-VN"/>
        </w:rPr>
        <w:t>JRadioButton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package gui;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import java.awt.GridLayout;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import javax.swing.ButtonGroup;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import javax.swing.JRadioButton;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import javax.swing.JFrame;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public class MyJRadioButton extends JFrame {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private javax.swing.ButtonGroup buttonGroup;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public MyJRadioButton() {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// create JFrame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setDefaultCloseOperation(JFrame.EXIT_ON_CLOSE);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setLayout(new GridLayout(2, 1, 5, 5));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// Khởi tạo 1 JRadioButton có text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JRadioButton rdNam = new JRadioButton("Nam");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// Khởi tạo 1 JRadioButton không có text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JRadioButton rdNu = new JRadioButton();</w:t>
      </w:r>
    </w:p>
    <w:p w:rsidR="0054587F" w:rsidRDefault="00A93C3E" w:rsidP="003C3C9D">
      <w:pPr>
        <w:pStyle w:val="NoSpacing"/>
      </w:pPr>
      <w:r>
        <w:rPr>
          <w:lang w:val="vi-VN"/>
        </w:rPr>
        <w:t xml:space="preserve">        </w:t>
      </w:r>
    </w:p>
    <w:p w:rsidR="003C3C9D" w:rsidRPr="003C3C9D" w:rsidRDefault="0054587F" w:rsidP="0054587F">
      <w:pPr>
        <w:pStyle w:val="NoSpacing"/>
        <w:ind w:firstLine="720"/>
        <w:rPr>
          <w:lang w:val="vi-VN"/>
        </w:rPr>
      </w:pPr>
      <w:r>
        <w:t xml:space="preserve">   </w:t>
      </w:r>
      <w:r w:rsidR="00A93C3E">
        <w:rPr>
          <w:lang w:val="vi-VN"/>
        </w:rPr>
        <w:t xml:space="preserve">// Set text </w:t>
      </w:r>
      <w:r w:rsidR="003C3C9D" w:rsidRPr="003C3C9D">
        <w:rPr>
          <w:lang w:val="vi-VN"/>
        </w:rPr>
        <w:t>qua phương thức setText()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rdNu.setText("Nữ");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// Thiết lập JRadioButton được chọn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rdNu.setSelected(true);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add(rdNam);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add(rdNu);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lastRenderedPageBreak/>
        <w:t xml:space="preserve">        </w:t>
      </w:r>
    </w:p>
    <w:p w:rsidR="00963C79" w:rsidRDefault="003C3C9D" w:rsidP="003C3C9D">
      <w:pPr>
        <w:pStyle w:val="NoSpacing"/>
      </w:pPr>
      <w:r w:rsidRPr="003C3C9D">
        <w:rPr>
          <w:lang w:val="vi-VN"/>
        </w:rPr>
        <w:t xml:space="preserve">        // Khởi tạo ButtonGroup và thêm </w:t>
      </w:r>
    </w:p>
    <w:p w:rsidR="003C3C9D" w:rsidRPr="003C3C9D" w:rsidRDefault="00963C79" w:rsidP="00963C79">
      <w:pPr>
        <w:pStyle w:val="NoSpacing"/>
        <w:ind w:firstLine="720"/>
        <w:rPr>
          <w:lang w:val="vi-VN"/>
        </w:rPr>
      </w:pPr>
      <w:r>
        <w:t xml:space="preserve">   // </w:t>
      </w:r>
      <w:r w:rsidR="003C3C9D" w:rsidRPr="003C3C9D">
        <w:rPr>
          <w:lang w:val="vi-VN"/>
        </w:rPr>
        <w:t>các thành phần thuộc nhóm đó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buttonGroup = new ButtonGroup();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buttonGroup.add(rdNu);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buttonGroup.add(rdNam);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   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// Hiển thị Frame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pack();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setLocationRelativeTo(null);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setVisible(true);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}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public static void main(String[] args) {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    new MyJRadioButton();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 xml:space="preserve">    }</w:t>
      </w:r>
    </w:p>
    <w:p w:rsidR="003C3C9D" w:rsidRPr="003C3C9D" w:rsidRDefault="003C3C9D" w:rsidP="003C3C9D">
      <w:pPr>
        <w:pStyle w:val="NoSpacing"/>
        <w:rPr>
          <w:lang w:val="vi-VN"/>
        </w:rPr>
      </w:pPr>
      <w:r w:rsidRPr="003C3C9D">
        <w:rPr>
          <w:lang w:val="vi-VN"/>
        </w:rPr>
        <w:t>}</w:t>
      </w:r>
    </w:p>
    <w:p w:rsidR="006A061D" w:rsidRPr="006A061D" w:rsidRDefault="006A061D" w:rsidP="006A061D">
      <w:pPr>
        <w:pStyle w:val="ListParagraph"/>
        <w:ind w:left="1095" w:firstLine="0"/>
        <w:rPr>
          <w:lang w:val="vi-VN"/>
        </w:rPr>
      </w:pPr>
    </w:p>
    <w:p w:rsidR="00CC5B9B" w:rsidRDefault="00CC5B9B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>
        <w:rPr>
          <w:b/>
          <w:i/>
          <w:lang w:val="vi-VN"/>
        </w:rPr>
        <w:t>JComboBox</w:t>
      </w:r>
    </w:p>
    <w:p w:rsidR="002F6D15" w:rsidRDefault="002F6D15" w:rsidP="002F6D15">
      <w:pPr>
        <w:pStyle w:val="NoSpacing"/>
      </w:pPr>
      <w:r>
        <w:t>package gui;</w:t>
      </w:r>
    </w:p>
    <w:p w:rsidR="002F6D15" w:rsidRDefault="002F6D15" w:rsidP="002F6D15">
      <w:pPr>
        <w:pStyle w:val="NoSpacing"/>
      </w:pPr>
      <w:r>
        <w:t>import java.awt.GridLayout;</w:t>
      </w:r>
    </w:p>
    <w:p w:rsidR="002F6D15" w:rsidRDefault="002F6D15" w:rsidP="002F6D15">
      <w:pPr>
        <w:pStyle w:val="NoSpacing"/>
      </w:pPr>
      <w:r>
        <w:t>import javax.swing.ButtonGroup;</w:t>
      </w:r>
    </w:p>
    <w:p w:rsidR="002F6D15" w:rsidRDefault="002F6D15" w:rsidP="002F6D15">
      <w:pPr>
        <w:pStyle w:val="NoSpacing"/>
      </w:pPr>
      <w:r>
        <w:t>import javax.swing.DefaultComboBoxModel;</w:t>
      </w:r>
    </w:p>
    <w:p w:rsidR="002F6D15" w:rsidRDefault="002F6D15" w:rsidP="002F6D15">
      <w:pPr>
        <w:pStyle w:val="NoSpacing"/>
      </w:pPr>
      <w:r>
        <w:t>import javax.swing.JComboBox;</w:t>
      </w:r>
    </w:p>
    <w:p w:rsidR="002F6D15" w:rsidRDefault="002F6D15" w:rsidP="002F6D15">
      <w:pPr>
        <w:pStyle w:val="NoSpacing"/>
      </w:pPr>
      <w:r>
        <w:t xml:space="preserve"> </w:t>
      </w:r>
    </w:p>
    <w:p w:rsidR="002F6D15" w:rsidRDefault="002F6D15" w:rsidP="002F6D15">
      <w:pPr>
        <w:pStyle w:val="NoSpacing"/>
      </w:pPr>
      <w:r>
        <w:t>import javax.swing.JRadioButton;</w:t>
      </w:r>
    </w:p>
    <w:p w:rsidR="002F6D15" w:rsidRDefault="002F6D15" w:rsidP="002F6D15">
      <w:pPr>
        <w:pStyle w:val="NoSpacing"/>
      </w:pPr>
      <w:r>
        <w:t>import javax.swing.JFrame;</w:t>
      </w:r>
    </w:p>
    <w:p w:rsidR="002F6D15" w:rsidRDefault="002F6D15" w:rsidP="002F6D15">
      <w:pPr>
        <w:pStyle w:val="NoSpacing"/>
      </w:pPr>
      <w:r>
        <w:t xml:space="preserve"> </w:t>
      </w:r>
    </w:p>
    <w:p w:rsidR="002F6D15" w:rsidRDefault="002F6D15" w:rsidP="002F6D15">
      <w:pPr>
        <w:pStyle w:val="NoSpacing"/>
      </w:pPr>
      <w:r>
        <w:t xml:space="preserve">public class MyJComboBox extends JFrame {   </w:t>
      </w:r>
    </w:p>
    <w:p w:rsidR="002F6D15" w:rsidRDefault="002F6D15" w:rsidP="002F6D15">
      <w:pPr>
        <w:pStyle w:val="NoSpacing"/>
      </w:pPr>
      <w:r>
        <w:t xml:space="preserve">    </w:t>
      </w:r>
    </w:p>
    <w:p w:rsidR="002F6D15" w:rsidRDefault="002F6D15" w:rsidP="002F6D15">
      <w:pPr>
        <w:pStyle w:val="NoSpacing"/>
      </w:pPr>
      <w:r>
        <w:t xml:space="preserve">    </w:t>
      </w:r>
    </w:p>
    <w:p w:rsidR="002F6D15" w:rsidRDefault="002F6D15" w:rsidP="002F6D15">
      <w:pPr>
        <w:pStyle w:val="NoSpacing"/>
      </w:pPr>
      <w:r>
        <w:t xml:space="preserve">    public MyJComboBox() {</w:t>
      </w:r>
    </w:p>
    <w:p w:rsidR="002F6D15" w:rsidRDefault="002F6D15" w:rsidP="002F6D15">
      <w:pPr>
        <w:pStyle w:val="NoSpacing"/>
      </w:pPr>
      <w:r>
        <w:t xml:space="preserve">        </w:t>
      </w:r>
    </w:p>
    <w:p w:rsidR="002F6D15" w:rsidRDefault="002F6D15" w:rsidP="002F6D15">
      <w:pPr>
        <w:pStyle w:val="NoSpacing"/>
      </w:pPr>
      <w:r>
        <w:t xml:space="preserve">        // create JFrame</w:t>
      </w:r>
    </w:p>
    <w:p w:rsidR="002F6D15" w:rsidRDefault="002F6D15" w:rsidP="002F6D15">
      <w:pPr>
        <w:pStyle w:val="NoSpacing"/>
      </w:pPr>
      <w:r>
        <w:t xml:space="preserve">        setDefaultCloseOperation(JFrame.EXIT_ON_CLOSE);</w:t>
      </w:r>
    </w:p>
    <w:p w:rsidR="002F6D15" w:rsidRDefault="002F6D15" w:rsidP="002F6D15">
      <w:pPr>
        <w:pStyle w:val="NoSpacing"/>
      </w:pPr>
      <w:r>
        <w:t xml:space="preserve">        setLayout(new GridLayout(3, 1, 15, 15));</w:t>
      </w:r>
    </w:p>
    <w:p w:rsidR="002F6D15" w:rsidRDefault="002F6D15" w:rsidP="002F6D15">
      <w:pPr>
        <w:pStyle w:val="NoSpacing"/>
      </w:pPr>
      <w:r>
        <w:t xml:space="preserve"> </w:t>
      </w:r>
    </w:p>
    <w:p w:rsidR="002F6D15" w:rsidRDefault="002F6D15" w:rsidP="002F6D15">
      <w:pPr>
        <w:pStyle w:val="NoSpacing"/>
      </w:pPr>
      <w:r>
        <w:t xml:space="preserve">        JComboBox jcbo1 = new JComboBox();</w:t>
      </w:r>
    </w:p>
    <w:p w:rsidR="002F6D15" w:rsidRDefault="002F6D15" w:rsidP="002F6D15">
      <w:pPr>
        <w:pStyle w:val="NoSpacing"/>
      </w:pPr>
      <w:r>
        <w:t xml:space="preserve">        JComboBox jcbo2 = new JComboBox();</w:t>
      </w:r>
    </w:p>
    <w:p w:rsidR="002F6D15" w:rsidRDefault="002F6D15" w:rsidP="002F6D15">
      <w:pPr>
        <w:pStyle w:val="NoSpacing"/>
      </w:pPr>
      <w:r>
        <w:t xml:space="preserve">        JComboBox jcbo3 = new JComboBox();</w:t>
      </w:r>
    </w:p>
    <w:p w:rsidR="002F6D15" w:rsidRDefault="002F6D15" w:rsidP="002F6D15">
      <w:pPr>
        <w:pStyle w:val="NoSpacing"/>
      </w:pPr>
      <w:r>
        <w:t xml:space="preserve">        add(jcbo1);</w:t>
      </w:r>
    </w:p>
    <w:p w:rsidR="002F6D15" w:rsidRDefault="002F6D15" w:rsidP="002F6D15">
      <w:pPr>
        <w:pStyle w:val="NoSpacing"/>
      </w:pPr>
      <w:r>
        <w:t xml:space="preserve">        add(jcbo2);</w:t>
      </w:r>
    </w:p>
    <w:p w:rsidR="002F6D15" w:rsidRDefault="002F6D15" w:rsidP="002F6D15">
      <w:pPr>
        <w:pStyle w:val="NoSpacing"/>
      </w:pPr>
      <w:r>
        <w:t xml:space="preserve">        add(jcbo3);</w:t>
      </w:r>
    </w:p>
    <w:p w:rsidR="002F6D15" w:rsidRDefault="002F6D15" w:rsidP="002F6D15">
      <w:pPr>
        <w:pStyle w:val="NoSpacing"/>
      </w:pPr>
      <w:r>
        <w:t xml:space="preserve">        </w:t>
      </w:r>
    </w:p>
    <w:p w:rsidR="0009565E" w:rsidRDefault="0009565E" w:rsidP="002F6D15">
      <w:pPr>
        <w:pStyle w:val="NoSpacing"/>
      </w:pPr>
    </w:p>
    <w:p w:rsidR="00654C5F" w:rsidRDefault="002F6D15" w:rsidP="00654C5F">
      <w:pPr>
        <w:pStyle w:val="NoSpacing"/>
      </w:pPr>
      <w:r>
        <w:lastRenderedPageBreak/>
        <w:t xml:space="preserve">        // Cách 1. Sử dụng thông qua mả</w:t>
      </w:r>
      <w:r w:rsidR="00654C5F">
        <w:t>ng</w:t>
      </w:r>
    </w:p>
    <w:p w:rsidR="002F6D15" w:rsidRDefault="00654C5F" w:rsidP="00654C5F">
      <w:pPr>
        <w:pStyle w:val="NoSpacing"/>
      </w:pPr>
      <w:r>
        <w:t xml:space="preserve">        // </w:t>
      </w:r>
      <w:r w:rsidR="002F6D15">
        <w:t>khởi tạo Model cho JComboBox</w:t>
      </w:r>
    </w:p>
    <w:p w:rsidR="002F6D15" w:rsidRDefault="002F6D15" w:rsidP="002F6D15">
      <w:pPr>
        <w:pStyle w:val="NoSpacing"/>
      </w:pPr>
      <w:r>
        <w:t xml:space="preserve">        String[] items = {"C#", ".NET", "Java", "PHP"};    </w:t>
      </w:r>
    </w:p>
    <w:p w:rsidR="00654C5F" w:rsidRDefault="002F6D15" w:rsidP="002F6D15">
      <w:pPr>
        <w:pStyle w:val="NoSpacing"/>
      </w:pPr>
      <w:r>
        <w:t xml:space="preserve">        DefaultComboBoxModel model1 = </w:t>
      </w:r>
    </w:p>
    <w:p w:rsidR="002F6D15" w:rsidRDefault="002F6D15" w:rsidP="00654C5F">
      <w:pPr>
        <w:pStyle w:val="NoSpacing"/>
        <w:ind w:left="2160" w:firstLine="720"/>
      </w:pPr>
      <w:r>
        <w:t>new DefaultComboBoxModel(items);</w:t>
      </w:r>
    </w:p>
    <w:p w:rsidR="002F6D15" w:rsidRDefault="002F6D15" w:rsidP="002F6D15">
      <w:pPr>
        <w:pStyle w:val="NoSpacing"/>
      </w:pPr>
      <w:r>
        <w:t xml:space="preserve">        jcbo1.setModel(model1);</w:t>
      </w:r>
    </w:p>
    <w:p w:rsidR="002F6D15" w:rsidRDefault="002F6D15" w:rsidP="002F6D15">
      <w:pPr>
        <w:pStyle w:val="NoSpacing"/>
      </w:pPr>
    </w:p>
    <w:p w:rsidR="002E2F4B" w:rsidRDefault="002E2F4B" w:rsidP="002F6D15">
      <w:pPr>
        <w:pStyle w:val="NoSpacing"/>
      </w:pPr>
    </w:p>
    <w:p w:rsidR="002E2F4B" w:rsidRDefault="002F6D15" w:rsidP="002F6D15">
      <w:pPr>
        <w:pStyle w:val="NoSpacing"/>
      </w:pPr>
      <w:r>
        <w:t xml:space="preserve">        // Cách 2. Sử dụng thông qua Model, </w:t>
      </w:r>
    </w:p>
    <w:p w:rsidR="002F6D15" w:rsidRDefault="002E2F4B" w:rsidP="002F6D15">
      <w:pPr>
        <w:pStyle w:val="NoSpacing"/>
      </w:pPr>
      <w:r>
        <w:t xml:space="preserve">        // </w:t>
      </w:r>
      <w:r w:rsidR="002F6D15">
        <w:t>thêm các phần tử đơn lẻ</w:t>
      </w:r>
    </w:p>
    <w:p w:rsidR="002E2F4B" w:rsidRDefault="002F6D15" w:rsidP="002F6D15">
      <w:pPr>
        <w:pStyle w:val="NoSpacing"/>
      </w:pPr>
      <w:r>
        <w:t xml:space="preserve">        DefaultComboBoxModel</w:t>
      </w:r>
      <w:r w:rsidR="002E2F4B">
        <w:t xml:space="preserve"> </w:t>
      </w:r>
      <w:r>
        <w:t xml:space="preserve">model2 = </w:t>
      </w:r>
    </w:p>
    <w:p w:rsidR="002F6D15" w:rsidRDefault="002F6D15" w:rsidP="002E2F4B">
      <w:pPr>
        <w:pStyle w:val="NoSpacing"/>
        <w:ind w:left="2160" w:firstLine="720"/>
      </w:pPr>
      <w:r>
        <w:t>new DefaultComboBoxModel();</w:t>
      </w:r>
    </w:p>
    <w:p w:rsidR="002E2F4B" w:rsidRDefault="002E2F4B" w:rsidP="002E2F4B">
      <w:pPr>
        <w:pStyle w:val="NoSpacing"/>
        <w:ind w:left="2160" w:firstLine="720"/>
      </w:pPr>
    </w:p>
    <w:p w:rsidR="002F6D15" w:rsidRDefault="002F6D15" w:rsidP="002F6D15">
      <w:pPr>
        <w:pStyle w:val="NoSpacing"/>
      </w:pPr>
      <w:r>
        <w:t xml:space="preserve">        model2.addElement("C#");</w:t>
      </w:r>
    </w:p>
    <w:p w:rsidR="002F6D15" w:rsidRDefault="002F6D15" w:rsidP="002F6D15">
      <w:pPr>
        <w:pStyle w:val="NoSpacing"/>
      </w:pPr>
      <w:r>
        <w:t xml:space="preserve">        model2.addElement(".NET");</w:t>
      </w:r>
    </w:p>
    <w:p w:rsidR="002F6D15" w:rsidRDefault="002F6D15" w:rsidP="002F6D15">
      <w:pPr>
        <w:pStyle w:val="NoSpacing"/>
      </w:pPr>
      <w:r>
        <w:t xml:space="preserve">        model2.addElement("Java");</w:t>
      </w:r>
    </w:p>
    <w:p w:rsidR="002F6D15" w:rsidRDefault="002F6D15" w:rsidP="002F6D15">
      <w:pPr>
        <w:pStyle w:val="NoSpacing"/>
      </w:pPr>
      <w:r>
        <w:t xml:space="preserve">        model2.addElement("PHP");</w:t>
      </w:r>
    </w:p>
    <w:p w:rsidR="002F6D15" w:rsidRDefault="002F6D15" w:rsidP="002F6D15">
      <w:pPr>
        <w:pStyle w:val="NoSpacing"/>
      </w:pPr>
      <w:r>
        <w:t xml:space="preserve">        model2.addElement("Python");</w:t>
      </w:r>
    </w:p>
    <w:p w:rsidR="002F6D15" w:rsidRDefault="002F6D15" w:rsidP="002F6D15">
      <w:pPr>
        <w:pStyle w:val="NoSpacing"/>
      </w:pPr>
      <w:r>
        <w:t xml:space="preserve">        jcbo2.setModel(model2);</w:t>
      </w:r>
    </w:p>
    <w:p w:rsidR="002F6D15" w:rsidRDefault="002F6D15" w:rsidP="002F6D15">
      <w:pPr>
        <w:pStyle w:val="NoSpacing"/>
      </w:pPr>
      <w:r>
        <w:t xml:space="preserve">        </w:t>
      </w:r>
    </w:p>
    <w:p w:rsidR="002F6D15" w:rsidRDefault="002F6D15" w:rsidP="002F6D15">
      <w:pPr>
        <w:pStyle w:val="NoSpacing"/>
      </w:pPr>
      <w:r>
        <w:t xml:space="preserve">        // Cách 3. Sử dụng trực tiếp trên JComboBox</w:t>
      </w:r>
    </w:p>
    <w:p w:rsidR="002F6D15" w:rsidRDefault="002F6D15" w:rsidP="002F6D15">
      <w:pPr>
        <w:pStyle w:val="NoSpacing"/>
      </w:pPr>
      <w:r>
        <w:t xml:space="preserve">        jcbo3.addItem("C#");</w:t>
      </w:r>
    </w:p>
    <w:p w:rsidR="002F6D15" w:rsidRDefault="002F6D15" w:rsidP="002F6D15">
      <w:pPr>
        <w:pStyle w:val="NoSpacing"/>
      </w:pPr>
      <w:r>
        <w:t xml:space="preserve">        jcbo3.addItem(".NET");</w:t>
      </w:r>
    </w:p>
    <w:p w:rsidR="002F6D15" w:rsidRDefault="002F6D15" w:rsidP="002F6D15">
      <w:pPr>
        <w:pStyle w:val="NoSpacing"/>
      </w:pPr>
      <w:r>
        <w:t xml:space="preserve">        jcbo3.addItem("Java");</w:t>
      </w:r>
    </w:p>
    <w:p w:rsidR="002F6D15" w:rsidRDefault="002F6D15" w:rsidP="002F6D15">
      <w:pPr>
        <w:pStyle w:val="NoSpacing"/>
      </w:pPr>
      <w:r>
        <w:t xml:space="preserve">        jcbo3.addItem("PHP");</w:t>
      </w:r>
    </w:p>
    <w:p w:rsidR="002F6D15" w:rsidRDefault="002F6D15" w:rsidP="002F6D15">
      <w:pPr>
        <w:pStyle w:val="NoSpacing"/>
      </w:pPr>
      <w:r>
        <w:t xml:space="preserve">        </w:t>
      </w:r>
    </w:p>
    <w:p w:rsidR="002F6D15" w:rsidRDefault="002F6D15" w:rsidP="002F6D15">
      <w:pPr>
        <w:pStyle w:val="NoSpacing"/>
      </w:pPr>
      <w:r>
        <w:t xml:space="preserve">        // Hiển thị Frame</w:t>
      </w:r>
    </w:p>
    <w:p w:rsidR="002F6D15" w:rsidRDefault="002F6D15" w:rsidP="002F6D15">
      <w:pPr>
        <w:pStyle w:val="NoSpacing"/>
      </w:pPr>
      <w:r>
        <w:t xml:space="preserve">        pack();</w:t>
      </w:r>
    </w:p>
    <w:p w:rsidR="002F6D15" w:rsidRDefault="002F6D15" w:rsidP="002F6D15">
      <w:pPr>
        <w:pStyle w:val="NoSpacing"/>
      </w:pPr>
      <w:r>
        <w:t xml:space="preserve">        setLocationRelativeTo(null);</w:t>
      </w:r>
    </w:p>
    <w:p w:rsidR="002F6D15" w:rsidRDefault="002F6D15" w:rsidP="002F6D15">
      <w:pPr>
        <w:pStyle w:val="NoSpacing"/>
      </w:pPr>
      <w:r>
        <w:t xml:space="preserve">        setVisible(true);</w:t>
      </w:r>
    </w:p>
    <w:p w:rsidR="002F6D15" w:rsidRDefault="002F6D15" w:rsidP="002F6D15">
      <w:pPr>
        <w:pStyle w:val="NoSpacing"/>
      </w:pPr>
      <w:r>
        <w:t xml:space="preserve">    }</w:t>
      </w:r>
    </w:p>
    <w:p w:rsidR="002F6D15" w:rsidRDefault="002F6D15" w:rsidP="002F6D15">
      <w:pPr>
        <w:pStyle w:val="NoSpacing"/>
      </w:pPr>
      <w:r>
        <w:t xml:space="preserve"> </w:t>
      </w:r>
    </w:p>
    <w:p w:rsidR="002F6D15" w:rsidRDefault="002F6D15" w:rsidP="002F6D15">
      <w:pPr>
        <w:pStyle w:val="NoSpacing"/>
      </w:pPr>
      <w:r>
        <w:t xml:space="preserve">    public static void main(String[] args) {</w:t>
      </w:r>
    </w:p>
    <w:p w:rsidR="002F6D15" w:rsidRDefault="002F6D15" w:rsidP="002F6D15">
      <w:pPr>
        <w:pStyle w:val="NoSpacing"/>
      </w:pPr>
      <w:r>
        <w:t xml:space="preserve">        new MyJComboBox();</w:t>
      </w:r>
    </w:p>
    <w:p w:rsidR="002F6D15" w:rsidRDefault="002F6D15" w:rsidP="002F6D15">
      <w:pPr>
        <w:pStyle w:val="NoSpacing"/>
      </w:pPr>
      <w:r>
        <w:t xml:space="preserve">    }</w:t>
      </w:r>
    </w:p>
    <w:p w:rsidR="002F6D15" w:rsidRDefault="002F6D15" w:rsidP="002F6D15">
      <w:pPr>
        <w:pStyle w:val="NoSpacing"/>
      </w:pPr>
      <w:r>
        <w:t>}</w:t>
      </w:r>
    </w:p>
    <w:p w:rsidR="00DE64E7" w:rsidRPr="002F6D15" w:rsidRDefault="00DE64E7" w:rsidP="002F6D15">
      <w:pPr>
        <w:ind w:left="720" w:firstLine="0"/>
      </w:pPr>
    </w:p>
    <w:p w:rsidR="00CC5B9B" w:rsidRPr="007A3203" w:rsidRDefault="00CC5B9B" w:rsidP="00CC5B9B">
      <w:pPr>
        <w:pStyle w:val="ListParagraph"/>
        <w:numPr>
          <w:ilvl w:val="1"/>
          <w:numId w:val="2"/>
        </w:numPr>
        <w:rPr>
          <w:b/>
          <w:i/>
          <w:lang w:val="vi-VN"/>
        </w:rPr>
      </w:pPr>
      <w:r>
        <w:rPr>
          <w:b/>
          <w:i/>
          <w:lang w:val="vi-VN"/>
        </w:rPr>
        <w:t>JTable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package gui;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java.awt.GridLayout;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javax.swing.ButtonGroup;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javax.swing.DefaultComboBoxModel;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javax.swing.JComboBox;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javax.swing.JRadioButton;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lastRenderedPageBreak/>
        <w:t>import javax.swing.JFrame;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javax.swing.JScrollPane;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javax.swing.JTable;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javax.swing.table.DefaultTableModel;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import javax.swing.table.TableColumn;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public class MyJTable extends JFrame {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public MyJTable() {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 create JFrame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setLayout(new GridLayout(1, 1, 15, 15));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setDefaultCloseOperation(JFrame.EXIT_ON_CLOSE);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setSize(500, 500);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 Khởi tạo 1 JTable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JTable tbl = new JTable();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 Khởi tạo 1 mảng String chứa các tiêu đề của cột</w:t>
      </w:r>
    </w:p>
    <w:p w:rsidR="00BF3CB6" w:rsidRDefault="009819B3" w:rsidP="009819B3">
      <w:pPr>
        <w:pStyle w:val="NoSpacing"/>
      </w:pPr>
      <w:r w:rsidRPr="009819B3">
        <w:rPr>
          <w:lang w:val="vi-VN"/>
        </w:rPr>
        <w:t xml:space="preserve">        String[] headers = new String[]</w:t>
      </w:r>
    </w:p>
    <w:p w:rsidR="00BF3CB6" w:rsidRDefault="009819B3" w:rsidP="00BF3CB6">
      <w:pPr>
        <w:pStyle w:val="NoSpacing"/>
        <w:ind w:left="2160" w:firstLine="720"/>
      </w:pPr>
      <w:r w:rsidRPr="009819B3">
        <w:rPr>
          <w:lang w:val="vi-VN"/>
        </w:rPr>
        <w:t xml:space="preserve">{"Title 1", </w:t>
      </w:r>
    </w:p>
    <w:p w:rsidR="00BF3CB6" w:rsidRDefault="009819B3" w:rsidP="00BF3CB6">
      <w:pPr>
        <w:pStyle w:val="NoSpacing"/>
        <w:ind w:left="2160" w:firstLine="720"/>
      </w:pPr>
      <w:r w:rsidRPr="009819B3">
        <w:rPr>
          <w:lang w:val="vi-VN"/>
        </w:rPr>
        <w:t xml:space="preserve">"Title 2", </w:t>
      </w:r>
    </w:p>
    <w:p w:rsidR="00BF3CB6" w:rsidRDefault="009819B3" w:rsidP="00BF3CB6">
      <w:pPr>
        <w:pStyle w:val="NoSpacing"/>
        <w:ind w:left="2160" w:firstLine="720"/>
      </w:pPr>
      <w:r w:rsidRPr="009819B3">
        <w:rPr>
          <w:lang w:val="vi-VN"/>
        </w:rPr>
        <w:t xml:space="preserve">"Title 3", </w:t>
      </w:r>
    </w:p>
    <w:p w:rsidR="009819B3" w:rsidRPr="009819B3" w:rsidRDefault="009819B3" w:rsidP="00BF3CB6">
      <w:pPr>
        <w:pStyle w:val="NoSpacing"/>
        <w:ind w:left="2160" w:firstLine="720"/>
        <w:rPr>
          <w:lang w:val="vi-VN"/>
        </w:rPr>
      </w:pPr>
      <w:r w:rsidRPr="009819B3">
        <w:rPr>
          <w:lang w:val="vi-VN"/>
        </w:rPr>
        <w:t>"Title 4"};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 Tạo 1 model cho table </w:t>
      </w:r>
      <w:r w:rsidR="00BF3CB6">
        <w:t>có</w:t>
      </w:r>
      <w:r w:rsidRPr="009819B3">
        <w:rPr>
          <w:lang w:val="vi-VN"/>
        </w:rPr>
        <w:t xml:space="preserve"> tiêu đề cột và 0 hàng</w:t>
      </w:r>
    </w:p>
    <w:p w:rsidR="00BF3CB6" w:rsidRDefault="009819B3" w:rsidP="009819B3">
      <w:pPr>
        <w:pStyle w:val="NoSpacing"/>
      </w:pPr>
      <w:r w:rsidRPr="009819B3">
        <w:rPr>
          <w:lang w:val="vi-VN"/>
        </w:rPr>
        <w:t xml:space="preserve">        DefaultTableModel model = </w:t>
      </w:r>
    </w:p>
    <w:p w:rsidR="009819B3" w:rsidRPr="009819B3" w:rsidRDefault="009819B3" w:rsidP="00BF3CB6">
      <w:pPr>
        <w:pStyle w:val="NoSpacing"/>
        <w:ind w:left="2880" w:firstLine="720"/>
        <w:rPr>
          <w:lang w:val="vi-VN"/>
        </w:rPr>
      </w:pPr>
      <w:r w:rsidRPr="009819B3">
        <w:rPr>
          <w:lang w:val="vi-VN"/>
        </w:rPr>
        <w:t>new DefaultTableModel(headers, 0);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//Thêm dữ liệu cho Table.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model.addRow(new String[]{"11", "12", "13", "14"});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model.addRow(new String[]{"21", "22", "23", "24"});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BF3CB6" w:rsidRDefault="009819B3" w:rsidP="009819B3">
      <w:pPr>
        <w:pStyle w:val="NoSpacing"/>
      </w:pPr>
      <w:r w:rsidRPr="009819B3">
        <w:rPr>
          <w:lang w:val="vi-VN"/>
        </w:rPr>
        <w:t xml:space="preserve">        model.addColumn("Title 5", </w:t>
      </w:r>
    </w:p>
    <w:p w:rsidR="009819B3" w:rsidRPr="009819B3" w:rsidRDefault="009819B3" w:rsidP="00BF3CB6">
      <w:pPr>
        <w:pStyle w:val="NoSpacing"/>
        <w:ind w:left="2880" w:firstLine="720"/>
        <w:rPr>
          <w:lang w:val="vi-VN"/>
        </w:rPr>
      </w:pPr>
      <w:r w:rsidRPr="009819B3">
        <w:rPr>
          <w:lang w:val="vi-VN"/>
        </w:rPr>
        <w:t>new String[]{"15", "25"});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tbl.setModel(model);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BF3CB6" w:rsidRDefault="009819B3" w:rsidP="00BF3CB6">
      <w:pPr>
        <w:pStyle w:val="NoSpacing"/>
      </w:pPr>
      <w:r w:rsidRPr="009819B3">
        <w:rPr>
          <w:lang w:val="vi-VN"/>
        </w:rPr>
        <w:t xml:space="preserve">        // Tạo thanh cuộn cho JTable khi kích thước </w:t>
      </w:r>
    </w:p>
    <w:p w:rsidR="009819B3" w:rsidRDefault="009819B3" w:rsidP="009819B3">
      <w:pPr>
        <w:pStyle w:val="NoSpacing"/>
      </w:pPr>
      <w:r w:rsidRPr="009819B3">
        <w:rPr>
          <w:lang w:val="vi-VN"/>
        </w:rPr>
        <w:t xml:space="preserve">        // </w:t>
      </w:r>
      <w:r w:rsidR="00BF3CB6" w:rsidRPr="009819B3">
        <w:rPr>
          <w:lang w:val="vi-VN"/>
        </w:rPr>
        <w:t xml:space="preserve">của table </w:t>
      </w:r>
      <w:r w:rsidRPr="009819B3">
        <w:rPr>
          <w:lang w:val="vi-VN"/>
        </w:rPr>
        <w:t>vượt quá kích thước của khung chứa</w:t>
      </w:r>
    </w:p>
    <w:p w:rsidR="00AA0467" w:rsidRPr="00AA0467" w:rsidRDefault="00AA0467" w:rsidP="009819B3">
      <w:pPr>
        <w:pStyle w:val="NoSpacing"/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JScrollPane sp = new JScrollPane(tbl);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add(sp);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// Hiển thị Frame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pack();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setLocationRelativeTo(null);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setVisible(true);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}</w:t>
      </w:r>
    </w:p>
    <w:p w:rsidR="009819B3" w:rsidRPr="009819B3" w:rsidRDefault="009819B3" w:rsidP="009819B3">
      <w:pPr>
        <w:pStyle w:val="NoSpacing"/>
        <w:rPr>
          <w:lang w:val="vi-VN"/>
        </w:rPr>
      </w:pP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lastRenderedPageBreak/>
        <w:t xml:space="preserve">    public static void main(String[] args) {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    new MyJTable();</w:t>
      </w:r>
    </w:p>
    <w:p w:rsidR="009819B3" w:rsidRPr="009819B3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 xml:space="preserve">    }</w:t>
      </w:r>
    </w:p>
    <w:p w:rsidR="002774B7" w:rsidRDefault="009819B3" w:rsidP="009819B3">
      <w:pPr>
        <w:pStyle w:val="NoSpacing"/>
        <w:rPr>
          <w:lang w:val="vi-VN"/>
        </w:rPr>
      </w:pPr>
      <w:r w:rsidRPr="009819B3">
        <w:rPr>
          <w:lang w:val="vi-VN"/>
        </w:rPr>
        <w:t>}</w:t>
      </w:r>
    </w:p>
    <w:p w:rsidR="002774B7" w:rsidRPr="0009565E" w:rsidRDefault="002774B7">
      <w:pPr>
        <w:spacing w:line="216" w:lineRule="atLeast"/>
        <w:ind w:firstLine="0"/>
        <w:rPr>
          <w:rFonts w:ascii="Courier New" w:hAnsi="Courier New"/>
          <w:color w:val="3E1B59"/>
          <w:sz w:val="24"/>
        </w:rPr>
      </w:pPr>
    </w:p>
    <w:p w:rsidR="008A4F94" w:rsidRDefault="008A4F94" w:rsidP="008A4F94">
      <w:pPr>
        <w:pStyle w:val="Heading2"/>
        <w:numPr>
          <w:ilvl w:val="0"/>
          <w:numId w:val="2"/>
        </w:numPr>
      </w:pPr>
      <w:r>
        <w:t>Bài tập</w:t>
      </w:r>
    </w:p>
    <w:p w:rsidR="00284E4F" w:rsidRPr="00284E4F" w:rsidRDefault="00284E4F" w:rsidP="00654C5F">
      <w:pPr>
        <w:jc w:val="both"/>
      </w:pPr>
      <w:r w:rsidRPr="00F04BED">
        <w:rPr>
          <w:b/>
          <w:i/>
        </w:rPr>
        <w:t>Bài 1.</w:t>
      </w:r>
      <w:r>
        <w:t xml:space="preserve"> Tương tự với các Control đã làm qua phần hướng dẫn, tìm hiểu và thực hành với JList, JTree, JProgressBar.</w:t>
      </w:r>
      <w:r w:rsidR="00B90024">
        <w:t xml:space="preserve"> </w:t>
      </w:r>
    </w:p>
    <w:p w:rsidR="00462911" w:rsidRPr="00462911" w:rsidRDefault="00462911" w:rsidP="00654C5F">
      <w:pPr>
        <w:jc w:val="both"/>
        <w:rPr>
          <w:lang w:val="vi-VN"/>
        </w:rPr>
      </w:pPr>
      <w:r w:rsidRPr="00462911">
        <w:rPr>
          <w:b/>
          <w:i/>
          <w:lang w:val="vi-VN"/>
        </w:rPr>
        <w:t xml:space="preserve">Bài </w:t>
      </w:r>
      <w:r w:rsidR="00284E4F">
        <w:rPr>
          <w:b/>
          <w:i/>
        </w:rPr>
        <w:t>2</w:t>
      </w:r>
      <w:r>
        <w:rPr>
          <w:lang w:val="vi-VN"/>
        </w:rPr>
        <w:t xml:space="preserve">. Kết hợp những phần đã thực hành ở trên để xây dựng giao diện  </w:t>
      </w:r>
      <w:r w:rsidR="00EF2705">
        <w:rPr>
          <w:lang w:val="vi-VN"/>
        </w:rPr>
        <w:t>form nhập thông tin đã thực hiện ở LAB4.</w:t>
      </w:r>
    </w:p>
    <w:sectPr w:rsidR="00462911" w:rsidRPr="00462911" w:rsidSect="003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2B6"/>
    <w:multiLevelType w:val="multilevel"/>
    <w:tmpl w:val="40707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22875483"/>
    <w:multiLevelType w:val="hybridMultilevel"/>
    <w:tmpl w:val="8D66255E"/>
    <w:lvl w:ilvl="0" w:tplc="349463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5C29B5"/>
    <w:multiLevelType w:val="hybridMultilevel"/>
    <w:tmpl w:val="6C1E4C46"/>
    <w:lvl w:ilvl="0" w:tplc="615441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DA184A"/>
    <w:multiLevelType w:val="multilevel"/>
    <w:tmpl w:val="36E8C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F57C09"/>
    <w:rsid w:val="000357E4"/>
    <w:rsid w:val="000717F1"/>
    <w:rsid w:val="0009565E"/>
    <w:rsid w:val="000A5D12"/>
    <w:rsid w:val="001926E9"/>
    <w:rsid w:val="001D034C"/>
    <w:rsid w:val="00246631"/>
    <w:rsid w:val="002774B7"/>
    <w:rsid w:val="00283D7E"/>
    <w:rsid w:val="00284E4F"/>
    <w:rsid w:val="002E2F4B"/>
    <w:rsid w:val="002F3E83"/>
    <w:rsid w:val="002F6D15"/>
    <w:rsid w:val="0033279B"/>
    <w:rsid w:val="0034273B"/>
    <w:rsid w:val="00361B52"/>
    <w:rsid w:val="003C3C9D"/>
    <w:rsid w:val="00423728"/>
    <w:rsid w:val="00462911"/>
    <w:rsid w:val="004F2737"/>
    <w:rsid w:val="004F61BC"/>
    <w:rsid w:val="0054587F"/>
    <w:rsid w:val="00560F15"/>
    <w:rsid w:val="00561073"/>
    <w:rsid w:val="005D25FA"/>
    <w:rsid w:val="006513F7"/>
    <w:rsid w:val="00654C5F"/>
    <w:rsid w:val="006A061D"/>
    <w:rsid w:val="006D75B9"/>
    <w:rsid w:val="00707773"/>
    <w:rsid w:val="007A3203"/>
    <w:rsid w:val="007E7A81"/>
    <w:rsid w:val="00851029"/>
    <w:rsid w:val="008A3EA2"/>
    <w:rsid w:val="008A4F94"/>
    <w:rsid w:val="008A5E16"/>
    <w:rsid w:val="008D456A"/>
    <w:rsid w:val="009159CE"/>
    <w:rsid w:val="00963C79"/>
    <w:rsid w:val="009819B3"/>
    <w:rsid w:val="009D00AB"/>
    <w:rsid w:val="009E1AB8"/>
    <w:rsid w:val="00A252B1"/>
    <w:rsid w:val="00A44C3A"/>
    <w:rsid w:val="00A51783"/>
    <w:rsid w:val="00A93C3E"/>
    <w:rsid w:val="00AA0467"/>
    <w:rsid w:val="00AC12DC"/>
    <w:rsid w:val="00B705BF"/>
    <w:rsid w:val="00B90024"/>
    <w:rsid w:val="00BB005B"/>
    <w:rsid w:val="00BF3CB6"/>
    <w:rsid w:val="00C03528"/>
    <w:rsid w:val="00C54AD7"/>
    <w:rsid w:val="00C62420"/>
    <w:rsid w:val="00CC5B9B"/>
    <w:rsid w:val="00CD2BA0"/>
    <w:rsid w:val="00D51C51"/>
    <w:rsid w:val="00DD6FAA"/>
    <w:rsid w:val="00DE5952"/>
    <w:rsid w:val="00DE64E7"/>
    <w:rsid w:val="00E22110"/>
    <w:rsid w:val="00EF2705"/>
    <w:rsid w:val="00F04BED"/>
    <w:rsid w:val="00F074E1"/>
    <w:rsid w:val="00F222A1"/>
    <w:rsid w:val="00F57C09"/>
    <w:rsid w:val="00F7023A"/>
    <w:rsid w:val="00F7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3B"/>
    <w:pPr>
      <w:spacing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4C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DC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D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F15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F07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Comment"/>
    <w:next w:val="Normal"/>
    <w:link w:val="SubtitleChar"/>
    <w:uiPriority w:val="11"/>
    <w:qFormat/>
    <w:rsid w:val="00B705BF"/>
    <w:pPr>
      <w:numPr>
        <w:ilvl w:val="1"/>
      </w:numPr>
      <w:ind w:left="720"/>
    </w:pPr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character" w:customStyle="1" w:styleId="SubtitleChar">
    <w:name w:val="Subtitle Char"/>
    <w:aliases w:val="Comment Char"/>
    <w:basedOn w:val="DefaultParagraphFont"/>
    <w:link w:val="Subtitle"/>
    <w:uiPriority w:val="11"/>
    <w:rsid w:val="00B705BF"/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paragraph" w:styleId="NoSpacing">
    <w:name w:val="No Spacing"/>
    <w:aliases w:val="Code"/>
    <w:uiPriority w:val="1"/>
    <w:qFormat/>
    <w:rsid w:val="001D034C"/>
    <w:pPr>
      <w:ind w:left="720"/>
    </w:pPr>
    <w:rPr>
      <w:rFonts w:ascii="Courier New" w:hAnsi="Courier New"/>
      <w:color w:val="3E1B5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034C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74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4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12D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2DC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0F15"/>
    <w:rPr>
      <w:rFonts w:ascii="Times New Roman" w:eastAsiaTheme="majorEastAsia" w:hAnsi="Times New Roman" w:cstheme="majorBidi"/>
      <w:bCs/>
      <w:i/>
      <w:iCs/>
      <w:sz w:val="26"/>
    </w:rPr>
  </w:style>
  <w:style w:type="paragraph" w:styleId="ListParagraph">
    <w:name w:val="List Paragraph"/>
    <w:basedOn w:val="Normal"/>
    <w:uiPriority w:val="34"/>
    <w:qFormat/>
    <w:rsid w:val="00560F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AB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D0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A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D00A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D00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D00AB"/>
    <w:pPr>
      <w:spacing w:after="100"/>
      <w:ind w:left="7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rmation%20Security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F20B-E2FD-482C-B2FC-9B8BBE39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Template.dotx</Template>
  <TotalTime>121</TotalTime>
  <Pages>9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LuuQuang ICT</dc:creator>
  <cp:lastModifiedBy>LuuQuang ICT</cp:lastModifiedBy>
  <cp:revision>43</cp:revision>
  <dcterms:created xsi:type="dcterms:W3CDTF">2016-08-11T15:52:00Z</dcterms:created>
  <dcterms:modified xsi:type="dcterms:W3CDTF">2016-08-12T05:45:00Z</dcterms:modified>
</cp:coreProperties>
</file>