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3B" w:rsidRDefault="00FA61DA" w:rsidP="00FA61DA">
      <w:pPr>
        <w:pStyle w:val="Heading1"/>
        <w:jc w:val="center"/>
        <w:rPr>
          <w:sz w:val="30"/>
        </w:rPr>
      </w:pPr>
      <w:r w:rsidRPr="00FA61DA">
        <w:rPr>
          <w:sz w:val="30"/>
        </w:rPr>
        <w:t>LAB7. LẬP TRÌNH SỰ KIỆN (BUỔI 2)</w:t>
      </w:r>
    </w:p>
    <w:p w:rsidR="00417E3A" w:rsidRDefault="00417E3A" w:rsidP="00BF44AC">
      <w:pPr>
        <w:pStyle w:val="Heading2"/>
        <w:numPr>
          <w:ilvl w:val="0"/>
          <w:numId w:val="5"/>
        </w:numPr>
      </w:pPr>
      <w:r>
        <w:t>Mục tiêu</w:t>
      </w:r>
    </w:p>
    <w:p w:rsidR="002A261A" w:rsidRDefault="002A261A" w:rsidP="002A261A">
      <w:pPr>
        <w:pStyle w:val="ListParagraph"/>
        <w:numPr>
          <w:ilvl w:val="0"/>
          <w:numId w:val="4"/>
        </w:numPr>
      </w:pPr>
      <w:r>
        <w:t>Làm việc với MouseEvents và KeyEvents  trong lập trình sự kiện với Java</w:t>
      </w:r>
    </w:p>
    <w:p w:rsidR="002A261A" w:rsidRPr="002A261A" w:rsidRDefault="002A261A" w:rsidP="002A261A">
      <w:pPr>
        <w:pStyle w:val="ListParagraph"/>
        <w:numPr>
          <w:ilvl w:val="0"/>
          <w:numId w:val="4"/>
        </w:numPr>
      </w:pPr>
      <w:r>
        <w:t>Áp dụng làm ứng dụng game nhỏ: “Luyện gõ bàn phím nhanh”</w:t>
      </w:r>
    </w:p>
    <w:p w:rsidR="00417E3A" w:rsidRDefault="00417E3A" w:rsidP="00BF44AC">
      <w:pPr>
        <w:pStyle w:val="Heading2"/>
        <w:numPr>
          <w:ilvl w:val="0"/>
          <w:numId w:val="5"/>
        </w:numPr>
      </w:pPr>
      <w:r>
        <w:t>Yêu cầu</w:t>
      </w:r>
    </w:p>
    <w:p w:rsidR="00BF44AC" w:rsidRDefault="009E3647" w:rsidP="009E3647">
      <w:pPr>
        <w:pStyle w:val="ListParagraph"/>
        <w:numPr>
          <w:ilvl w:val="0"/>
          <w:numId w:val="4"/>
        </w:numPr>
      </w:pPr>
      <w:r>
        <w:t xml:space="preserve">Sinh viên </w:t>
      </w:r>
      <w:r w:rsidR="007B65E0">
        <w:t>download tài liệu thực hành từ hệ thống Elearning của bộ môn</w:t>
      </w:r>
    </w:p>
    <w:p w:rsidR="007B65E0" w:rsidRPr="00BF44AC" w:rsidRDefault="007B65E0" w:rsidP="009E3647">
      <w:pPr>
        <w:pStyle w:val="ListParagraph"/>
        <w:numPr>
          <w:ilvl w:val="0"/>
          <w:numId w:val="4"/>
        </w:numPr>
      </w:pPr>
      <w:r>
        <w:t xml:space="preserve">Hoàn thành </w:t>
      </w:r>
      <w:r w:rsidR="000E0A40">
        <w:t>bài tập mẫu và làm bài tập phần bài tập</w:t>
      </w:r>
    </w:p>
    <w:p w:rsidR="00417E3A" w:rsidRDefault="00417E3A" w:rsidP="00BF44AC">
      <w:pPr>
        <w:pStyle w:val="Heading2"/>
        <w:numPr>
          <w:ilvl w:val="0"/>
          <w:numId w:val="5"/>
        </w:numPr>
      </w:pPr>
      <w:r>
        <w:t>Hướng dẫn</w:t>
      </w:r>
    </w:p>
    <w:p w:rsidR="00417E3A" w:rsidRDefault="00601B4E" w:rsidP="00D85480">
      <w:pPr>
        <w:ind w:firstLine="360"/>
      </w:pPr>
      <w:r w:rsidRPr="001E1E64">
        <w:rPr>
          <w:b/>
          <w:i/>
        </w:rPr>
        <w:t>Bài 1.</w:t>
      </w:r>
      <w:r>
        <w:t xml:space="preserve"> Làm việc với</w:t>
      </w:r>
      <w:r w:rsidR="007C71D6">
        <w:t xml:space="preserve"> KeyEvents và Mouse Event</w:t>
      </w:r>
    </w:p>
    <w:p w:rsidR="006122DC" w:rsidRDefault="006122DC" w:rsidP="006122DC">
      <w:pPr>
        <w:pStyle w:val="NoSpacing"/>
      </w:pPr>
      <w:r>
        <w:t>package gui;</w:t>
      </w:r>
    </w:p>
    <w:p w:rsidR="006122DC" w:rsidRDefault="006122DC" w:rsidP="006122DC">
      <w:pPr>
        <w:pStyle w:val="NoSpacing"/>
      </w:pPr>
    </w:p>
    <w:p w:rsidR="006122DC" w:rsidRDefault="006122DC" w:rsidP="006122DC">
      <w:pPr>
        <w:pStyle w:val="NoSpacing"/>
      </w:pPr>
      <w:r>
        <w:t>import java.awt.Color;</w:t>
      </w:r>
    </w:p>
    <w:p w:rsidR="006122DC" w:rsidRDefault="006122DC" w:rsidP="006122DC">
      <w:pPr>
        <w:pStyle w:val="NoSpacing"/>
      </w:pPr>
      <w:r>
        <w:t>import java.awt.event.KeyEvent;</w:t>
      </w:r>
    </w:p>
    <w:p w:rsidR="006122DC" w:rsidRDefault="006122DC" w:rsidP="006122DC">
      <w:pPr>
        <w:pStyle w:val="NoSpacing"/>
      </w:pPr>
      <w:r>
        <w:t>import java.awt.event.KeyListener;</w:t>
      </w:r>
    </w:p>
    <w:p w:rsidR="006122DC" w:rsidRDefault="006122DC" w:rsidP="006122DC">
      <w:pPr>
        <w:pStyle w:val="NoSpacing"/>
      </w:pPr>
      <w:r>
        <w:t>import java.awt.event.MouseEvent;</w:t>
      </w:r>
    </w:p>
    <w:p w:rsidR="006122DC" w:rsidRDefault="006122DC" w:rsidP="006122DC">
      <w:pPr>
        <w:pStyle w:val="NoSpacing"/>
      </w:pPr>
      <w:r>
        <w:t>import java.awt.event.MouseListener;</w:t>
      </w:r>
    </w:p>
    <w:p w:rsidR="006122DC" w:rsidRDefault="006122DC" w:rsidP="006122DC">
      <w:pPr>
        <w:pStyle w:val="NoSpacing"/>
      </w:pPr>
      <w:r>
        <w:t>import java.awt.event.MouseMotionListener;</w:t>
      </w:r>
    </w:p>
    <w:p w:rsidR="006122DC" w:rsidRDefault="006122DC" w:rsidP="006122DC">
      <w:pPr>
        <w:pStyle w:val="NoSpacing"/>
      </w:pPr>
      <w:r>
        <w:t>import javax.swing.JFrame;</w:t>
      </w:r>
    </w:p>
    <w:p w:rsidR="006122DC" w:rsidRDefault="006122DC" w:rsidP="006122DC">
      <w:pPr>
        <w:pStyle w:val="NoSpacing"/>
      </w:pPr>
      <w:r>
        <w:t>import javax.swing.JLabel;</w:t>
      </w:r>
    </w:p>
    <w:p w:rsidR="006122DC" w:rsidRDefault="006122DC" w:rsidP="006122DC">
      <w:pPr>
        <w:pStyle w:val="NoSpacing"/>
        <w:ind w:left="0"/>
      </w:pPr>
    </w:p>
    <w:p w:rsidR="006122DC" w:rsidRDefault="006122DC" w:rsidP="006122DC">
      <w:pPr>
        <w:pStyle w:val="NoSpacing"/>
      </w:pPr>
      <w:r>
        <w:t>public class NewClass extends javax.swing.JFrame{</w:t>
      </w:r>
    </w:p>
    <w:p w:rsidR="006122DC" w:rsidRDefault="006122DC" w:rsidP="006122DC">
      <w:pPr>
        <w:pStyle w:val="NoSpacing"/>
      </w:pPr>
      <w:r>
        <w:t xml:space="preserve">    </w:t>
      </w:r>
    </w:p>
    <w:p w:rsidR="006122DC" w:rsidRDefault="006122DC" w:rsidP="006122DC">
      <w:pPr>
        <w:pStyle w:val="NoSpacing"/>
      </w:pPr>
      <w:r>
        <w:t xml:space="preserve">    public NewClass()</w:t>
      </w:r>
    </w:p>
    <w:p w:rsidR="006122DC" w:rsidRDefault="006122DC" w:rsidP="006122DC">
      <w:pPr>
        <w:pStyle w:val="NoSpacing"/>
      </w:pPr>
      <w:r>
        <w:t xml:space="preserve">    {</w:t>
      </w:r>
    </w:p>
    <w:p w:rsidR="006122DC" w:rsidRDefault="006122DC" w:rsidP="006122DC">
      <w:pPr>
        <w:pStyle w:val="NoSpacing"/>
      </w:pPr>
      <w:r>
        <w:t xml:space="preserve">        setSize(300,300);</w:t>
      </w:r>
    </w:p>
    <w:p w:rsidR="006122DC" w:rsidRDefault="006122DC" w:rsidP="006122DC">
      <w:pPr>
        <w:pStyle w:val="NoSpacing"/>
      </w:pPr>
      <w:r>
        <w:t xml:space="preserve">        setLayout(null);</w:t>
      </w:r>
    </w:p>
    <w:p w:rsidR="00AC1655" w:rsidRDefault="006122DC" w:rsidP="006122DC">
      <w:pPr>
        <w:pStyle w:val="NoSpacing"/>
      </w:pPr>
      <w:r>
        <w:t xml:space="preserve">        this.setDefaultCloseOperation</w:t>
      </w:r>
    </w:p>
    <w:p w:rsidR="006122DC" w:rsidRDefault="00AC1655" w:rsidP="006122DC">
      <w:pPr>
        <w:pStyle w:val="NoSpacing"/>
      </w:pPr>
      <w:r>
        <w:t xml:space="preserve">                     </w:t>
      </w:r>
      <w:r w:rsidR="006122DC">
        <w:t xml:space="preserve">(JFrame.EXIT_ON_CLOSE);        </w:t>
      </w:r>
    </w:p>
    <w:p w:rsidR="006122DC" w:rsidRDefault="006122DC" w:rsidP="006122DC">
      <w:pPr>
        <w:pStyle w:val="NoSpacing"/>
      </w:pPr>
    </w:p>
    <w:p w:rsidR="006122DC" w:rsidRDefault="006122DC" w:rsidP="006122DC">
      <w:pPr>
        <w:pStyle w:val="NoSpacing"/>
      </w:pPr>
      <w:r>
        <w:t xml:space="preserve">        JLabel label1 = new JLabel();</w:t>
      </w:r>
    </w:p>
    <w:p w:rsidR="006122DC" w:rsidRDefault="006122DC" w:rsidP="006122DC">
      <w:pPr>
        <w:pStyle w:val="NoSpacing"/>
      </w:pPr>
      <w:r>
        <w:t xml:space="preserve">        label1.setBounds(0, 0, 200, 30);        </w:t>
      </w:r>
    </w:p>
    <w:p w:rsidR="006122DC" w:rsidRDefault="006122DC" w:rsidP="006122DC">
      <w:pPr>
        <w:pStyle w:val="NoSpacing"/>
      </w:pPr>
      <w:r>
        <w:t xml:space="preserve">        label1.setForeground(Color.red);</w:t>
      </w:r>
    </w:p>
    <w:p w:rsidR="006122DC" w:rsidRDefault="006122DC" w:rsidP="006122DC">
      <w:pPr>
        <w:pStyle w:val="NoSpacing"/>
      </w:pPr>
      <w:r>
        <w:t xml:space="preserve">        label1.setText("Label 1");</w:t>
      </w:r>
    </w:p>
    <w:p w:rsidR="006122DC" w:rsidRDefault="006122DC" w:rsidP="006122DC">
      <w:pPr>
        <w:pStyle w:val="NoSpacing"/>
      </w:pPr>
      <w:r>
        <w:t xml:space="preserve">        </w:t>
      </w:r>
    </w:p>
    <w:p w:rsidR="006122DC" w:rsidRDefault="006122DC" w:rsidP="006122DC">
      <w:pPr>
        <w:pStyle w:val="NoSpacing"/>
      </w:pPr>
      <w:r>
        <w:t xml:space="preserve">        add(label1);               </w:t>
      </w:r>
    </w:p>
    <w:p w:rsidR="006122DC" w:rsidRDefault="006122DC" w:rsidP="006122DC">
      <w:pPr>
        <w:pStyle w:val="NoSpacing"/>
      </w:pPr>
      <w:r>
        <w:t xml:space="preserve">        </w:t>
      </w:r>
    </w:p>
    <w:p w:rsidR="006122DC" w:rsidRDefault="006122DC" w:rsidP="006122DC">
      <w:pPr>
        <w:pStyle w:val="NoSpacing"/>
      </w:pPr>
      <w:r>
        <w:t xml:space="preserve">        JLabel label2 = new JLabel();        </w:t>
      </w:r>
    </w:p>
    <w:p w:rsidR="006122DC" w:rsidRDefault="006122DC" w:rsidP="006122DC">
      <w:pPr>
        <w:pStyle w:val="NoSpacing"/>
      </w:pPr>
      <w:r>
        <w:lastRenderedPageBreak/>
        <w:t xml:space="preserve">        label2.setBounds(0, 30, 200, 30);</w:t>
      </w:r>
    </w:p>
    <w:p w:rsidR="006122DC" w:rsidRDefault="006122DC" w:rsidP="006122DC">
      <w:pPr>
        <w:pStyle w:val="NoSpacing"/>
      </w:pPr>
      <w:r>
        <w:t xml:space="preserve">        label2.setForeground(Color.blue);</w:t>
      </w:r>
    </w:p>
    <w:p w:rsidR="006122DC" w:rsidRDefault="006122DC" w:rsidP="006122DC">
      <w:pPr>
        <w:pStyle w:val="NoSpacing"/>
      </w:pPr>
      <w:r>
        <w:t xml:space="preserve">        label2.setBackground(Color.LIGHT_GRAY);</w:t>
      </w:r>
    </w:p>
    <w:p w:rsidR="006122DC" w:rsidRDefault="006122DC" w:rsidP="006122DC">
      <w:pPr>
        <w:pStyle w:val="NoSpacing"/>
      </w:pPr>
      <w:r>
        <w:t xml:space="preserve">        label2.setText("Label 2");</w:t>
      </w:r>
    </w:p>
    <w:p w:rsidR="006122DC" w:rsidRDefault="006122DC" w:rsidP="006122DC">
      <w:pPr>
        <w:pStyle w:val="NoSpacing"/>
      </w:pPr>
      <w:r>
        <w:t xml:space="preserve">        label2.setOpaque(true);</w:t>
      </w:r>
    </w:p>
    <w:p w:rsidR="006122DC" w:rsidRDefault="006122DC" w:rsidP="006122DC">
      <w:pPr>
        <w:pStyle w:val="NoSpacing"/>
      </w:pPr>
      <w:r>
        <w:t xml:space="preserve">        add(label2);</w:t>
      </w:r>
    </w:p>
    <w:p w:rsidR="006122DC" w:rsidRDefault="006122DC" w:rsidP="006122DC">
      <w:pPr>
        <w:pStyle w:val="NoSpacing"/>
      </w:pPr>
      <w:r>
        <w:t xml:space="preserve">        </w:t>
      </w:r>
    </w:p>
    <w:p w:rsidR="006122DC" w:rsidRDefault="006122DC" w:rsidP="006122DC">
      <w:pPr>
        <w:pStyle w:val="NoSpacing"/>
      </w:pPr>
      <w:r>
        <w:t xml:space="preserve">        JLabel label3 = new JLabel();        </w:t>
      </w:r>
    </w:p>
    <w:p w:rsidR="006122DC" w:rsidRDefault="006122DC" w:rsidP="006122DC">
      <w:pPr>
        <w:pStyle w:val="NoSpacing"/>
      </w:pPr>
      <w:r>
        <w:t xml:space="preserve">        label3.setBounds(0, 60, 200, 30);</w:t>
      </w:r>
    </w:p>
    <w:p w:rsidR="006122DC" w:rsidRDefault="006122DC" w:rsidP="006122DC">
      <w:pPr>
        <w:pStyle w:val="NoSpacing"/>
      </w:pPr>
      <w:r>
        <w:t xml:space="preserve">        label3.setForeground(Color.blue);</w:t>
      </w:r>
    </w:p>
    <w:p w:rsidR="006122DC" w:rsidRDefault="006122DC" w:rsidP="006122DC">
      <w:pPr>
        <w:pStyle w:val="NoSpacing"/>
      </w:pPr>
      <w:r>
        <w:t xml:space="preserve">        label3.setText("Label 3");</w:t>
      </w:r>
    </w:p>
    <w:p w:rsidR="006122DC" w:rsidRDefault="006122DC" w:rsidP="006122DC">
      <w:pPr>
        <w:pStyle w:val="NoSpacing"/>
      </w:pPr>
      <w:r>
        <w:t xml:space="preserve">        add(label3);</w:t>
      </w:r>
    </w:p>
    <w:p w:rsidR="006122DC" w:rsidRDefault="006122DC" w:rsidP="00C67EC7">
      <w:pPr>
        <w:pStyle w:val="NoSpacing"/>
      </w:pPr>
      <w:r>
        <w:t xml:space="preserve">                        </w:t>
      </w:r>
    </w:p>
    <w:p w:rsidR="00AC1655" w:rsidRDefault="006122DC" w:rsidP="006122DC">
      <w:pPr>
        <w:pStyle w:val="NoSpacing"/>
      </w:pPr>
      <w:r>
        <w:t xml:space="preserve">        addMouseMotionListener(</w:t>
      </w:r>
    </w:p>
    <w:p w:rsidR="006122DC" w:rsidRDefault="00AC1655" w:rsidP="006122DC">
      <w:pPr>
        <w:pStyle w:val="NoSpacing"/>
      </w:pPr>
      <w:r>
        <w:t xml:space="preserve">                  </w:t>
      </w:r>
      <w:r w:rsidR="006122DC">
        <w:t>new MouseMotionListener() {</w:t>
      </w:r>
    </w:p>
    <w:p w:rsidR="006122DC" w:rsidRDefault="006122DC" w:rsidP="006122DC">
      <w:pPr>
        <w:pStyle w:val="NoSpacing"/>
      </w:pPr>
      <w:r>
        <w:t xml:space="preserve">            @Override</w:t>
      </w:r>
    </w:p>
    <w:p w:rsidR="006122DC" w:rsidRDefault="006122DC" w:rsidP="006122DC">
      <w:pPr>
        <w:pStyle w:val="NoSpacing"/>
      </w:pPr>
      <w:r>
        <w:t xml:space="preserve">            public void mouseDragged(MouseEvent e) {</w:t>
      </w:r>
    </w:p>
    <w:p w:rsidR="006122DC" w:rsidRDefault="006122DC" w:rsidP="006122DC">
      <w:pPr>
        <w:pStyle w:val="NoSpacing"/>
      </w:pPr>
      <w:r>
        <w:t xml:space="preserve">                </w:t>
      </w:r>
    </w:p>
    <w:p w:rsidR="006122DC" w:rsidRDefault="006122DC" w:rsidP="006122DC">
      <w:pPr>
        <w:pStyle w:val="NoSpacing"/>
      </w:pPr>
      <w:r>
        <w:t xml:space="preserve">            }</w:t>
      </w:r>
    </w:p>
    <w:p w:rsidR="006122DC" w:rsidRDefault="006122DC" w:rsidP="006122DC">
      <w:pPr>
        <w:pStyle w:val="NoSpacing"/>
      </w:pPr>
    </w:p>
    <w:p w:rsidR="006122DC" w:rsidRDefault="006122DC" w:rsidP="006122DC">
      <w:pPr>
        <w:pStyle w:val="NoSpacing"/>
      </w:pPr>
      <w:r>
        <w:t xml:space="preserve">            @Override</w:t>
      </w:r>
    </w:p>
    <w:p w:rsidR="006122DC" w:rsidRDefault="006122DC" w:rsidP="006122DC">
      <w:pPr>
        <w:pStyle w:val="NoSpacing"/>
      </w:pPr>
      <w:r>
        <w:t xml:space="preserve">            public void mouseMoved(MouseEvent e) {</w:t>
      </w:r>
    </w:p>
    <w:p w:rsidR="00AC1655" w:rsidRDefault="006122DC" w:rsidP="006122DC">
      <w:pPr>
        <w:pStyle w:val="NoSpacing"/>
      </w:pPr>
      <w:r>
        <w:t xml:space="preserve">                label1.setText("Local Position: "</w:t>
      </w:r>
      <w:r w:rsidR="00AC1655">
        <w:t xml:space="preserve"> </w:t>
      </w:r>
    </w:p>
    <w:p w:rsidR="00AC1655" w:rsidRDefault="006122DC" w:rsidP="00AC1655">
      <w:pPr>
        <w:pStyle w:val="NoSpacing"/>
        <w:ind w:left="3600" w:firstLine="720"/>
      </w:pPr>
      <w:r>
        <w:t>+ e.getX() + ":"</w:t>
      </w:r>
      <w:r w:rsidR="00AC1655">
        <w:t xml:space="preserve"> </w:t>
      </w:r>
    </w:p>
    <w:p w:rsidR="006122DC" w:rsidRDefault="006122DC" w:rsidP="00AC1655">
      <w:pPr>
        <w:pStyle w:val="NoSpacing"/>
        <w:ind w:left="3600" w:firstLine="720"/>
      </w:pPr>
      <w:r>
        <w:t>+ e.getY());</w:t>
      </w:r>
    </w:p>
    <w:p w:rsidR="00AC1655" w:rsidRDefault="006122DC" w:rsidP="006122DC">
      <w:pPr>
        <w:pStyle w:val="NoSpacing"/>
      </w:pPr>
      <w:r>
        <w:t xml:space="preserve">                label2.setText("Screen Position: "</w:t>
      </w:r>
    </w:p>
    <w:p w:rsidR="00AC1655" w:rsidRDefault="006122DC" w:rsidP="00AC1655">
      <w:pPr>
        <w:pStyle w:val="NoSpacing"/>
        <w:ind w:left="3600" w:firstLine="720"/>
      </w:pPr>
      <w:r>
        <w:t>+ e.getXOnScreen()+ ":"</w:t>
      </w:r>
    </w:p>
    <w:p w:rsidR="006122DC" w:rsidRDefault="006122DC" w:rsidP="00AC1655">
      <w:pPr>
        <w:pStyle w:val="NoSpacing"/>
        <w:ind w:left="3600" w:firstLine="720"/>
      </w:pPr>
      <w:r>
        <w:t>+ e.getYOnScreen());</w:t>
      </w:r>
    </w:p>
    <w:p w:rsidR="006122DC" w:rsidRDefault="006122DC" w:rsidP="006122DC">
      <w:pPr>
        <w:pStyle w:val="NoSpacing"/>
      </w:pPr>
      <w:r>
        <w:t xml:space="preserve">            }</w:t>
      </w:r>
    </w:p>
    <w:p w:rsidR="006122DC" w:rsidRDefault="006122DC" w:rsidP="006122DC">
      <w:pPr>
        <w:pStyle w:val="NoSpacing"/>
      </w:pPr>
      <w:r>
        <w:t xml:space="preserve">        });</w:t>
      </w:r>
    </w:p>
    <w:p w:rsidR="006122DC" w:rsidRDefault="006122DC" w:rsidP="006122DC">
      <w:pPr>
        <w:pStyle w:val="NoSpacing"/>
      </w:pPr>
      <w:r>
        <w:t xml:space="preserve">        </w:t>
      </w:r>
    </w:p>
    <w:p w:rsidR="006122DC" w:rsidRDefault="006122DC" w:rsidP="006122DC">
      <w:pPr>
        <w:pStyle w:val="NoSpacing"/>
      </w:pPr>
      <w:r>
        <w:t xml:space="preserve">        addKeyListener(new KeyListener() {</w:t>
      </w:r>
    </w:p>
    <w:p w:rsidR="006122DC" w:rsidRDefault="006122DC" w:rsidP="006122DC">
      <w:pPr>
        <w:pStyle w:val="NoSpacing"/>
      </w:pPr>
      <w:r>
        <w:t xml:space="preserve">            @Override</w:t>
      </w:r>
    </w:p>
    <w:p w:rsidR="006122DC" w:rsidRDefault="006122DC" w:rsidP="00C67EC7">
      <w:pPr>
        <w:pStyle w:val="NoSpacing"/>
      </w:pPr>
      <w:r>
        <w:t xml:space="preserve">            public void keyTyped(KeyEvent e) {}</w:t>
      </w:r>
    </w:p>
    <w:p w:rsidR="006122DC" w:rsidRDefault="006122DC" w:rsidP="006122DC">
      <w:pPr>
        <w:pStyle w:val="NoSpacing"/>
      </w:pPr>
    </w:p>
    <w:p w:rsidR="006122DC" w:rsidRDefault="006122DC" w:rsidP="006122DC">
      <w:pPr>
        <w:pStyle w:val="NoSpacing"/>
      </w:pPr>
      <w:r>
        <w:t xml:space="preserve">            @Override</w:t>
      </w:r>
    </w:p>
    <w:p w:rsidR="006122DC" w:rsidRDefault="006122DC" w:rsidP="006122DC">
      <w:pPr>
        <w:pStyle w:val="NoSpacing"/>
      </w:pPr>
      <w:r>
        <w:t xml:space="preserve">            public void keyPressed(KeyEvent e) {</w:t>
      </w:r>
    </w:p>
    <w:p w:rsidR="00FD3BFD" w:rsidRDefault="006122DC" w:rsidP="006122DC">
      <w:pPr>
        <w:pStyle w:val="NoSpacing"/>
      </w:pPr>
      <w:r>
        <w:t xml:space="preserve">                label3.setText("Key Pressed: "</w:t>
      </w:r>
    </w:p>
    <w:p w:rsidR="006122DC" w:rsidRDefault="006122DC" w:rsidP="00FD3BFD">
      <w:pPr>
        <w:pStyle w:val="NoSpacing"/>
        <w:ind w:left="3600"/>
      </w:pPr>
      <w:r>
        <w:t>+ e.getKeyChar());</w:t>
      </w:r>
    </w:p>
    <w:p w:rsidR="006122DC" w:rsidRDefault="006122DC" w:rsidP="006122DC">
      <w:pPr>
        <w:pStyle w:val="NoSpacing"/>
      </w:pPr>
      <w:r>
        <w:t xml:space="preserve">            }</w:t>
      </w:r>
    </w:p>
    <w:p w:rsidR="006122DC" w:rsidRDefault="006122DC" w:rsidP="006122DC">
      <w:pPr>
        <w:pStyle w:val="NoSpacing"/>
      </w:pPr>
    </w:p>
    <w:p w:rsidR="006122DC" w:rsidRDefault="006122DC" w:rsidP="006122DC">
      <w:pPr>
        <w:pStyle w:val="NoSpacing"/>
      </w:pPr>
      <w:r>
        <w:t xml:space="preserve">            @Override</w:t>
      </w:r>
    </w:p>
    <w:p w:rsidR="006122DC" w:rsidRDefault="006122DC" w:rsidP="006122DC">
      <w:pPr>
        <w:pStyle w:val="NoSpacing"/>
      </w:pPr>
      <w:r>
        <w:t xml:space="preserve">            public void keyReleased(KeyEvent e) {</w:t>
      </w:r>
    </w:p>
    <w:p w:rsidR="00FD3BFD" w:rsidRDefault="006122DC" w:rsidP="006122DC">
      <w:pPr>
        <w:pStyle w:val="NoSpacing"/>
      </w:pPr>
      <w:r>
        <w:t xml:space="preserve">                label3.setText("Key Released: "</w:t>
      </w:r>
    </w:p>
    <w:p w:rsidR="006122DC" w:rsidRDefault="006122DC" w:rsidP="00FD3BFD">
      <w:pPr>
        <w:pStyle w:val="NoSpacing"/>
        <w:ind w:left="2880" w:firstLine="720"/>
      </w:pPr>
      <w:r>
        <w:t>+ e.getKeyChar());</w:t>
      </w:r>
    </w:p>
    <w:p w:rsidR="006122DC" w:rsidRDefault="006122DC" w:rsidP="006122DC">
      <w:pPr>
        <w:pStyle w:val="NoSpacing"/>
      </w:pPr>
      <w:r>
        <w:t xml:space="preserve">            }</w:t>
      </w:r>
    </w:p>
    <w:p w:rsidR="006122DC" w:rsidRDefault="006122DC" w:rsidP="006122DC">
      <w:pPr>
        <w:pStyle w:val="NoSpacing"/>
      </w:pPr>
      <w:r>
        <w:t xml:space="preserve">        });</w:t>
      </w:r>
    </w:p>
    <w:p w:rsidR="006122DC" w:rsidRDefault="006122DC" w:rsidP="006122DC">
      <w:pPr>
        <w:pStyle w:val="NoSpacing"/>
      </w:pPr>
      <w:r>
        <w:lastRenderedPageBreak/>
        <w:t xml:space="preserve">        setVisible(true);</w:t>
      </w:r>
    </w:p>
    <w:p w:rsidR="006122DC" w:rsidRDefault="006122DC" w:rsidP="006122DC">
      <w:pPr>
        <w:pStyle w:val="NoSpacing"/>
      </w:pPr>
      <w:r>
        <w:t xml:space="preserve">    }</w:t>
      </w:r>
    </w:p>
    <w:p w:rsidR="00B56B40" w:rsidRDefault="006122DC" w:rsidP="006122DC">
      <w:pPr>
        <w:pStyle w:val="NoSpacing"/>
      </w:pPr>
      <w:r>
        <w:t xml:space="preserve">    </w:t>
      </w:r>
    </w:p>
    <w:p w:rsidR="006122DC" w:rsidRDefault="006122DC" w:rsidP="006122DC">
      <w:pPr>
        <w:pStyle w:val="NoSpacing"/>
      </w:pPr>
      <w:r>
        <w:t xml:space="preserve">        </w:t>
      </w:r>
    </w:p>
    <w:p w:rsidR="006122DC" w:rsidRDefault="006122DC" w:rsidP="006122DC">
      <w:pPr>
        <w:pStyle w:val="NoSpacing"/>
      </w:pPr>
      <w:r>
        <w:t xml:space="preserve">    public static void main(String args[]) {        </w:t>
      </w:r>
    </w:p>
    <w:p w:rsidR="006122DC" w:rsidRDefault="006122DC" w:rsidP="006122DC">
      <w:pPr>
        <w:pStyle w:val="NoSpacing"/>
      </w:pPr>
      <w:r>
        <w:t xml:space="preserve">        new NewClass();</w:t>
      </w:r>
    </w:p>
    <w:p w:rsidR="006122DC" w:rsidRDefault="006122DC" w:rsidP="006122DC">
      <w:pPr>
        <w:pStyle w:val="NoSpacing"/>
      </w:pPr>
      <w:r>
        <w:t xml:space="preserve">    }</w:t>
      </w:r>
    </w:p>
    <w:p w:rsidR="007C71D6" w:rsidRDefault="006122DC" w:rsidP="006122DC">
      <w:pPr>
        <w:pStyle w:val="NoSpacing"/>
      </w:pPr>
      <w:r>
        <w:t>}</w:t>
      </w:r>
    </w:p>
    <w:p w:rsidR="006B3AF5" w:rsidRDefault="006B3AF5" w:rsidP="00417E3A"/>
    <w:p w:rsidR="0083619D" w:rsidRDefault="0083619D" w:rsidP="001D1AB2">
      <w:pPr>
        <w:ind w:firstLine="360"/>
      </w:pPr>
      <w:r>
        <w:t>Chạ</w:t>
      </w:r>
      <w:r w:rsidR="006B3AF5">
        <w:t>y chương trình và kiểm tra kết quả</w:t>
      </w:r>
    </w:p>
    <w:p w:rsidR="00D5578D" w:rsidRDefault="006A67E2" w:rsidP="003B7F57">
      <w:pPr>
        <w:ind w:firstLine="360"/>
        <w:jc w:val="both"/>
      </w:pPr>
      <w:r w:rsidRPr="004C6516">
        <w:rPr>
          <w:b/>
          <w:i/>
        </w:rPr>
        <w:t>Bài 2.</w:t>
      </w:r>
      <w:r>
        <w:t xml:space="preserve"> Viết chương trình trò chơi</w:t>
      </w:r>
      <w:r w:rsidR="00871CF6">
        <w:t xml:space="preserve"> “Luyện gõ bàn phím nhanh”</w:t>
      </w:r>
      <w:r>
        <w:t>.</w:t>
      </w:r>
    </w:p>
    <w:p w:rsidR="003B7F57" w:rsidRPr="003B7F57" w:rsidRDefault="003B7F57" w:rsidP="001D1AB2">
      <w:pPr>
        <w:ind w:firstLine="360"/>
        <w:rPr>
          <w:b/>
          <w:i/>
        </w:rPr>
      </w:pPr>
      <w:r w:rsidRPr="003B7F57">
        <w:rPr>
          <w:b/>
          <w:i/>
        </w:rPr>
        <w:t>Hướng dẫn:</w:t>
      </w:r>
    </w:p>
    <w:p w:rsidR="003B7F57" w:rsidRDefault="003B7F57" w:rsidP="003B7F57">
      <w:pPr>
        <w:ind w:firstLine="360"/>
        <w:jc w:val="both"/>
      </w:pPr>
      <w:r w:rsidRPr="003B7F57">
        <w:rPr>
          <w:i/>
        </w:rPr>
        <w:t>Mô tả trò chơi:</w:t>
      </w:r>
      <w:r>
        <w:t xml:space="preserve"> Trò chơi sẽ có giao diện như hình. Khi nhấn phím Enter,</w:t>
      </w:r>
      <w:r w:rsidR="006B57CF">
        <w:t xml:space="preserve"> trò chơi sẽ bắt đầu và</w:t>
      </w:r>
      <w:r>
        <w:t xml:space="preserve"> thời gian sẽ đếm ngược từ 60s về 0</w:t>
      </w:r>
      <w:r w:rsidR="00CA2BB4">
        <w:t>s</w:t>
      </w:r>
      <w:r>
        <w:t xml:space="preserve">. </w:t>
      </w:r>
      <w:r w:rsidR="00B558D3">
        <w:t>N</w:t>
      </w:r>
      <w:r>
        <w:t>gười chơi sẽ phải nhấn vào phím trên bàn phím tương ứng với ký tự được hiện trên giữa màn hình.</w:t>
      </w:r>
      <w:r w:rsidR="00B558D3">
        <w:t xml:space="preserve"> Khi nhấn đúng phím, chương trình sẽ tự động random ra chữ</w:t>
      </w:r>
      <w:r w:rsidR="00E27827">
        <w:t xml:space="preserve"> cái khác, nếu sai sẽ thông báo cho người chơi.</w:t>
      </w:r>
      <w:r w:rsidR="00B558D3">
        <w:t xml:space="preserve"> Trong khoảng thời gian 60s, hãy nhấn đúng càng nhiều thì càng được điểm cao.</w:t>
      </w:r>
    </w:p>
    <w:p w:rsidR="000E407B" w:rsidRDefault="000E407B" w:rsidP="003B7F57">
      <w:pPr>
        <w:ind w:firstLine="360"/>
        <w:jc w:val="center"/>
      </w:pPr>
    </w:p>
    <w:p w:rsidR="003B7F57" w:rsidRDefault="003B7F57" w:rsidP="003B7F57">
      <w:pPr>
        <w:ind w:firstLine="360"/>
        <w:jc w:val="center"/>
      </w:pPr>
      <w:r>
        <w:rPr>
          <w:noProof/>
        </w:rPr>
        <w:drawing>
          <wp:inline distT="0" distB="0" distL="0" distR="0">
            <wp:extent cx="2857500" cy="1905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E2" w:rsidRDefault="006A67E2" w:rsidP="001D1AB2">
      <w:pPr>
        <w:ind w:firstLine="360"/>
      </w:pPr>
    </w:p>
    <w:p w:rsidR="000E407B" w:rsidRDefault="000E407B">
      <w:pPr>
        <w:spacing w:line="216" w:lineRule="atLeast"/>
        <w:ind w:firstLine="0"/>
      </w:pPr>
      <w:r>
        <w:br w:type="page"/>
      </w:r>
    </w:p>
    <w:p w:rsidR="00614891" w:rsidRDefault="00614891" w:rsidP="001D1AB2">
      <w:pPr>
        <w:ind w:firstLine="360"/>
      </w:pPr>
      <w:r>
        <w:lastRenderedPageBreak/>
        <w:t>Ta code trò chơi như sau:</w:t>
      </w:r>
    </w:p>
    <w:p w:rsidR="006A67E2" w:rsidRDefault="006A67E2" w:rsidP="006A67E2">
      <w:pPr>
        <w:pStyle w:val="NoSpacing"/>
        <w:ind w:left="180"/>
      </w:pPr>
      <w:r>
        <w:t>import java.awt.Color;</w:t>
      </w:r>
    </w:p>
    <w:p w:rsidR="006A67E2" w:rsidRDefault="006A67E2" w:rsidP="006A67E2">
      <w:pPr>
        <w:pStyle w:val="NoSpacing"/>
        <w:ind w:left="180"/>
      </w:pPr>
      <w:r>
        <w:t>import java.awt.Font;</w:t>
      </w:r>
    </w:p>
    <w:p w:rsidR="006A67E2" w:rsidRDefault="006A67E2" w:rsidP="006A67E2">
      <w:pPr>
        <w:pStyle w:val="NoSpacing"/>
        <w:ind w:left="180"/>
      </w:pPr>
      <w:r>
        <w:t>import java.awt.event.ActionEvent;</w:t>
      </w:r>
    </w:p>
    <w:p w:rsidR="006A67E2" w:rsidRDefault="006A67E2" w:rsidP="006A67E2">
      <w:pPr>
        <w:pStyle w:val="NoSpacing"/>
        <w:ind w:left="180"/>
      </w:pPr>
      <w:r>
        <w:t>import java.awt.event.ActionListener;</w:t>
      </w:r>
    </w:p>
    <w:p w:rsidR="006A67E2" w:rsidRDefault="006A67E2" w:rsidP="006A67E2">
      <w:pPr>
        <w:pStyle w:val="NoSpacing"/>
        <w:ind w:left="180"/>
      </w:pPr>
      <w:r>
        <w:t>import java.awt.event.KeyEvent;</w:t>
      </w:r>
    </w:p>
    <w:p w:rsidR="006A67E2" w:rsidRDefault="006A67E2" w:rsidP="006A67E2">
      <w:pPr>
        <w:pStyle w:val="NoSpacing"/>
        <w:ind w:left="180"/>
      </w:pPr>
      <w:r>
        <w:t>import java.awt.event.KeyListener;</w:t>
      </w:r>
    </w:p>
    <w:p w:rsidR="006A67E2" w:rsidRDefault="006A67E2" w:rsidP="006A67E2">
      <w:pPr>
        <w:pStyle w:val="NoSpacing"/>
        <w:ind w:left="180"/>
      </w:pPr>
      <w:r>
        <w:t>import java.util.Random;</w:t>
      </w:r>
    </w:p>
    <w:p w:rsidR="006A67E2" w:rsidRDefault="006A67E2" w:rsidP="006A67E2">
      <w:pPr>
        <w:pStyle w:val="NoSpacing"/>
        <w:ind w:left="180"/>
      </w:pPr>
      <w:r>
        <w:t>import javax.swing.JFrame;</w:t>
      </w:r>
    </w:p>
    <w:p w:rsidR="006A67E2" w:rsidRDefault="006A67E2" w:rsidP="006A67E2">
      <w:pPr>
        <w:pStyle w:val="NoSpacing"/>
        <w:ind w:left="180"/>
      </w:pPr>
      <w:r>
        <w:t>import javax.swing.JLabel;</w:t>
      </w:r>
    </w:p>
    <w:p w:rsidR="006A67E2" w:rsidRDefault="006A67E2" w:rsidP="006A67E2">
      <w:pPr>
        <w:pStyle w:val="NoSpacing"/>
        <w:ind w:left="180"/>
      </w:pPr>
      <w:r>
        <w:t>import javax.swing.Timer;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>public class GameKeyBoard extends JFrame {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private JLabel lbMsg;</w:t>
      </w:r>
    </w:p>
    <w:p w:rsidR="006A67E2" w:rsidRDefault="006A67E2" w:rsidP="006A67E2">
      <w:pPr>
        <w:pStyle w:val="NoSpacing"/>
        <w:ind w:left="180"/>
      </w:pPr>
      <w:r>
        <w:t xml:space="preserve">    private JLabel lbChar;</w:t>
      </w:r>
    </w:p>
    <w:p w:rsidR="006A67E2" w:rsidRDefault="006A67E2" w:rsidP="006A67E2">
      <w:pPr>
        <w:pStyle w:val="NoSpacing"/>
        <w:ind w:left="180"/>
      </w:pPr>
      <w:r>
        <w:t xml:space="preserve">    private JLabel lbResult;</w:t>
      </w:r>
    </w:p>
    <w:p w:rsidR="006A67E2" w:rsidRDefault="006A67E2" w:rsidP="006A67E2">
      <w:pPr>
        <w:pStyle w:val="NoSpacing"/>
        <w:ind w:left="180"/>
      </w:pPr>
      <w:r>
        <w:t xml:space="preserve">    private JLabel lbCountTime;</w:t>
      </w:r>
    </w:p>
    <w:p w:rsidR="006A67E2" w:rsidRDefault="006A67E2" w:rsidP="006A67E2">
      <w:pPr>
        <w:pStyle w:val="NoSpacing"/>
        <w:ind w:left="180"/>
      </w:pPr>
      <w:r>
        <w:t xml:space="preserve">    private Timer timer;// Bộ đếm thời gian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// Trạng thái đã hết giờ chơi chưa?</w:t>
      </w:r>
    </w:p>
    <w:p w:rsidR="006A67E2" w:rsidRDefault="006A67E2" w:rsidP="006A67E2">
      <w:pPr>
        <w:pStyle w:val="NoSpacing"/>
        <w:ind w:left="180"/>
      </w:pPr>
      <w:r>
        <w:t xml:space="preserve">    private boolean isTimeOut = true;</w:t>
      </w:r>
    </w:p>
    <w:p w:rsidR="006A67E2" w:rsidRDefault="006A67E2" w:rsidP="006A67E2">
      <w:pPr>
        <w:pStyle w:val="NoSpacing"/>
        <w:ind w:left="180"/>
      </w:pPr>
      <w:r>
        <w:t xml:space="preserve">    // Chữ cái hiện tại đang random ra</w:t>
      </w:r>
    </w:p>
    <w:p w:rsidR="006A67E2" w:rsidRDefault="006A67E2" w:rsidP="006A67E2">
      <w:pPr>
        <w:pStyle w:val="NoSpacing"/>
        <w:ind w:left="180"/>
      </w:pPr>
      <w:r>
        <w:t xml:space="preserve">    private char currentChar;</w:t>
      </w:r>
    </w:p>
    <w:p w:rsidR="006A67E2" w:rsidRDefault="006A67E2" w:rsidP="006A67E2">
      <w:pPr>
        <w:pStyle w:val="NoSpacing"/>
        <w:ind w:left="180"/>
      </w:pPr>
      <w:r>
        <w:t xml:space="preserve">    private int iCount = 0;// Đếm số lượng đúng</w:t>
      </w:r>
    </w:p>
    <w:p w:rsidR="006A67E2" w:rsidRDefault="006A67E2" w:rsidP="006A67E2">
      <w:pPr>
        <w:pStyle w:val="NoSpacing"/>
        <w:ind w:left="180"/>
      </w:pPr>
      <w:r>
        <w:t xml:space="preserve">    private int currentTime = 60;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public GameKeyBoard() {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setSize(300, 200);</w:t>
      </w:r>
    </w:p>
    <w:p w:rsidR="006A67E2" w:rsidRDefault="006A67E2" w:rsidP="006A67E2">
      <w:pPr>
        <w:pStyle w:val="NoSpacing"/>
        <w:ind w:left="180"/>
      </w:pPr>
      <w:r>
        <w:t xml:space="preserve">        setLayout(null);</w:t>
      </w:r>
    </w:p>
    <w:p w:rsidR="006A67E2" w:rsidRDefault="006A67E2" w:rsidP="006A67E2">
      <w:pPr>
        <w:pStyle w:val="NoSpacing"/>
        <w:ind w:left="180"/>
      </w:pPr>
      <w:r>
        <w:t xml:space="preserve">        this.setDefaultCloseOperation(JFrame.EXIT_ON_CLOSE);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initControls();</w:t>
      </w:r>
    </w:p>
    <w:p w:rsidR="006A67E2" w:rsidRDefault="006A67E2" w:rsidP="006A67E2">
      <w:pPr>
        <w:pStyle w:val="NoSpacing"/>
        <w:ind w:left="180"/>
      </w:pPr>
      <w:r>
        <w:t xml:space="preserve">        initListener();</w:t>
      </w:r>
    </w:p>
    <w:p w:rsidR="006A67E2" w:rsidRDefault="006A67E2" w:rsidP="006A67E2">
      <w:pPr>
        <w:pStyle w:val="NoSpacing"/>
        <w:ind w:left="180"/>
      </w:pPr>
      <w:r>
        <w:t xml:space="preserve">        initTimer();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this.setVisible(true);</w:t>
      </w:r>
    </w:p>
    <w:p w:rsidR="006A67E2" w:rsidRDefault="006A67E2" w:rsidP="006A67E2">
      <w:pPr>
        <w:pStyle w:val="NoSpacing"/>
        <w:ind w:left="180"/>
      </w:pPr>
      <w:r>
        <w:t xml:space="preserve">    }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ab/>
        <w:t>// Khởi tạo các Controls trên giao diện</w:t>
      </w:r>
    </w:p>
    <w:p w:rsidR="006A67E2" w:rsidRDefault="006A67E2" w:rsidP="006A67E2">
      <w:pPr>
        <w:pStyle w:val="NoSpacing"/>
        <w:ind w:left="180"/>
      </w:pPr>
      <w:r>
        <w:t xml:space="preserve">    private void initControls() {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lbCountTime = new JLabel("Thời gian: 60s");</w:t>
      </w:r>
    </w:p>
    <w:p w:rsidR="006A67E2" w:rsidRDefault="006A67E2" w:rsidP="006A67E2">
      <w:pPr>
        <w:pStyle w:val="NoSpacing"/>
        <w:ind w:left="180"/>
      </w:pPr>
      <w:r>
        <w:t xml:space="preserve">        lbCountTime.setBounds(5, 5, 150, 25);</w:t>
      </w:r>
    </w:p>
    <w:p w:rsidR="006A67E2" w:rsidRDefault="006A67E2" w:rsidP="006A67E2">
      <w:pPr>
        <w:pStyle w:val="NoSpacing"/>
        <w:ind w:left="180"/>
      </w:pPr>
      <w:r>
        <w:t xml:space="preserve">        lbCountTime.setForeground(Color.red);</w:t>
      </w:r>
    </w:p>
    <w:p w:rsidR="006A67E2" w:rsidRDefault="006A67E2" w:rsidP="006A67E2">
      <w:pPr>
        <w:pStyle w:val="NoSpacing"/>
        <w:ind w:left="180"/>
      </w:pPr>
      <w:r>
        <w:t xml:space="preserve">        add(lbCountTime);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lbResult = new JLabel("Số lượng đúng: ");</w:t>
      </w:r>
    </w:p>
    <w:p w:rsidR="006A67E2" w:rsidRDefault="006A67E2" w:rsidP="006A67E2">
      <w:pPr>
        <w:pStyle w:val="NoSpacing"/>
        <w:ind w:left="180"/>
      </w:pPr>
      <w:r>
        <w:t xml:space="preserve">        lbResult.setBounds(155, 5, 150, 25);</w:t>
      </w:r>
    </w:p>
    <w:p w:rsidR="006A67E2" w:rsidRDefault="006A67E2" w:rsidP="006A67E2">
      <w:pPr>
        <w:pStyle w:val="NoSpacing"/>
        <w:ind w:left="180"/>
      </w:pPr>
      <w:r>
        <w:t xml:space="preserve">        lbResult.setForeground(Color.blue);</w:t>
      </w:r>
    </w:p>
    <w:p w:rsidR="006A67E2" w:rsidRDefault="006A67E2" w:rsidP="006A67E2">
      <w:pPr>
        <w:pStyle w:val="NoSpacing"/>
        <w:ind w:left="180"/>
      </w:pPr>
      <w:r>
        <w:t xml:space="preserve">        add(lbResult);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lbChar = new JLabel("0");</w:t>
      </w:r>
    </w:p>
    <w:p w:rsidR="006A67E2" w:rsidRDefault="006A67E2" w:rsidP="006A67E2">
      <w:pPr>
        <w:pStyle w:val="NoSpacing"/>
        <w:ind w:left="180"/>
      </w:pPr>
      <w:r>
        <w:t xml:space="preserve">        lbChar.setBounds(120, 30, 100, 100);</w:t>
      </w:r>
    </w:p>
    <w:p w:rsidR="006A67E2" w:rsidRDefault="006A67E2" w:rsidP="006A67E2">
      <w:pPr>
        <w:pStyle w:val="NoSpacing"/>
        <w:ind w:left="180"/>
      </w:pPr>
      <w:r>
        <w:t xml:space="preserve">        lbChar.setFont(new Font("Tahoma", Font.BOLD, 64));</w:t>
      </w:r>
    </w:p>
    <w:p w:rsidR="006A67E2" w:rsidRDefault="006A67E2" w:rsidP="006A67E2">
      <w:pPr>
        <w:pStyle w:val="NoSpacing"/>
        <w:ind w:left="180"/>
      </w:pPr>
      <w:r>
        <w:t xml:space="preserve">        add(lbChar);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lbMsg = new JLabel("Nhấn phím Enter để bắt đầu!");</w:t>
      </w:r>
    </w:p>
    <w:p w:rsidR="006A67E2" w:rsidRDefault="006A67E2" w:rsidP="006A67E2">
      <w:pPr>
        <w:pStyle w:val="NoSpacing"/>
        <w:ind w:left="180"/>
      </w:pPr>
      <w:r>
        <w:t xml:space="preserve">        lbMsg.setBounds(65, 120, 300, 25);</w:t>
      </w:r>
    </w:p>
    <w:p w:rsidR="006A67E2" w:rsidRDefault="006A67E2" w:rsidP="006A67E2">
      <w:pPr>
        <w:pStyle w:val="NoSpacing"/>
        <w:ind w:left="180"/>
      </w:pPr>
      <w:r>
        <w:t xml:space="preserve">        lbMsg.setForeground(Color.red);</w:t>
      </w:r>
    </w:p>
    <w:p w:rsidR="006A67E2" w:rsidRDefault="006A67E2" w:rsidP="006A67E2">
      <w:pPr>
        <w:pStyle w:val="NoSpacing"/>
        <w:ind w:left="180"/>
      </w:pPr>
      <w:r>
        <w:t xml:space="preserve">        add(lbMsg);</w:t>
      </w:r>
    </w:p>
    <w:p w:rsidR="006A67E2" w:rsidRDefault="006A67E2" w:rsidP="006A67E2">
      <w:pPr>
        <w:pStyle w:val="NoSpacing"/>
        <w:ind w:left="180"/>
      </w:pPr>
      <w:r>
        <w:t xml:space="preserve">    }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ab/>
        <w:t>// Khởi tạo bộ lắng nghe sự kiện nhấn phím</w:t>
      </w:r>
    </w:p>
    <w:p w:rsidR="00286254" w:rsidRDefault="00286254" w:rsidP="00286254">
      <w:pPr>
        <w:pStyle w:val="NoSpacing"/>
        <w:ind w:left="180" w:firstLine="540"/>
      </w:pPr>
      <w:r>
        <w:t>// Ở đây ta chỉ quan tâm tới sự kiện KeyPressed</w:t>
      </w:r>
    </w:p>
    <w:p w:rsidR="006A67E2" w:rsidRDefault="006A67E2" w:rsidP="006A67E2">
      <w:pPr>
        <w:pStyle w:val="NoSpacing"/>
        <w:ind w:left="180"/>
      </w:pPr>
      <w:r>
        <w:t xml:space="preserve">    private void initListener() {</w:t>
      </w:r>
    </w:p>
    <w:p w:rsidR="006A67E2" w:rsidRDefault="006A67E2" w:rsidP="006A67E2">
      <w:pPr>
        <w:pStyle w:val="NoSpacing"/>
        <w:ind w:left="180"/>
      </w:pPr>
      <w:r>
        <w:t xml:space="preserve">        this.addKeyListener(new KeyListener() {</w:t>
      </w:r>
    </w:p>
    <w:p w:rsidR="006A67E2" w:rsidRDefault="006A67E2" w:rsidP="006A67E2">
      <w:pPr>
        <w:pStyle w:val="NoSpacing"/>
        <w:ind w:left="180"/>
      </w:pPr>
      <w:r>
        <w:t xml:space="preserve">            @Override</w:t>
      </w:r>
    </w:p>
    <w:p w:rsidR="006A67E2" w:rsidRDefault="006A67E2" w:rsidP="006A67E2">
      <w:pPr>
        <w:pStyle w:val="NoSpacing"/>
        <w:ind w:left="180"/>
      </w:pPr>
      <w:r>
        <w:t xml:space="preserve">            public void keyTyped(KeyEvent e) {}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@Override</w:t>
      </w:r>
    </w:p>
    <w:p w:rsidR="006A67E2" w:rsidRDefault="006A67E2" w:rsidP="006A67E2">
      <w:pPr>
        <w:pStyle w:val="NoSpacing"/>
        <w:ind w:left="180"/>
      </w:pPr>
      <w:r>
        <w:t xml:space="preserve">            public void keyPressed(KeyEvent e) {</w:t>
      </w:r>
    </w:p>
    <w:p w:rsidR="006A67E2" w:rsidRDefault="006A67E2" w:rsidP="006A67E2">
      <w:pPr>
        <w:pStyle w:val="NoSpacing"/>
        <w:ind w:left="180"/>
      </w:pPr>
      <w:r>
        <w:t xml:space="preserve">                jframe_keyPress(e);</w:t>
      </w:r>
    </w:p>
    <w:p w:rsidR="006A67E2" w:rsidRDefault="006A67E2" w:rsidP="006A67E2">
      <w:pPr>
        <w:pStyle w:val="NoSpacing"/>
        <w:ind w:left="180"/>
      </w:pPr>
      <w:r>
        <w:t xml:space="preserve">            }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@Override</w:t>
      </w:r>
    </w:p>
    <w:p w:rsidR="006A67E2" w:rsidRDefault="006A67E2" w:rsidP="006A67E2">
      <w:pPr>
        <w:pStyle w:val="NoSpacing"/>
        <w:ind w:left="180"/>
      </w:pPr>
      <w:r>
        <w:t xml:space="preserve">            public void keyReleased(KeyEvent e) {}</w:t>
      </w:r>
    </w:p>
    <w:p w:rsidR="006A67E2" w:rsidRDefault="006A67E2" w:rsidP="006A67E2">
      <w:pPr>
        <w:pStyle w:val="NoSpacing"/>
        <w:ind w:left="180"/>
      </w:pPr>
      <w:r>
        <w:t xml:space="preserve">        });</w:t>
      </w:r>
    </w:p>
    <w:p w:rsidR="006A67E2" w:rsidRDefault="006A67E2" w:rsidP="006A67E2">
      <w:pPr>
        <w:pStyle w:val="NoSpacing"/>
        <w:ind w:left="180"/>
      </w:pPr>
      <w:r>
        <w:t xml:space="preserve">    }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// khởi tạo bộ đếm thời gian</w:t>
      </w:r>
    </w:p>
    <w:p w:rsidR="006A67E2" w:rsidRDefault="006A67E2" w:rsidP="006A67E2">
      <w:pPr>
        <w:pStyle w:val="NoSpacing"/>
        <w:ind w:left="180"/>
      </w:pPr>
      <w:r>
        <w:t xml:space="preserve">    private void initTimer() {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// Tạo 1 bộ đếm thời gian, cứ sau 1000 ms (1s) </w:t>
      </w:r>
    </w:p>
    <w:p w:rsidR="006A67E2" w:rsidRDefault="006A67E2" w:rsidP="006A67E2">
      <w:pPr>
        <w:pStyle w:val="NoSpacing"/>
        <w:ind w:left="180"/>
      </w:pPr>
      <w:r>
        <w:t xml:space="preserve">        // thì thực hiện hàm actionPerformed 1 lần</w:t>
      </w:r>
    </w:p>
    <w:p w:rsidR="006A67E2" w:rsidRDefault="006A67E2" w:rsidP="006A67E2">
      <w:pPr>
        <w:pStyle w:val="NoSpacing"/>
        <w:ind w:left="180"/>
      </w:pPr>
      <w:r>
        <w:t xml:space="preserve">        timer = new Timer(1000, new ActionListener() {</w:t>
      </w:r>
    </w:p>
    <w:p w:rsidR="006A67E2" w:rsidRDefault="006A67E2" w:rsidP="006A67E2">
      <w:pPr>
        <w:pStyle w:val="NoSpacing"/>
        <w:ind w:left="180"/>
      </w:pPr>
      <w:r>
        <w:t xml:space="preserve">            @Override</w:t>
      </w:r>
    </w:p>
    <w:p w:rsidR="006A67E2" w:rsidRDefault="006A67E2" w:rsidP="006A67E2">
      <w:pPr>
        <w:pStyle w:val="NoSpacing"/>
        <w:ind w:left="180"/>
      </w:pPr>
      <w:r>
        <w:t xml:space="preserve">            public void actionPerformed(ActionEvent e) {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    // Giảm thời gian còn lại đi 1</w:t>
      </w:r>
    </w:p>
    <w:p w:rsidR="006A67E2" w:rsidRDefault="006A67E2" w:rsidP="006A67E2">
      <w:pPr>
        <w:pStyle w:val="NoSpacing"/>
        <w:ind w:left="180"/>
      </w:pPr>
      <w:r>
        <w:t xml:space="preserve">                currentTime--;</w:t>
      </w:r>
    </w:p>
    <w:p w:rsidR="006A67E2" w:rsidRDefault="006A67E2" w:rsidP="006A67E2">
      <w:pPr>
        <w:pStyle w:val="NoSpacing"/>
        <w:ind w:left="180"/>
      </w:pPr>
      <w:r>
        <w:t xml:space="preserve">                lbCountTime.setText("Thời gian: " </w:t>
      </w:r>
    </w:p>
    <w:p w:rsidR="006A67E2" w:rsidRDefault="006A67E2" w:rsidP="00286254">
      <w:pPr>
        <w:pStyle w:val="NoSpacing"/>
        <w:ind w:left="5940" w:firstLine="540"/>
      </w:pPr>
      <w:r>
        <w:t>+ currentTime);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    // Nếu thời gian còn lại là 0 (hết giờ)</w:t>
      </w:r>
    </w:p>
    <w:p w:rsidR="006A67E2" w:rsidRDefault="006A67E2" w:rsidP="006A67E2">
      <w:pPr>
        <w:pStyle w:val="NoSpacing"/>
        <w:ind w:left="180"/>
      </w:pPr>
      <w:r>
        <w:t xml:space="preserve">                if (currentTime == 0) {</w:t>
      </w:r>
    </w:p>
    <w:p w:rsidR="006A67E2" w:rsidRDefault="006A67E2" w:rsidP="006A67E2">
      <w:pPr>
        <w:pStyle w:val="NoSpacing"/>
        <w:ind w:left="180"/>
      </w:pPr>
      <w:r>
        <w:t xml:space="preserve">                    // Set biến trạng thái hết giờ và dừng đếm</w:t>
      </w:r>
    </w:p>
    <w:p w:rsidR="006A67E2" w:rsidRDefault="006A67E2" w:rsidP="006A67E2">
      <w:pPr>
        <w:pStyle w:val="NoSpacing"/>
        <w:ind w:left="180"/>
      </w:pPr>
      <w:r>
        <w:t xml:space="preserve">                    isTimeOut = true;</w:t>
      </w:r>
    </w:p>
    <w:p w:rsidR="006A67E2" w:rsidRDefault="006A67E2" w:rsidP="006A67E2">
      <w:pPr>
        <w:pStyle w:val="NoSpacing"/>
        <w:ind w:left="180"/>
      </w:pPr>
      <w:r>
        <w:t xml:space="preserve">                    timer.stop();</w:t>
      </w:r>
    </w:p>
    <w:p w:rsidR="006A67E2" w:rsidRDefault="006A67E2" w:rsidP="006A67E2">
      <w:pPr>
        <w:pStyle w:val="NoSpacing"/>
        <w:ind w:left="180"/>
      </w:pPr>
      <w:r>
        <w:t xml:space="preserve">                }</w:t>
      </w:r>
    </w:p>
    <w:p w:rsidR="006A67E2" w:rsidRDefault="006A67E2" w:rsidP="006A67E2">
      <w:pPr>
        <w:pStyle w:val="NoSpacing"/>
        <w:ind w:left="180"/>
      </w:pPr>
      <w:r>
        <w:t xml:space="preserve">            }</w:t>
      </w:r>
    </w:p>
    <w:p w:rsidR="006A67E2" w:rsidRDefault="006A67E2" w:rsidP="006A67E2">
      <w:pPr>
        <w:pStyle w:val="NoSpacing"/>
        <w:ind w:left="180"/>
      </w:pPr>
      <w:r>
        <w:t xml:space="preserve">        });</w:t>
      </w:r>
    </w:p>
    <w:p w:rsidR="006A67E2" w:rsidRDefault="006A67E2" w:rsidP="006A67E2">
      <w:pPr>
        <w:pStyle w:val="NoSpacing"/>
        <w:ind w:left="180"/>
      </w:pPr>
      <w:r>
        <w:t xml:space="preserve">    }</w:t>
      </w:r>
    </w:p>
    <w:p w:rsidR="006A67E2" w:rsidRDefault="006A67E2" w:rsidP="006A67E2">
      <w:pPr>
        <w:pStyle w:val="NoSpacing"/>
        <w:ind w:left="180"/>
      </w:pPr>
    </w:p>
    <w:p w:rsidR="008F20A6" w:rsidRDefault="008F20A6" w:rsidP="006A67E2">
      <w:pPr>
        <w:pStyle w:val="NoSpacing"/>
        <w:ind w:left="180"/>
      </w:pPr>
      <w:r>
        <w:tab/>
        <w:t>// Sự kiện khi nhấn phím</w:t>
      </w:r>
    </w:p>
    <w:p w:rsidR="006A67E2" w:rsidRDefault="006A67E2" w:rsidP="006A67E2">
      <w:pPr>
        <w:pStyle w:val="NoSpacing"/>
        <w:ind w:left="180"/>
      </w:pPr>
      <w:r>
        <w:t xml:space="preserve">    private void jframe_keyPress(KeyEvent e) {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// Nếu nhấm Phím Enter</w:t>
      </w:r>
    </w:p>
    <w:p w:rsidR="006A67E2" w:rsidRDefault="006A67E2" w:rsidP="006A67E2">
      <w:pPr>
        <w:pStyle w:val="NoSpacing"/>
        <w:ind w:left="180"/>
      </w:pPr>
      <w:r>
        <w:t xml:space="preserve">        if (e.getKeyCode() == 10) {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iCount = 0;// Reset số lượng đếm</w:t>
      </w:r>
    </w:p>
    <w:p w:rsidR="006A67E2" w:rsidRDefault="006A67E2" w:rsidP="006A67E2">
      <w:pPr>
        <w:pStyle w:val="NoSpacing"/>
        <w:ind w:left="180"/>
      </w:pPr>
      <w:r>
        <w:t xml:space="preserve">            currentTime = 60; // Reset thời gian còn lại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//Random ra chữ cái đầu tiên</w:t>
      </w:r>
    </w:p>
    <w:p w:rsidR="006A67E2" w:rsidRDefault="006A67E2" w:rsidP="006A67E2">
      <w:pPr>
        <w:pStyle w:val="NoSpacing"/>
        <w:ind w:left="180"/>
      </w:pPr>
      <w:r>
        <w:t xml:space="preserve">            currentChar = randomCharacter();</w:t>
      </w:r>
    </w:p>
    <w:p w:rsidR="006A67E2" w:rsidRDefault="006A67E2" w:rsidP="006A67E2">
      <w:pPr>
        <w:pStyle w:val="NoSpacing"/>
        <w:ind w:left="180"/>
      </w:pPr>
      <w:r>
        <w:t xml:space="preserve">            lbChar.setText(currentChar + "");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// Thiết đặt trạng thái hết giờ là sai</w:t>
      </w:r>
    </w:p>
    <w:p w:rsidR="006A67E2" w:rsidRDefault="006A67E2" w:rsidP="006A67E2">
      <w:pPr>
        <w:pStyle w:val="NoSpacing"/>
        <w:ind w:left="180"/>
      </w:pPr>
      <w:r>
        <w:t xml:space="preserve">            isTimeOut = false;</w:t>
      </w:r>
    </w:p>
    <w:p w:rsidR="006A67E2" w:rsidRDefault="006A67E2" w:rsidP="006A67E2">
      <w:pPr>
        <w:pStyle w:val="NoSpacing"/>
        <w:ind w:left="180"/>
      </w:pPr>
      <w:r>
        <w:t xml:space="preserve">            // Bắt đầu đếm thời gian</w:t>
      </w:r>
    </w:p>
    <w:p w:rsidR="006A67E2" w:rsidRDefault="006A67E2" w:rsidP="006A67E2">
      <w:pPr>
        <w:pStyle w:val="NoSpacing"/>
        <w:ind w:left="180"/>
      </w:pPr>
      <w:r>
        <w:t xml:space="preserve">            timer.start();</w:t>
      </w:r>
    </w:p>
    <w:p w:rsidR="006A67E2" w:rsidRDefault="006A67E2" w:rsidP="006A67E2">
      <w:pPr>
        <w:pStyle w:val="NoSpacing"/>
        <w:ind w:left="180"/>
      </w:pPr>
      <w:r>
        <w:t xml:space="preserve">        } else {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// Nếu hết thời gian thì không được chơi nữa            </w:t>
      </w:r>
    </w:p>
    <w:p w:rsidR="006A67E2" w:rsidRDefault="006A67E2" w:rsidP="006A67E2">
      <w:pPr>
        <w:pStyle w:val="NoSpacing"/>
        <w:ind w:left="180"/>
      </w:pPr>
      <w:r>
        <w:t xml:space="preserve">            if (isTimeOut == true) {</w:t>
      </w:r>
    </w:p>
    <w:p w:rsidR="006A67E2" w:rsidRDefault="006A67E2" w:rsidP="006A67E2">
      <w:pPr>
        <w:pStyle w:val="NoSpacing"/>
        <w:ind w:left="180"/>
      </w:pPr>
      <w:r>
        <w:t xml:space="preserve">                return;</w:t>
      </w:r>
    </w:p>
    <w:p w:rsidR="006A67E2" w:rsidRDefault="006A67E2" w:rsidP="006A67E2">
      <w:pPr>
        <w:pStyle w:val="NoSpacing"/>
        <w:ind w:left="180"/>
      </w:pPr>
      <w:r>
        <w:t xml:space="preserve">            }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// Lấy ra phím được nhấn</w:t>
      </w:r>
    </w:p>
    <w:p w:rsidR="006A67E2" w:rsidRDefault="006A67E2" w:rsidP="006A67E2">
      <w:pPr>
        <w:pStyle w:val="NoSpacing"/>
        <w:ind w:left="180"/>
      </w:pPr>
      <w:r>
        <w:t xml:space="preserve">            char keyTyped = e.getKeyChar();</w:t>
      </w:r>
    </w:p>
    <w:p w:rsidR="006A67E2" w:rsidRDefault="006A67E2" w:rsidP="006A67E2">
      <w:pPr>
        <w:pStyle w:val="NoSpacing"/>
        <w:ind w:left="180"/>
      </w:pPr>
      <w:r>
        <w:t xml:space="preserve">            // Nếu phím vừa nhấn trùng với phím được random ra</w:t>
      </w:r>
    </w:p>
    <w:p w:rsidR="006A67E2" w:rsidRDefault="006A67E2" w:rsidP="006A67E2">
      <w:pPr>
        <w:pStyle w:val="NoSpacing"/>
        <w:ind w:left="180"/>
      </w:pPr>
      <w:r>
        <w:t xml:space="preserve">            if (keyTyped == currentChar) {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    iCount++;// Tăng số đúng lên 1</w:t>
      </w:r>
    </w:p>
    <w:p w:rsidR="006A67E2" w:rsidRDefault="006A67E2" w:rsidP="006A67E2">
      <w:pPr>
        <w:pStyle w:val="NoSpacing"/>
        <w:ind w:left="180"/>
      </w:pPr>
      <w:r>
        <w:t xml:space="preserve">                lbResult.setText("Số lượng đúng: " + iCount);</w:t>
      </w:r>
    </w:p>
    <w:p w:rsidR="006A67E2" w:rsidRDefault="006A67E2" w:rsidP="006A67E2">
      <w:pPr>
        <w:pStyle w:val="NoSpacing"/>
        <w:ind w:left="180"/>
      </w:pPr>
      <w:r>
        <w:t xml:space="preserve">                lbMsg.setText("");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        // Random ra chữ mới</w:t>
      </w:r>
    </w:p>
    <w:p w:rsidR="006A67E2" w:rsidRDefault="006A67E2" w:rsidP="006A67E2">
      <w:pPr>
        <w:pStyle w:val="NoSpacing"/>
        <w:ind w:left="180"/>
      </w:pPr>
      <w:r>
        <w:t xml:space="preserve">                currentChar = randomCharacter();</w:t>
      </w:r>
    </w:p>
    <w:p w:rsidR="006A67E2" w:rsidRDefault="006A67E2" w:rsidP="006A67E2">
      <w:pPr>
        <w:pStyle w:val="NoSpacing"/>
        <w:ind w:left="180"/>
      </w:pPr>
      <w:r>
        <w:t xml:space="preserve">                lbChar.setText(currentChar + "");</w:t>
      </w:r>
    </w:p>
    <w:p w:rsidR="006A67E2" w:rsidRDefault="006A67E2" w:rsidP="006A67E2">
      <w:pPr>
        <w:pStyle w:val="NoSpacing"/>
        <w:ind w:left="180"/>
      </w:pPr>
      <w:r>
        <w:lastRenderedPageBreak/>
        <w:t xml:space="preserve">            } else {</w:t>
      </w:r>
    </w:p>
    <w:p w:rsidR="006A67E2" w:rsidRDefault="006A67E2" w:rsidP="006A67E2">
      <w:pPr>
        <w:pStyle w:val="NoSpacing"/>
        <w:ind w:left="180"/>
      </w:pPr>
      <w:r>
        <w:t xml:space="preserve">                // Nếu bấm không đúng thì thông báo ra JLabel</w:t>
      </w:r>
    </w:p>
    <w:p w:rsidR="006A67E2" w:rsidRDefault="006A67E2" w:rsidP="006A67E2">
      <w:pPr>
        <w:pStyle w:val="NoSpacing"/>
        <w:ind w:left="180"/>
      </w:pPr>
      <w:r>
        <w:t xml:space="preserve">                lbMsg.setText("Sai rồi");</w:t>
      </w:r>
    </w:p>
    <w:p w:rsidR="006A67E2" w:rsidRDefault="006A67E2" w:rsidP="006A67E2">
      <w:pPr>
        <w:pStyle w:val="NoSpacing"/>
        <w:ind w:left="180"/>
      </w:pPr>
      <w:r>
        <w:t xml:space="preserve">            }</w:t>
      </w:r>
    </w:p>
    <w:p w:rsidR="006A67E2" w:rsidRDefault="006A67E2" w:rsidP="006A67E2">
      <w:pPr>
        <w:pStyle w:val="NoSpacing"/>
        <w:ind w:left="180"/>
      </w:pPr>
      <w:r>
        <w:t xml:space="preserve">        }</w:t>
      </w:r>
    </w:p>
    <w:p w:rsidR="006A67E2" w:rsidRDefault="006A67E2" w:rsidP="006A67E2">
      <w:pPr>
        <w:pStyle w:val="NoSpacing"/>
        <w:ind w:left="180"/>
      </w:pPr>
      <w:r>
        <w:t xml:space="preserve">    }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// Hàm random ra 1 chữ cái hoặc số bất kỳ</w:t>
      </w:r>
    </w:p>
    <w:p w:rsidR="006A67E2" w:rsidRDefault="006A67E2" w:rsidP="006A67E2">
      <w:pPr>
        <w:pStyle w:val="NoSpacing"/>
        <w:ind w:left="180"/>
      </w:pPr>
      <w:r>
        <w:t xml:space="preserve">    private char randomCharacter() {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String input = "1234567890abcdefghijklmnopqrstuvwxyz";</w:t>
      </w:r>
    </w:p>
    <w:p w:rsidR="006A67E2" w:rsidRDefault="006A67E2" w:rsidP="006A67E2">
      <w:pPr>
        <w:pStyle w:val="NoSpacing"/>
        <w:ind w:left="180"/>
      </w:pPr>
    </w:p>
    <w:p w:rsidR="006A67E2" w:rsidRDefault="006A67E2" w:rsidP="006A67E2">
      <w:pPr>
        <w:pStyle w:val="NoSpacing"/>
        <w:ind w:left="180"/>
      </w:pPr>
      <w:r>
        <w:t xml:space="preserve">        Random rd = new Random();</w:t>
      </w:r>
    </w:p>
    <w:p w:rsidR="006A67E2" w:rsidRDefault="006A67E2" w:rsidP="006A67E2">
      <w:pPr>
        <w:pStyle w:val="NoSpacing"/>
        <w:ind w:left="180"/>
      </w:pPr>
      <w:r>
        <w:t xml:space="preserve">        int index = rd.nextInt(input.length());</w:t>
      </w:r>
    </w:p>
    <w:p w:rsidR="006A67E2" w:rsidRDefault="006A67E2" w:rsidP="006A67E2">
      <w:pPr>
        <w:pStyle w:val="NoSpacing"/>
        <w:ind w:left="180"/>
      </w:pPr>
      <w:r>
        <w:t xml:space="preserve">        return input.charAt(index);</w:t>
      </w:r>
    </w:p>
    <w:p w:rsidR="006A67E2" w:rsidRDefault="006A67E2" w:rsidP="006A67E2">
      <w:pPr>
        <w:pStyle w:val="NoSpacing"/>
        <w:ind w:left="180"/>
      </w:pPr>
      <w:r>
        <w:t xml:space="preserve">    }</w:t>
      </w:r>
    </w:p>
    <w:p w:rsidR="006A67E2" w:rsidRDefault="006A67E2" w:rsidP="006A67E2">
      <w:pPr>
        <w:pStyle w:val="NoSpacing"/>
        <w:ind w:left="180"/>
      </w:pPr>
    </w:p>
    <w:p w:rsidR="006A67E2" w:rsidRDefault="006A67E2" w:rsidP="0011663A">
      <w:pPr>
        <w:pStyle w:val="NoSpacing"/>
        <w:ind w:left="180"/>
      </w:pPr>
      <w:r>
        <w:t xml:space="preserve">    public static void main(String args[]) {</w:t>
      </w:r>
    </w:p>
    <w:p w:rsidR="006A67E2" w:rsidRDefault="006A67E2" w:rsidP="0011663A">
      <w:pPr>
        <w:pStyle w:val="NoSpacing"/>
        <w:ind w:left="180"/>
      </w:pPr>
      <w:r>
        <w:t xml:space="preserve">        new GameKeyBoard();</w:t>
      </w:r>
    </w:p>
    <w:p w:rsidR="006A67E2" w:rsidRDefault="006A67E2" w:rsidP="006A67E2">
      <w:pPr>
        <w:pStyle w:val="NoSpacing"/>
        <w:ind w:left="180"/>
      </w:pPr>
      <w:r>
        <w:t xml:space="preserve">    }</w:t>
      </w:r>
    </w:p>
    <w:p w:rsidR="006A67E2" w:rsidRDefault="006A67E2" w:rsidP="006A67E2">
      <w:pPr>
        <w:pStyle w:val="NoSpacing"/>
        <w:ind w:left="180"/>
      </w:pPr>
      <w:r>
        <w:t>}</w:t>
      </w:r>
    </w:p>
    <w:p w:rsidR="00417E3A" w:rsidRPr="00417E3A" w:rsidRDefault="00417E3A" w:rsidP="009E698A">
      <w:pPr>
        <w:pStyle w:val="Heading2"/>
        <w:numPr>
          <w:ilvl w:val="0"/>
          <w:numId w:val="5"/>
        </w:numPr>
      </w:pPr>
      <w:r w:rsidRPr="00417E3A">
        <w:t>Bài tập</w:t>
      </w:r>
    </w:p>
    <w:p w:rsidR="0033391A" w:rsidRDefault="003E26E5" w:rsidP="0033391A">
      <w:r>
        <w:t xml:space="preserve"> Hãy viết code xử lý nhập dữ liệu cho JTextField:</w:t>
      </w:r>
    </w:p>
    <w:p w:rsidR="003E26E5" w:rsidRDefault="003E26E5" w:rsidP="003E26E5">
      <w:pPr>
        <w:pStyle w:val="ListParagraph"/>
        <w:numPr>
          <w:ilvl w:val="0"/>
          <w:numId w:val="6"/>
        </w:numPr>
      </w:pPr>
      <w:r>
        <w:t>Chỉ cho phép nhập số 0 – 9.</w:t>
      </w:r>
    </w:p>
    <w:p w:rsidR="003E26E5" w:rsidRDefault="003E26E5" w:rsidP="002D5F23">
      <w:pPr>
        <w:pStyle w:val="ListParagraph"/>
        <w:numPr>
          <w:ilvl w:val="0"/>
          <w:numId w:val="6"/>
        </w:numPr>
      </w:pPr>
      <w:r>
        <w:t>Chỉ cho phép nhập số 0 – 9, chữ cái từ a – z</w:t>
      </w:r>
    </w:p>
    <w:sectPr w:rsidR="003E26E5" w:rsidSect="0033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4B30"/>
    <w:multiLevelType w:val="hybridMultilevel"/>
    <w:tmpl w:val="1BE81192"/>
    <w:lvl w:ilvl="0" w:tplc="7602AF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2831D0"/>
    <w:multiLevelType w:val="hybridMultilevel"/>
    <w:tmpl w:val="73A4FFD4"/>
    <w:lvl w:ilvl="0" w:tplc="1B4811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6F3528"/>
    <w:multiLevelType w:val="hybridMultilevel"/>
    <w:tmpl w:val="FE82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35AF4"/>
    <w:multiLevelType w:val="hybridMultilevel"/>
    <w:tmpl w:val="AEB4C0B8"/>
    <w:lvl w:ilvl="0" w:tplc="1F404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727ED2"/>
    <w:multiLevelType w:val="hybridMultilevel"/>
    <w:tmpl w:val="FB4068A4"/>
    <w:lvl w:ilvl="0" w:tplc="2D58D77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DA184A"/>
    <w:multiLevelType w:val="multilevel"/>
    <w:tmpl w:val="36E8C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FA61DA"/>
    <w:rsid w:val="000E0A40"/>
    <w:rsid w:val="000E407B"/>
    <w:rsid w:val="0011663A"/>
    <w:rsid w:val="001D034C"/>
    <w:rsid w:val="001D1AB2"/>
    <w:rsid w:val="001E1E64"/>
    <w:rsid w:val="00246631"/>
    <w:rsid w:val="00286254"/>
    <w:rsid w:val="00291C69"/>
    <w:rsid w:val="002A10F0"/>
    <w:rsid w:val="002A261A"/>
    <w:rsid w:val="002D5F23"/>
    <w:rsid w:val="002F3E83"/>
    <w:rsid w:val="0033279B"/>
    <w:rsid w:val="0033391A"/>
    <w:rsid w:val="0034273B"/>
    <w:rsid w:val="00361B52"/>
    <w:rsid w:val="003B7F57"/>
    <w:rsid w:val="003E26E5"/>
    <w:rsid w:val="00417E3A"/>
    <w:rsid w:val="00423728"/>
    <w:rsid w:val="004C6516"/>
    <w:rsid w:val="004F2737"/>
    <w:rsid w:val="004F61BC"/>
    <w:rsid w:val="00560F15"/>
    <w:rsid w:val="00561073"/>
    <w:rsid w:val="00601B4E"/>
    <w:rsid w:val="006122DC"/>
    <w:rsid w:val="00614891"/>
    <w:rsid w:val="006A67E2"/>
    <w:rsid w:val="006B3AF5"/>
    <w:rsid w:val="006B57CF"/>
    <w:rsid w:val="007B65E0"/>
    <w:rsid w:val="007C71D6"/>
    <w:rsid w:val="007E7A81"/>
    <w:rsid w:val="0083619D"/>
    <w:rsid w:val="00871CF6"/>
    <w:rsid w:val="008A3EA2"/>
    <w:rsid w:val="008F20A6"/>
    <w:rsid w:val="00940942"/>
    <w:rsid w:val="009D00AB"/>
    <w:rsid w:val="009E3647"/>
    <w:rsid w:val="009E698A"/>
    <w:rsid w:val="00A51783"/>
    <w:rsid w:val="00A83141"/>
    <w:rsid w:val="00AC12DC"/>
    <w:rsid w:val="00AC1655"/>
    <w:rsid w:val="00B4207E"/>
    <w:rsid w:val="00B558D3"/>
    <w:rsid w:val="00B56B40"/>
    <w:rsid w:val="00B705BF"/>
    <w:rsid w:val="00BB005B"/>
    <w:rsid w:val="00BF44AC"/>
    <w:rsid w:val="00C03528"/>
    <w:rsid w:val="00C67EC7"/>
    <w:rsid w:val="00CA2BB4"/>
    <w:rsid w:val="00CA70CB"/>
    <w:rsid w:val="00CC6B86"/>
    <w:rsid w:val="00CD2BA0"/>
    <w:rsid w:val="00D5578D"/>
    <w:rsid w:val="00D85480"/>
    <w:rsid w:val="00D92A46"/>
    <w:rsid w:val="00DF220B"/>
    <w:rsid w:val="00E225E9"/>
    <w:rsid w:val="00E27827"/>
    <w:rsid w:val="00F074E1"/>
    <w:rsid w:val="00F222A1"/>
    <w:rsid w:val="00FA61DA"/>
    <w:rsid w:val="00FD3BFD"/>
    <w:rsid w:val="00FD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73B"/>
    <w:pPr>
      <w:spacing w:line="360" w:lineRule="auto"/>
      <w:ind w:firstLine="7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34C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2DC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2DC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F15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F074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Comment"/>
    <w:next w:val="Normal"/>
    <w:link w:val="SubtitleChar"/>
    <w:uiPriority w:val="11"/>
    <w:qFormat/>
    <w:rsid w:val="00B705BF"/>
    <w:pPr>
      <w:numPr>
        <w:ilvl w:val="1"/>
      </w:numPr>
      <w:ind w:left="720"/>
    </w:pPr>
    <w:rPr>
      <w:rFonts w:ascii="Courier New" w:eastAsiaTheme="majorEastAsia" w:hAnsi="Courier New" w:cstheme="majorBidi"/>
      <w:iCs/>
      <w:color w:val="1C5823"/>
      <w:spacing w:val="15"/>
      <w:sz w:val="24"/>
      <w:szCs w:val="24"/>
    </w:rPr>
  </w:style>
  <w:style w:type="character" w:customStyle="1" w:styleId="SubtitleChar">
    <w:name w:val="Subtitle Char"/>
    <w:aliases w:val="Comment Char"/>
    <w:basedOn w:val="DefaultParagraphFont"/>
    <w:link w:val="Subtitle"/>
    <w:uiPriority w:val="11"/>
    <w:rsid w:val="00B705BF"/>
    <w:rPr>
      <w:rFonts w:ascii="Courier New" w:eastAsiaTheme="majorEastAsia" w:hAnsi="Courier New" w:cstheme="majorBidi"/>
      <w:iCs/>
      <w:color w:val="1C5823"/>
      <w:spacing w:val="15"/>
      <w:sz w:val="24"/>
      <w:szCs w:val="24"/>
    </w:rPr>
  </w:style>
  <w:style w:type="paragraph" w:styleId="NoSpacing">
    <w:name w:val="No Spacing"/>
    <w:aliases w:val="Code"/>
    <w:uiPriority w:val="1"/>
    <w:qFormat/>
    <w:rsid w:val="001D034C"/>
    <w:pPr>
      <w:ind w:left="720"/>
    </w:pPr>
    <w:rPr>
      <w:rFonts w:ascii="Courier New" w:hAnsi="Courier New"/>
      <w:color w:val="3E1B59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034C"/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74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74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C12D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2DC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60F15"/>
    <w:rPr>
      <w:rFonts w:ascii="Times New Roman" w:eastAsiaTheme="majorEastAsia" w:hAnsi="Times New Roman" w:cstheme="majorBidi"/>
      <w:bCs/>
      <w:i/>
      <w:iCs/>
      <w:sz w:val="26"/>
    </w:rPr>
  </w:style>
  <w:style w:type="paragraph" w:styleId="ListParagraph">
    <w:name w:val="List Paragraph"/>
    <w:basedOn w:val="Normal"/>
    <w:uiPriority w:val="34"/>
    <w:qFormat/>
    <w:rsid w:val="00560F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0AB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D00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0A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D00A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D00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A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D00AB"/>
    <w:pPr>
      <w:spacing w:after="100"/>
      <w:ind w:left="7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formation%20Security\N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1F20B-E2FD-482C-B2FC-9B8BBE39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Template.dotx</Template>
  <TotalTime>339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LuuQuang ICT</dc:creator>
  <cp:lastModifiedBy>LuuQuang ICT</cp:lastModifiedBy>
  <cp:revision>46</cp:revision>
  <dcterms:created xsi:type="dcterms:W3CDTF">2016-08-13T16:14:00Z</dcterms:created>
  <dcterms:modified xsi:type="dcterms:W3CDTF">2016-08-15T15:54:00Z</dcterms:modified>
</cp:coreProperties>
</file>