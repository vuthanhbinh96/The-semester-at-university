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F8E" w:rsidRDefault="00464F8E" w:rsidP="00A7682A">
      <w:pPr>
        <w:pStyle w:val="Heading1"/>
        <w:jc w:val="center"/>
        <w:rPr>
          <w:sz w:val="32"/>
        </w:rPr>
      </w:pPr>
      <w:r w:rsidRPr="00A7682A">
        <w:rPr>
          <w:sz w:val="32"/>
        </w:rPr>
        <w:t xml:space="preserve">LAB8. </w:t>
      </w:r>
      <w:r w:rsidR="00A7682A" w:rsidRPr="00A7682A">
        <w:rPr>
          <w:sz w:val="32"/>
        </w:rPr>
        <w:t>LẬP TRÌNH CƠ SỞ DỮ LIỆU (BUỔI 1)</w:t>
      </w:r>
    </w:p>
    <w:p w:rsidR="00BC1390" w:rsidRDefault="00BC1390" w:rsidP="00BC1390">
      <w:pPr>
        <w:pStyle w:val="Heading2"/>
        <w:numPr>
          <w:ilvl w:val="0"/>
          <w:numId w:val="2"/>
        </w:numPr>
      </w:pPr>
      <w:r>
        <w:t>Mục tiêu</w:t>
      </w:r>
    </w:p>
    <w:p w:rsidR="00836145" w:rsidRDefault="00FD5332" w:rsidP="00836145">
      <w:pPr>
        <w:pStyle w:val="ListParagraph"/>
        <w:numPr>
          <w:ilvl w:val="0"/>
          <w:numId w:val="3"/>
        </w:numPr>
      </w:pPr>
      <w:r>
        <w:t>Thực hiện cấu hình SQLServer</w:t>
      </w:r>
    </w:p>
    <w:p w:rsidR="00FD5332" w:rsidRDefault="00FD5332" w:rsidP="00836145">
      <w:pPr>
        <w:pStyle w:val="ListParagraph"/>
        <w:numPr>
          <w:ilvl w:val="0"/>
          <w:numId w:val="3"/>
        </w:numPr>
      </w:pPr>
      <w:r>
        <w:t>Cấu hình Netbeans kết nối với SQLServer</w:t>
      </w:r>
    </w:p>
    <w:p w:rsidR="00FD5332" w:rsidRDefault="00FD5332" w:rsidP="00836145">
      <w:pPr>
        <w:pStyle w:val="ListParagraph"/>
        <w:numPr>
          <w:ilvl w:val="0"/>
          <w:numId w:val="3"/>
        </w:numPr>
      </w:pPr>
      <w:r>
        <w:t>Thao tác</w:t>
      </w:r>
      <w:r w:rsidR="003934EB">
        <w:t xml:space="preserve"> cơ bản</w:t>
      </w:r>
      <w:r>
        <w:t xml:space="preserve"> với CSDL: </w:t>
      </w:r>
      <w:r w:rsidR="00CC50C8">
        <w:t>Tạo bảng, s</w:t>
      </w:r>
      <w:r>
        <w:t>elect dữ liệu, thêm, sửa, xóa bản ghi</w:t>
      </w:r>
      <w:r w:rsidR="0071566B">
        <w:t>.</w:t>
      </w:r>
    </w:p>
    <w:p w:rsidR="00BC1390" w:rsidRDefault="00BC1390" w:rsidP="00BC1390">
      <w:pPr>
        <w:pStyle w:val="Heading2"/>
        <w:numPr>
          <w:ilvl w:val="0"/>
          <w:numId w:val="2"/>
        </w:numPr>
      </w:pPr>
      <w:r>
        <w:t>Yêu cầu</w:t>
      </w:r>
    </w:p>
    <w:p w:rsidR="00836145" w:rsidRDefault="00836145" w:rsidP="00836145">
      <w:pPr>
        <w:pStyle w:val="ListParagraph"/>
        <w:numPr>
          <w:ilvl w:val="0"/>
          <w:numId w:val="3"/>
        </w:numPr>
      </w:pPr>
      <w:r>
        <w:t>Sinh viên tự</w:t>
      </w:r>
      <w:r w:rsidR="00CD7235">
        <w:t xml:space="preserve"> cài </w:t>
      </w:r>
      <w:r>
        <w:t>SQL</w:t>
      </w:r>
      <w:r w:rsidR="00CD7235">
        <w:t xml:space="preserve"> Server </w:t>
      </w:r>
      <w:r>
        <w:t xml:space="preserve"> ở nhà</w:t>
      </w:r>
      <w:r w:rsidR="00CD7235">
        <w:t xml:space="preserve"> (phiên bản tùy chọn, khuyến nghị bản 2008 hoặc 2012).</w:t>
      </w:r>
    </w:p>
    <w:p w:rsidR="00CD7235" w:rsidRPr="00836145" w:rsidRDefault="00CD7235" w:rsidP="00836145">
      <w:pPr>
        <w:pStyle w:val="ListParagraph"/>
        <w:numPr>
          <w:ilvl w:val="0"/>
          <w:numId w:val="3"/>
        </w:numPr>
      </w:pPr>
      <w:r>
        <w:t>Download bộ thư viện jdbc.jar tại hệ thống elearning của bộ môn.</w:t>
      </w:r>
    </w:p>
    <w:p w:rsidR="00BC1390" w:rsidRDefault="00B37D23" w:rsidP="00BC1390">
      <w:pPr>
        <w:pStyle w:val="Heading2"/>
        <w:numPr>
          <w:ilvl w:val="0"/>
          <w:numId w:val="2"/>
        </w:numPr>
      </w:pPr>
      <w:r>
        <w:t>Hướng dẫn</w:t>
      </w:r>
    </w:p>
    <w:p w:rsidR="00B37D23" w:rsidRPr="00F70135" w:rsidRDefault="00155D34" w:rsidP="00F70135">
      <w:pPr>
        <w:pStyle w:val="ListParagraph"/>
        <w:numPr>
          <w:ilvl w:val="0"/>
          <w:numId w:val="4"/>
        </w:numPr>
        <w:rPr>
          <w:b/>
          <w:i/>
        </w:rPr>
      </w:pPr>
      <w:r w:rsidRPr="00F70135">
        <w:rPr>
          <w:b/>
          <w:i/>
        </w:rPr>
        <w:t xml:space="preserve"> Hướng dẫn cấu hình SQL Server</w:t>
      </w:r>
    </w:p>
    <w:p w:rsidR="00B37D23" w:rsidRDefault="00B37D23" w:rsidP="00B37D23">
      <w:pPr>
        <w:rPr>
          <w:szCs w:val="26"/>
          <w:lang w:val="it-IT"/>
        </w:rPr>
      </w:pPr>
      <w:r>
        <w:rPr>
          <w:szCs w:val="26"/>
          <w:lang w:val="it-IT"/>
        </w:rPr>
        <w:t>Để kết nối với SQL cần mở cổng cho SQL, cách cài đặt như sau:</w:t>
      </w:r>
    </w:p>
    <w:p w:rsidR="00B37D23" w:rsidRDefault="00B37D23" w:rsidP="00B37D23">
      <w:pPr>
        <w:rPr>
          <w:b/>
          <w:i/>
          <w:szCs w:val="26"/>
          <w:lang w:val="it-IT"/>
        </w:rPr>
      </w:pPr>
      <w:r>
        <w:rPr>
          <w:szCs w:val="26"/>
          <w:lang w:val="it-IT"/>
        </w:rPr>
        <w:t xml:space="preserve">Mở </w:t>
      </w:r>
      <w:r w:rsidRPr="00BD46C8">
        <w:rPr>
          <w:b/>
          <w:i/>
          <w:szCs w:val="26"/>
          <w:lang w:val="it-IT"/>
        </w:rPr>
        <w:t>Configuration Tools &gt; SQL Server Configuration Manager</w:t>
      </w:r>
      <w:r>
        <w:rPr>
          <w:b/>
          <w:i/>
          <w:szCs w:val="26"/>
          <w:lang w:val="it-IT"/>
        </w:rPr>
        <w:t>.</w:t>
      </w:r>
    </w:p>
    <w:p w:rsidR="00B37D23" w:rsidRDefault="00B37D23" w:rsidP="00B37D23">
      <w:pPr>
        <w:jc w:val="center"/>
        <w:rPr>
          <w:lang w:val="it-IT"/>
        </w:rPr>
      </w:pPr>
      <w:r>
        <w:rPr>
          <w:noProof/>
        </w:rPr>
        <w:drawing>
          <wp:inline distT="0" distB="0" distL="0" distR="0">
            <wp:extent cx="5200650" cy="2886075"/>
            <wp:effectExtent l="19050" t="0" r="0" b="0"/>
            <wp:docPr id="8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D23" w:rsidRPr="00D205C2" w:rsidRDefault="00B37D23" w:rsidP="00B37D23">
      <w:pPr>
        <w:rPr>
          <w:lang w:val="it-IT"/>
        </w:rPr>
      </w:pPr>
    </w:p>
    <w:p w:rsidR="00B37D23" w:rsidRDefault="00B37D23" w:rsidP="00B37D23">
      <w:pPr>
        <w:jc w:val="both"/>
        <w:rPr>
          <w:szCs w:val="26"/>
          <w:lang w:val="it-IT"/>
        </w:rPr>
      </w:pPr>
      <w:r w:rsidRPr="00BD46C8">
        <w:rPr>
          <w:szCs w:val="26"/>
          <w:lang w:val="it-IT"/>
        </w:rPr>
        <w:t>Mở</w:t>
      </w:r>
      <w:r>
        <w:rPr>
          <w:b/>
          <w:i/>
          <w:szCs w:val="26"/>
          <w:lang w:val="it-IT"/>
        </w:rPr>
        <w:t xml:space="preserve">  SQL Server Network Configuration &gt; Protocols for MSSQLSERVER. </w:t>
      </w:r>
      <w:r w:rsidRPr="00BD46C8">
        <w:rPr>
          <w:szCs w:val="26"/>
          <w:lang w:val="it-IT"/>
        </w:rPr>
        <w:t>Chọn</w:t>
      </w:r>
      <w:r>
        <w:rPr>
          <w:b/>
          <w:i/>
          <w:szCs w:val="26"/>
          <w:lang w:val="it-IT"/>
        </w:rPr>
        <w:t xml:space="preserve"> TCP/IP </w:t>
      </w:r>
      <w:r>
        <w:rPr>
          <w:szCs w:val="26"/>
          <w:lang w:val="it-IT"/>
        </w:rPr>
        <w:t xml:space="preserve">và thực hiện đặt trạng thái Enabled. </w:t>
      </w:r>
    </w:p>
    <w:p w:rsidR="00B37D23" w:rsidRDefault="00B37D23" w:rsidP="00B37D23">
      <w:pPr>
        <w:jc w:val="both"/>
        <w:rPr>
          <w:szCs w:val="26"/>
          <w:lang w:val="it-IT"/>
        </w:rPr>
      </w:pPr>
      <w:r>
        <w:rPr>
          <w:szCs w:val="26"/>
          <w:lang w:val="it-IT"/>
        </w:rPr>
        <w:lastRenderedPageBreak/>
        <w:t xml:space="preserve">Click double vào </w:t>
      </w:r>
      <w:r w:rsidRPr="007043B1">
        <w:rPr>
          <w:b/>
          <w:i/>
          <w:szCs w:val="26"/>
          <w:lang w:val="it-IT"/>
        </w:rPr>
        <w:t>TCP/IP</w:t>
      </w:r>
      <w:r>
        <w:rPr>
          <w:szCs w:val="26"/>
          <w:lang w:val="it-IT"/>
        </w:rPr>
        <w:t xml:space="preserve"> và đặt cổng là 1433, sau đó hãy khởi động lại SQL Server.</w:t>
      </w:r>
    </w:p>
    <w:p w:rsidR="00B37D23" w:rsidRDefault="00B37D23" w:rsidP="00B37D23">
      <w:pPr>
        <w:jc w:val="center"/>
        <w:rPr>
          <w:szCs w:val="26"/>
          <w:lang w:val="it-IT"/>
        </w:rPr>
      </w:pPr>
      <w:r>
        <w:rPr>
          <w:noProof/>
          <w:szCs w:val="26"/>
        </w:rPr>
        <w:drawing>
          <wp:inline distT="0" distB="0" distL="0" distR="0">
            <wp:extent cx="3133725" cy="3438525"/>
            <wp:effectExtent l="19050" t="0" r="9525" b="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D23" w:rsidRDefault="00B37D23" w:rsidP="00B37D23">
      <w:pPr>
        <w:rPr>
          <w:szCs w:val="26"/>
          <w:lang w:val="it-IT"/>
        </w:rPr>
      </w:pPr>
    </w:p>
    <w:p w:rsidR="00B37D23" w:rsidRDefault="00B37D23" w:rsidP="00B37D23">
      <w:pPr>
        <w:jc w:val="both"/>
        <w:rPr>
          <w:szCs w:val="26"/>
          <w:lang w:val="it-IT"/>
        </w:rPr>
      </w:pPr>
      <w:r>
        <w:rPr>
          <w:szCs w:val="26"/>
          <w:lang w:val="it-IT"/>
        </w:rPr>
        <w:t>Như vậy chúng ta đã mở cổng cho SQL Server để kết nối vào cơ sở dữ liệu.</w:t>
      </w:r>
    </w:p>
    <w:p w:rsidR="00B37D23" w:rsidRDefault="00B37D23" w:rsidP="00B37D23">
      <w:pPr>
        <w:jc w:val="both"/>
        <w:rPr>
          <w:szCs w:val="26"/>
          <w:lang w:val="it-IT"/>
        </w:rPr>
      </w:pPr>
      <w:r>
        <w:rPr>
          <w:szCs w:val="26"/>
          <w:lang w:val="it-IT"/>
        </w:rPr>
        <w:t xml:space="preserve">Bước tiếp theo chúng ta cần thiết lập 1 tài khoản để sử dụng cho việc kết nối vào SQL Server. Trong trường hợp này, chúng ta sẽ sử dụng tài khoản </w:t>
      </w:r>
      <w:r w:rsidRPr="00FE4F88">
        <w:rPr>
          <w:b/>
          <w:i/>
          <w:szCs w:val="26"/>
          <w:lang w:val="it-IT"/>
        </w:rPr>
        <w:t>sa</w:t>
      </w:r>
      <w:r>
        <w:rPr>
          <w:szCs w:val="26"/>
          <w:lang w:val="it-IT"/>
        </w:rPr>
        <w:t xml:space="preserve"> (tài khoản root) để kết nối. Thực hiện đổi mật khẩu cho tài khoản </w:t>
      </w:r>
      <w:r w:rsidRPr="00FE4F88">
        <w:rPr>
          <w:b/>
          <w:i/>
          <w:szCs w:val="26"/>
          <w:lang w:val="it-IT"/>
        </w:rPr>
        <w:t>sa</w:t>
      </w:r>
      <w:r>
        <w:rPr>
          <w:b/>
          <w:i/>
          <w:szCs w:val="26"/>
          <w:lang w:val="it-IT"/>
        </w:rPr>
        <w:t xml:space="preserve"> </w:t>
      </w:r>
      <w:r>
        <w:rPr>
          <w:szCs w:val="26"/>
          <w:lang w:val="it-IT"/>
        </w:rPr>
        <w:t xml:space="preserve">và đặt trạng thái Enable cho phép sử dụng tài khoản </w:t>
      </w:r>
      <w:r w:rsidRPr="007121DC">
        <w:rPr>
          <w:b/>
          <w:szCs w:val="26"/>
          <w:lang w:val="it-IT"/>
        </w:rPr>
        <w:t>sa</w:t>
      </w:r>
      <w:r>
        <w:rPr>
          <w:szCs w:val="26"/>
          <w:lang w:val="it-IT"/>
        </w:rPr>
        <w:t xml:space="preserve"> để đăng nhập vào cơ sở dữ liệu như sau:</w:t>
      </w:r>
    </w:p>
    <w:p w:rsidR="00B37D23" w:rsidRDefault="00B37D23" w:rsidP="00B37D23">
      <w:pPr>
        <w:jc w:val="both"/>
        <w:rPr>
          <w:szCs w:val="26"/>
          <w:lang w:val="it-IT"/>
        </w:rPr>
      </w:pPr>
      <w:r>
        <w:rPr>
          <w:noProof/>
          <w:szCs w:val="26"/>
        </w:rPr>
        <w:lastRenderedPageBreak/>
        <w:drawing>
          <wp:inline distT="0" distB="0" distL="0" distR="0">
            <wp:extent cx="5016587" cy="3228975"/>
            <wp:effectExtent l="19050" t="0" r="0" b="0"/>
            <wp:docPr id="1" name="Picture 13" descr="C:\Users\ILuuQuangICT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LuuQuangICT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87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D23" w:rsidRDefault="00B37D23" w:rsidP="00B37D23">
      <w:pPr>
        <w:jc w:val="both"/>
        <w:rPr>
          <w:szCs w:val="26"/>
          <w:lang w:val="it-IT"/>
        </w:rPr>
      </w:pPr>
    </w:p>
    <w:p w:rsidR="00B37D23" w:rsidRDefault="00B37D23" w:rsidP="0033068F">
      <w:pPr>
        <w:ind w:firstLine="0"/>
        <w:jc w:val="center"/>
        <w:rPr>
          <w:szCs w:val="26"/>
          <w:lang w:val="it-IT"/>
        </w:rPr>
      </w:pPr>
      <w:r>
        <w:rPr>
          <w:noProof/>
          <w:szCs w:val="26"/>
        </w:rPr>
        <w:drawing>
          <wp:inline distT="0" distB="0" distL="0" distR="0">
            <wp:extent cx="4267200" cy="3838575"/>
            <wp:effectExtent l="19050" t="0" r="0" b="0"/>
            <wp:docPr id="3" name="Picture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D23" w:rsidRDefault="00B37D23" w:rsidP="0033068F">
      <w:pPr>
        <w:jc w:val="center"/>
        <w:rPr>
          <w:szCs w:val="26"/>
          <w:lang w:val="it-IT"/>
        </w:rPr>
      </w:pPr>
      <w:r>
        <w:rPr>
          <w:noProof/>
          <w:szCs w:val="26"/>
        </w:rPr>
        <w:lastRenderedPageBreak/>
        <w:drawing>
          <wp:inline distT="0" distB="0" distL="0" distR="0">
            <wp:extent cx="3343275" cy="2990850"/>
            <wp:effectExtent l="19050" t="0" r="9525" b="0"/>
            <wp:docPr id="4" name="Picture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D23" w:rsidRDefault="00B37D23" w:rsidP="00B37D23">
      <w:pPr>
        <w:jc w:val="both"/>
        <w:rPr>
          <w:szCs w:val="26"/>
          <w:lang w:val="it-IT"/>
        </w:rPr>
      </w:pPr>
      <w:r>
        <w:rPr>
          <w:szCs w:val="26"/>
          <w:lang w:val="it-IT"/>
        </w:rPr>
        <w:t xml:space="preserve">Thực hiện ngắt kết nối với SQL Server và đăng nhập bằng tài khoản </w:t>
      </w:r>
      <w:r w:rsidRPr="009F1407">
        <w:rPr>
          <w:b/>
          <w:i/>
          <w:szCs w:val="26"/>
          <w:lang w:val="it-IT"/>
        </w:rPr>
        <w:t>sa</w:t>
      </w:r>
      <w:r>
        <w:rPr>
          <w:szCs w:val="26"/>
          <w:lang w:val="it-IT"/>
        </w:rPr>
        <w:t>. Trong trường hợp không đăng nhập được với lỗi như hình dưới:</w:t>
      </w:r>
    </w:p>
    <w:p w:rsidR="00B37D23" w:rsidRDefault="00B37D23" w:rsidP="0033068F">
      <w:pPr>
        <w:jc w:val="center"/>
        <w:rPr>
          <w:szCs w:val="26"/>
          <w:lang w:val="it-IT"/>
        </w:rPr>
      </w:pPr>
      <w:r>
        <w:rPr>
          <w:noProof/>
          <w:szCs w:val="26"/>
        </w:rPr>
        <w:drawing>
          <wp:inline distT="0" distB="0" distL="0" distR="0">
            <wp:extent cx="4400550" cy="1162050"/>
            <wp:effectExtent l="19050" t="0" r="0" b="0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D23" w:rsidRDefault="00B37D23" w:rsidP="00B37D23">
      <w:pPr>
        <w:jc w:val="both"/>
        <w:rPr>
          <w:szCs w:val="26"/>
          <w:lang w:val="it-IT"/>
        </w:rPr>
      </w:pPr>
      <w:r>
        <w:rPr>
          <w:szCs w:val="26"/>
          <w:lang w:val="it-IT"/>
        </w:rPr>
        <w:t>Ta thực hiện cấu hình lại như sau:</w:t>
      </w:r>
    </w:p>
    <w:p w:rsidR="00B37D23" w:rsidRDefault="00B37D23" w:rsidP="00B37D23">
      <w:pPr>
        <w:jc w:val="both"/>
        <w:rPr>
          <w:b/>
          <w:i/>
          <w:szCs w:val="26"/>
          <w:lang w:val="it-IT"/>
        </w:rPr>
      </w:pPr>
      <w:r>
        <w:rPr>
          <w:szCs w:val="26"/>
          <w:lang w:val="it-IT"/>
        </w:rPr>
        <w:t xml:space="preserve">Click phải chuột vào </w:t>
      </w:r>
      <w:r>
        <w:rPr>
          <w:b/>
          <w:i/>
          <w:szCs w:val="26"/>
          <w:lang w:val="it-IT"/>
        </w:rPr>
        <w:t>Server N</w:t>
      </w:r>
      <w:r w:rsidRPr="009534AE">
        <w:rPr>
          <w:b/>
          <w:i/>
          <w:szCs w:val="26"/>
          <w:lang w:val="it-IT"/>
        </w:rPr>
        <w:t>ame&gt; Properties</w:t>
      </w:r>
      <w:r>
        <w:rPr>
          <w:b/>
          <w:i/>
          <w:szCs w:val="26"/>
          <w:lang w:val="it-IT"/>
        </w:rPr>
        <w:t xml:space="preserve">,  </w:t>
      </w:r>
      <w:r w:rsidRPr="00096BCC">
        <w:rPr>
          <w:szCs w:val="26"/>
          <w:lang w:val="it-IT"/>
        </w:rPr>
        <w:t xml:space="preserve">chuyển sang </w:t>
      </w:r>
      <w:r>
        <w:rPr>
          <w:b/>
          <w:i/>
          <w:szCs w:val="26"/>
          <w:lang w:val="it-IT"/>
        </w:rPr>
        <w:t xml:space="preserve">Tab Security, </w:t>
      </w:r>
      <w:r w:rsidRPr="00096BCC">
        <w:rPr>
          <w:szCs w:val="26"/>
          <w:lang w:val="it-IT"/>
        </w:rPr>
        <w:t>chọn chế độ</w:t>
      </w:r>
      <w:r>
        <w:rPr>
          <w:b/>
          <w:i/>
          <w:szCs w:val="26"/>
          <w:lang w:val="it-IT"/>
        </w:rPr>
        <w:t xml:space="preserve"> SQL Server and Windows Authentication mode.</w:t>
      </w:r>
    </w:p>
    <w:p w:rsidR="00B37D23" w:rsidRDefault="00B37D23" w:rsidP="00B37D23">
      <w:pPr>
        <w:jc w:val="both"/>
        <w:rPr>
          <w:b/>
          <w:i/>
          <w:szCs w:val="26"/>
          <w:lang w:val="it-IT"/>
        </w:rPr>
      </w:pPr>
    </w:p>
    <w:p w:rsidR="00B37D23" w:rsidRDefault="00B37D23" w:rsidP="0033068F">
      <w:pPr>
        <w:jc w:val="center"/>
        <w:rPr>
          <w:b/>
          <w:i/>
          <w:szCs w:val="26"/>
          <w:lang w:val="it-IT"/>
        </w:rPr>
      </w:pPr>
      <w:r>
        <w:rPr>
          <w:b/>
          <w:i/>
          <w:noProof/>
          <w:szCs w:val="26"/>
        </w:rPr>
        <w:lastRenderedPageBreak/>
        <w:drawing>
          <wp:inline distT="0" distB="0" distL="0" distR="0">
            <wp:extent cx="3933825" cy="2762250"/>
            <wp:effectExtent l="19050" t="0" r="9525" b="0"/>
            <wp:docPr id="6" name="Picture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68F" w:rsidRDefault="0033068F" w:rsidP="00B37D23">
      <w:pPr>
        <w:jc w:val="both"/>
        <w:rPr>
          <w:b/>
          <w:i/>
          <w:szCs w:val="26"/>
          <w:lang w:val="it-IT"/>
        </w:rPr>
      </w:pPr>
    </w:p>
    <w:p w:rsidR="00B37D23" w:rsidRDefault="00B37D23" w:rsidP="0033068F">
      <w:pPr>
        <w:jc w:val="center"/>
        <w:rPr>
          <w:szCs w:val="26"/>
          <w:lang w:val="it-IT"/>
        </w:rPr>
      </w:pPr>
      <w:r>
        <w:rPr>
          <w:b/>
          <w:i/>
          <w:noProof/>
          <w:szCs w:val="26"/>
        </w:rPr>
        <w:drawing>
          <wp:inline distT="0" distB="0" distL="0" distR="0">
            <wp:extent cx="3952875" cy="3543300"/>
            <wp:effectExtent l="19050" t="0" r="9525" b="0"/>
            <wp:docPr id="7" name="Picture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D23" w:rsidRDefault="00B37D23" w:rsidP="0033068F">
      <w:pPr>
        <w:jc w:val="both"/>
        <w:rPr>
          <w:b/>
          <w:lang w:val="it-IT"/>
        </w:rPr>
      </w:pPr>
      <w:r>
        <w:rPr>
          <w:lang w:val="it-IT"/>
        </w:rPr>
        <w:t xml:space="preserve">Thực hiện khởi động lại SQL Server và đăng nhập bằng tài khoản </w:t>
      </w:r>
      <w:r w:rsidRPr="00BC17AF">
        <w:rPr>
          <w:b/>
          <w:lang w:val="it-IT"/>
        </w:rPr>
        <w:t>sa</w:t>
      </w:r>
      <w:r>
        <w:rPr>
          <w:b/>
          <w:lang w:val="it-IT"/>
        </w:rPr>
        <w:t>.</w:t>
      </w:r>
    </w:p>
    <w:p w:rsidR="001F3D91" w:rsidRDefault="001F3D91">
      <w:pPr>
        <w:spacing w:line="216" w:lineRule="atLeast"/>
        <w:ind w:firstLine="0"/>
      </w:pPr>
      <w:r>
        <w:br w:type="page"/>
      </w:r>
    </w:p>
    <w:p w:rsidR="00B37D23" w:rsidRPr="001F3D91" w:rsidRDefault="00B408A6" w:rsidP="00B408A6">
      <w:pPr>
        <w:pStyle w:val="ListParagraph"/>
        <w:numPr>
          <w:ilvl w:val="0"/>
          <w:numId w:val="4"/>
        </w:numPr>
        <w:rPr>
          <w:b/>
          <w:i/>
        </w:rPr>
      </w:pPr>
      <w:r w:rsidRPr="001F3D91">
        <w:rPr>
          <w:b/>
          <w:i/>
        </w:rPr>
        <w:lastRenderedPageBreak/>
        <w:t>Hướng dẫn kết nối tới SQLServer</w:t>
      </w:r>
    </w:p>
    <w:p w:rsidR="00B408A6" w:rsidRDefault="00B408A6" w:rsidP="00B408A6">
      <w:pPr>
        <w:rPr>
          <w:szCs w:val="26"/>
          <w:lang w:val="it-IT"/>
        </w:rPr>
      </w:pPr>
      <w:r>
        <w:rPr>
          <w:szCs w:val="26"/>
          <w:lang w:val="it-IT"/>
        </w:rPr>
        <w:t xml:space="preserve">Trên </w:t>
      </w:r>
      <w:r w:rsidRPr="005E1BB6">
        <w:rPr>
          <w:b/>
          <w:i/>
          <w:szCs w:val="26"/>
          <w:lang w:val="it-IT"/>
        </w:rPr>
        <w:t>Netbean</w:t>
      </w:r>
      <w:r>
        <w:rPr>
          <w:szCs w:val="26"/>
          <w:lang w:val="it-IT"/>
        </w:rPr>
        <w:t xml:space="preserve">, tại cửa sổ </w:t>
      </w:r>
      <w:r w:rsidRPr="00906AF0">
        <w:rPr>
          <w:b/>
          <w:i/>
          <w:szCs w:val="26"/>
          <w:lang w:val="it-IT"/>
        </w:rPr>
        <w:t>Services (Windows &gt; Services)</w:t>
      </w:r>
      <w:r>
        <w:rPr>
          <w:b/>
          <w:i/>
          <w:szCs w:val="26"/>
          <w:lang w:val="it-IT"/>
        </w:rPr>
        <w:t xml:space="preserve">, </w:t>
      </w:r>
      <w:r>
        <w:rPr>
          <w:szCs w:val="26"/>
          <w:lang w:val="it-IT"/>
        </w:rPr>
        <w:t xml:space="preserve"> chúng ta tiến hành thêm Driver của SQLServer</w:t>
      </w:r>
    </w:p>
    <w:p w:rsidR="00B408A6" w:rsidRDefault="00B408A6" w:rsidP="00B408A6">
      <w:pPr>
        <w:jc w:val="center"/>
        <w:rPr>
          <w:szCs w:val="26"/>
          <w:lang w:val="it-IT"/>
        </w:rPr>
      </w:pPr>
      <w:r>
        <w:rPr>
          <w:i/>
          <w:noProof/>
          <w:szCs w:val="26"/>
        </w:rPr>
        <w:drawing>
          <wp:inline distT="0" distB="0" distL="0" distR="0">
            <wp:extent cx="2905125" cy="3076575"/>
            <wp:effectExtent l="19050" t="0" r="9525" b="0"/>
            <wp:docPr id="9" name="Picture 38" descr="C:\Users\ILuuQuangICT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ILuuQuangICT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8A6" w:rsidRPr="00824287" w:rsidRDefault="00B408A6" w:rsidP="00B408A6">
      <w:pPr>
        <w:jc w:val="center"/>
        <w:rPr>
          <w:i/>
          <w:szCs w:val="26"/>
          <w:lang w:val="it-IT"/>
        </w:rPr>
      </w:pPr>
      <w:r w:rsidRPr="00824287">
        <w:rPr>
          <w:i/>
          <w:szCs w:val="26"/>
          <w:lang w:val="it-IT"/>
        </w:rPr>
        <w:t>Thêm Driver của SQL Server</w:t>
      </w:r>
    </w:p>
    <w:p w:rsidR="00B408A6" w:rsidRDefault="00B408A6" w:rsidP="00B408A6">
      <w:pPr>
        <w:ind w:firstLine="0"/>
        <w:rPr>
          <w:szCs w:val="26"/>
          <w:lang w:val="it-IT"/>
        </w:rPr>
      </w:pPr>
    </w:p>
    <w:p w:rsidR="00B408A6" w:rsidRDefault="00B408A6" w:rsidP="00B408A6">
      <w:pPr>
        <w:jc w:val="center"/>
        <w:rPr>
          <w:szCs w:val="26"/>
          <w:lang w:val="it-IT"/>
        </w:rPr>
      </w:pPr>
      <w:r>
        <w:rPr>
          <w:noProof/>
          <w:szCs w:val="26"/>
        </w:rPr>
        <w:drawing>
          <wp:inline distT="0" distB="0" distL="0" distR="0">
            <wp:extent cx="3600450" cy="2543175"/>
            <wp:effectExtent l="19050" t="0" r="0" b="0"/>
            <wp:docPr id="156" name="Picture 15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8A6" w:rsidRPr="00650DC1" w:rsidRDefault="00B408A6" w:rsidP="00B408A6">
      <w:pPr>
        <w:jc w:val="center"/>
        <w:rPr>
          <w:i/>
          <w:szCs w:val="26"/>
          <w:lang w:val="it-IT"/>
        </w:rPr>
      </w:pPr>
      <w:r w:rsidRPr="00650DC1">
        <w:rPr>
          <w:i/>
          <w:szCs w:val="26"/>
          <w:lang w:val="it-IT"/>
        </w:rPr>
        <w:t>Add driver từ đường dẫn</w:t>
      </w:r>
    </w:p>
    <w:p w:rsidR="00B408A6" w:rsidRDefault="00B408A6" w:rsidP="00B408A6">
      <w:pPr>
        <w:rPr>
          <w:szCs w:val="26"/>
          <w:lang w:val="it-IT"/>
        </w:rPr>
      </w:pPr>
      <w:r>
        <w:rPr>
          <w:szCs w:val="26"/>
          <w:lang w:val="it-IT"/>
        </w:rPr>
        <w:lastRenderedPageBreak/>
        <w:t xml:space="preserve">Sau khi thêm driver xong, tại cửa sổ </w:t>
      </w:r>
      <w:r w:rsidRPr="00527BD2">
        <w:rPr>
          <w:b/>
          <w:i/>
          <w:szCs w:val="26"/>
          <w:lang w:val="it-IT"/>
        </w:rPr>
        <w:t>Service</w:t>
      </w:r>
      <w:r>
        <w:rPr>
          <w:szCs w:val="26"/>
          <w:lang w:val="it-IT"/>
        </w:rPr>
        <w:t xml:space="preserve"> chúng ta sẽ thấy có Driver </w:t>
      </w:r>
      <w:r w:rsidRPr="00B906E5">
        <w:rPr>
          <w:b/>
          <w:i/>
          <w:szCs w:val="26"/>
          <w:lang w:val="it-IT"/>
        </w:rPr>
        <w:t>Microsoft SQL Server 2005</w:t>
      </w:r>
      <w:r>
        <w:rPr>
          <w:szCs w:val="26"/>
          <w:lang w:val="it-IT"/>
        </w:rPr>
        <w:t xml:space="preserve">. Click phải chuột chọn </w:t>
      </w:r>
      <w:r w:rsidRPr="009D3C91">
        <w:rPr>
          <w:b/>
          <w:i/>
          <w:szCs w:val="26"/>
          <w:lang w:val="it-IT"/>
        </w:rPr>
        <w:t>Connect</w:t>
      </w:r>
      <w:r>
        <w:rPr>
          <w:b/>
          <w:i/>
          <w:szCs w:val="26"/>
          <w:lang w:val="it-IT"/>
        </w:rPr>
        <w:t xml:space="preserve"> Using... </w:t>
      </w:r>
      <w:r>
        <w:rPr>
          <w:szCs w:val="26"/>
          <w:lang w:val="it-IT"/>
        </w:rPr>
        <w:t>Tiến hành cấu hình kết nối với các thông tin như hình:</w:t>
      </w:r>
    </w:p>
    <w:p w:rsidR="00B408A6" w:rsidRDefault="00B408A6" w:rsidP="00B408A6">
      <w:pPr>
        <w:rPr>
          <w:szCs w:val="26"/>
          <w:lang w:val="it-IT"/>
        </w:rPr>
      </w:pPr>
    </w:p>
    <w:p w:rsidR="00B408A6" w:rsidRDefault="00B408A6" w:rsidP="00B408A6">
      <w:pPr>
        <w:jc w:val="center"/>
        <w:rPr>
          <w:szCs w:val="26"/>
          <w:lang w:val="it-IT"/>
        </w:rPr>
      </w:pPr>
      <w:r>
        <w:rPr>
          <w:noProof/>
          <w:szCs w:val="26"/>
        </w:rPr>
        <w:drawing>
          <wp:inline distT="0" distB="0" distL="0" distR="0">
            <wp:extent cx="3505200" cy="3105150"/>
            <wp:effectExtent l="19050" t="0" r="0" b="0"/>
            <wp:docPr id="157" name="Picture 15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6A" w:rsidRDefault="00F4076A" w:rsidP="00B408A6">
      <w:pPr>
        <w:jc w:val="center"/>
        <w:rPr>
          <w:szCs w:val="26"/>
          <w:lang w:val="it-IT"/>
        </w:rPr>
      </w:pPr>
    </w:p>
    <w:p w:rsidR="00B408A6" w:rsidRDefault="00B408A6" w:rsidP="00B408A6">
      <w:pPr>
        <w:jc w:val="center"/>
        <w:rPr>
          <w:szCs w:val="26"/>
          <w:lang w:val="it-IT"/>
        </w:rPr>
      </w:pPr>
      <w:r>
        <w:rPr>
          <w:noProof/>
          <w:szCs w:val="26"/>
        </w:rPr>
        <w:drawing>
          <wp:inline distT="0" distB="0" distL="0" distR="0">
            <wp:extent cx="3952875" cy="3000375"/>
            <wp:effectExtent l="19050" t="0" r="9525" b="0"/>
            <wp:docPr id="158" name="Picture 15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2F4" w:rsidRDefault="00E522F4">
      <w:pPr>
        <w:spacing w:line="216" w:lineRule="atLeast"/>
        <w:ind w:firstLine="0"/>
        <w:rPr>
          <w:szCs w:val="26"/>
          <w:lang w:val="it-IT"/>
        </w:rPr>
      </w:pPr>
      <w:r>
        <w:rPr>
          <w:szCs w:val="26"/>
          <w:lang w:val="it-IT"/>
        </w:rPr>
        <w:br w:type="page"/>
      </w:r>
    </w:p>
    <w:p w:rsidR="00B408A6" w:rsidRDefault="00B408A6" w:rsidP="00B408A6">
      <w:pPr>
        <w:rPr>
          <w:szCs w:val="26"/>
          <w:lang w:val="it-IT"/>
        </w:rPr>
      </w:pPr>
      <w:r>
        <w:rPr>
          <w:szCs w:val="26"/>
          <w:lang w:val="it-IT"/>
        </w:rPr>
        <w:lastRenderedPageBreak/>
        <w:t>Trong đó</w:t>
      </w:r>
      <w:r w:rsidR="00E522F4">
        <w:rPr>
          <w:szCs w:val="26"/>
          <w:lang w:val="it-IT"/>
        </w:rPr>
        <w:t>:</w:t>
      </w:r>
    </w:p>
    <w:p w:rsidR="00B408A6" w:rsidRPr="0061784E" w:rsidRDefault="00B408A6" w:rsidP="005650C0">
      <w:pPr>
        <w:pStyle w:val="ListParagraph"/>
        <w:numPr>
          <w:ilvl w:val="0"/>
          <w:numId w:val="3"/>
        </w:numPr>
        <w:jc w:val="both"/>
        <w:rPr>
          <w:b/>
          <w:i/>
          <w:szCs w:val="26"/>
          <w:lang w:val="it-IT"/>
        </w:rPr>
      </w:pPr>
      <w:r w:rsidRPr="0061784E">
        <w:rPr>
          <w:b/>
          <w:i/>
          <w:szCs w:val="26"/>
          <w:lang w:val="it-IT"/>
        </w:rPr>
        <w:t xml:space="preserve">Port: </w:t>
      </w:r>
      <w:r w:rsidRPr="0061784E">
        <w:rPr>
          <w:szCs w:val="26"/>
          <w:lang w:val="it-IT"/>
        </w:rPr>
        <w:t>Là cổng kết nối chúng ta đã cài đặt trên SQL Server ở phần 4.3.1</w:t>
      </w:r>
    </w:p>
    <w:p w:rsidR="00B408A6" w:rsidRPr="0061784E" w:rsidRDefault="00B408A6" w:rsidP="005650C0">
      <w:pPr>
        <w:pStyle w:val="ListParagraph"/>
        <w:numPr>
          <w:ilvl w:val="0"/>
          <w:numId w:val="3"/>
        </w:numPr>
        <w:jc w:val="both"/>
        <w:rPr>
          <w:b/>
          <w:i/>
          <w:szCs w:val="26"/>
          <w:lang w:val="it-IT"/>
        </w:rPr>
      </w:pPr>
      <w:r w:rsidRPr="0061784E">
        <w:rPr>
          <w:b/>
          <w:i/>
          <w:szCs w:val="26"/>
          <w:lang w:val="it-IT"/>
        </w:rPr>
        <w:t xml:space="preserve">Database: </w:t>
      </w:r>
      <w:r w:rsidRPr="0061784E">
        <w:rPr>
          <w:szCs w:val="26"/>
          <w:lang w:val="it-IT"/>
        </w:rPr>
        <w:t>Tên cơ sở dữ liệu chúng ta cần kết nối tới</w:t>
      </w:r>
    </w:p>
    <w:p w:rsidR="00B408A6" w:rsidRPr="0061784E" w:rsidRDefault="00B408A6" w:rsidP="005650C0">
      <w:pPr>
        <w:pStyle w:val="ListParagraph"/>
        <w:numPr>
          <w:ilvl w:val="0"/>
          <w:numId w:val="3"/>
        </w:numPr>
        <w:jc w:val="both"/>
        <w:rPr>
          <w:b/>
          <w:i/>
          <w:szCs w:val="26"/>
          <w:lang w:val="it-IT"/>
        </w:rPr>
      </w:pPr>
      <w:r w:rsidRPr="0061784E">
        <w:rPr>
          <w:b/>
          <w:i/>
          <w:szCs w:val="26"/>
          <w:lang w:val="it-IT"/>
        </w:rPr>
        <w:t xml:space="preserve">Username, password: </w:t>
      </w:r>
      <w:r w:rsidRPr="0061784E">
        <w:rPr>
          <w:szCs w:val="26"/>
          <w:lang w:val="it-IT"/>
        </w:rPr>
        <w:t>Tên tài khoản/Mật khẩu chúng ta đã thiết lập</w:t>
      </w:r>
    </w:p>
    <w:p w:rsidR="00B408A6" w:rsidRPr="0061784E" w:rsidRDefault="00B408A6" w:rsidP="005650C0">
      <w:pPr>
        <w:pStyle w:val="ListParagraph"/>
        <w:numPr>
          <w:ilvl w:val="0"/>
          <w:numId w:val="3"/>
        </w:numPr>
        <w:jc w:val="both"/>
        <w:rPr>
          <w:szCs w:val="26"/>
          <w:lang w:val="it-IT"/>
        </w:rPr>
      </w:pPr>
      <w:r w:rsidRPr="0061784E">
        <w:rPr>
          <w:szCs w:val="26"/>
          <w:lang w:val="it-IT"/>
        </w:rPr>
        <w:t>Nhấn</w:t>
      </w:r>
      <w:r w:rsidRPr="0061784E">
        <w:rPr>
          <w:b/>
          <w:i/>
          <w:szCs w:val="26"/>
          <w:lang w:val="it-IT"/>
        </w:rPr>
        <w:t xml:space="preserve"> Test Connection </w:t>
      </w:r>
      <w:r w:rsidRPr="0061784E">
        <w:rPr>
          <w:szCs w:val="26"/>
          <w:lang w:val="it-IT"/>
        </w:rPr>
        <w:t>để kiểm tra kết nối tới SQL Server thành công hay chưa.</w:t>
      </w:r>
    </w:p>
    <w:p w:rsidR="00B408A6" w:rsidRDefault="005650C0" w:rsidP="005650C0">
      <w:pPr>
        <w:pStyle w:val="Heading2"/>
        <w:numPr>
          <w:ilvl w:val="0"/>
          <w:numId w:val="2"/>
        </w:numPr>
      </w:pPr>
      <w:r w:rsidRPr="005650C0">
        <w:t>Bài tập</w:t>
      </w:r>
    </w:p>
    <w:p w:rsidR="00C11A4D" w:rsidRDefault="00C11A4D" w:rsidP="00C11A4D">
      <w:r w:rsidRPr="00C11A4D">
        <w:rPr>
          <w:b/>
          <w:i/>
        </w:rPr>
        <w:t>Bài 1.</w:t>
      </w:r>
      <w:r w:rsidRPr="00AD003C">
        <w:rPr>
          <w:b/>
        </w:rPr>
        <w:t xml:space="preserve"> </w:t>
      </w:r>
      <w:r>
        <w:t>Xây dựng chương trình quản lý sinh viên với các thông tin sau:</w:t>
      </w:r>
    </w:p>
    <w:tbl>
      <w:tblPr>
        <w:tblStyle w:val="TableGrid"/>
        <w:tblW w:w="6693" w:type="dxa"/>
        <w:tblInd w:w="1368" w:type="dxa"/>
        <w:tblLayout w:type="fixed"/>
        <w:tblLook w:val="04A0"/>
      </w:tblPr>
      <w:tblGrid>
        <w:gridCol w:w="2340"/>
        <w:gridCol w:w="2243"/>
        <w:gridCol w:w="2110"/>
      </w:tblGrid>
      <w:tr w:rsidR="00C11A4D" w:rsidRPr="00B44203" w:rsidTr="00C11A4D">
        <w:tc>
          <w:tcPr>
            <w:tcW w:w="2340" w:type="dxa"/>
          </w:tcPr>
          <w:p w:rsidR="00C11A4D" w:rsidRPr="00B44203" w:rsidRDefault="00C11A4D" w:rsidP="00C11A4D">
            <w:pPr>
              <w:ind w:left="162" w:firstLine="0"/>
              <w:rPr>
                <w:b/>
                <w:sz w:val="24"/>
              </w:rPr>
            </w:pPr>
            <w:r w:rsidRPr="00B44203">
              <w:rPr>
                <w:b/>
                <w:sz w:val="24"/>
              </w:rPr>
              <w:t>Tên trường</w:t>
            </w:r>
          </w:p>
        </w:tc>
        <w:tc>
          <w:tcPr>
            <w:tcW w:w="2243" w:type="dxa"/>
          </w:tcPr>
          <w:p w:rsidR="00C11A4D" w:rsidRPr="00B44203" w:rsidRDefault="00C11A4D" w:rsidP="00C11A4D">
            <w:pPr>
              <w:ind w:left="162" w:firstLine="0"/>
              <w:rPr>
                <w:b/>
                <w:sz w:val="24"/>
              </w:rPr>
            </w:pPr>
            <w:r w:rsidRPr="00B44203">
              <w:rPr>
                <w:b/>
                <w:sz w:val="24"/>
              </w:rPr>
              <w:t>Kiểu dữ liệu</w:t>
            </w:r>
          </w:p>
        </w:tc>
        <w:tc>
          <w:tcPr>
            <w:tcW w:w="2110" w:type="dxa"/>
          </w:tcPr>
          <w:p w:rsidR="00C11A4D" w:rsidRPr="00B44203" w:rsidRDefault="00C11A4D" w:rsidP="00C11A4D">
            <w:pPr>
              <w:ind w:left="162" w:firstLine="0"/>
              <w:rPr>
                <w:b/>
                <w:sz w:val="24"/>
              </w:rPr>
            </w:pPr>
            <w:r w:rsidRPr="00B44203">
              <w:rPr>
                <w:b/>
                <w:sz w:val="24"/>
              </w:rPr>
              <w:t>Mô tả</w:t>
            </w:r>
          </w:p>
        </w:tc>
      </w:tr>
      <w:tr w:rsidR="00C11A4D" w:rsidTr="00C11A4D">
        <w:tc>
          <w:tcPr>
            <w:tcW w:w="2340" w:type="dxa"/>
          </w:tcPr>
          <w:p w:rsidR="00C11A4D" w:rsidRPr="00B44203" w:rsidRDefault="00C11A4D" w:rsidP="00C11A4D">
            <w:pPr>
              <w:ind w:left="162" w:firstLine="0"/>
              <w:rPr>
                <w:sz w:val="24"/>
              </w:rPr>
            </w:pPr>
            <w:r w:rsidRPr="00B44203">
              <w:rPr>
                <w:sz w:val="24"/>
              </w:rPr>
              <w:t>ID</w:t>
            </w:r>
          </w:p>
        </w:tc>
        <w:tc>
          <w:tcPr>
            <w:tcW w:w="2243" w:type="dxa"/>
          </w:tcPr>
          <w:p w:rsidR="00C11A4D" w:rsidRPr="00B44203" w:rsidRDefault="00C11A4D" w:rsidP="00C11A4D">
            <w:pPr>
              <w:ind w:left="162" w:firstLine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B44203">
              <w:rPr>
                <w:sz w:val="24"/>
              </w:rPr>
              <w:t>nt</w:t>
            </w:r>
          </w:p>
        </w:tc>
        <w:tc>
          <w:tcPr>
            <w:tcW w:w="2110" w:type="dxa"/>
          </w:tcPr>
          <w:p w:rsidR="00C11A4D" w:rsidRPr="00B44203" w:rsidRDefault="00C11A4D" w:rsidP="00C11A4D">
            <w:pPr>
              <w:ind w:left="162" w:firstLine="0"/>
              <w:rPr>
                <w:sz w:val="24"/>
              </w:rPr>
            </w:pPr>
            <w:r w:rsidRPr="00B44203">
              <w:rPr>
                <w:sz w:val="24"/>
              </w:rPr>
              <w:t>Mã sinh viên</w:t>
            </w:r>
          </w:p>
        </w:tc>
      </w:tr>
      <w:tr w:rsidR="00C11A4D" w:rsidTr="00C11A4D">
        <w:tc>
          <w:tcPr>
            <w:tcW w:w="2340" w:type="dxa"/>
          </w:tcPr>
          <w:p w:rsidR="00C11A4D" w:rsidRPr="00B44203" w:rsidRDefault="00C11A4D" w:rsidP="00C11A4D">
            <w:pPr>
              <w:ind w:left="162" w:firstLine="0"/>
              <w:rPr>
                <w:sz w:val="24"/>
              </w:rPr>
            </w:pPr>
            <w:r w:rsidRPr="00B44203">
              <w:rPr>
                <w:sz w:val="24"/>
              </w:rPr>
              <w:t>Name</w:t>
            </w:r>
          </w:p>
        </w:tc>
        <w:tc>
          <w:tcPr>
            <w:tcW w:w="2243" w:type="dxa"/>
          </w:tcPr>
          <w:p w:rsidR="00C11A4D" w:rsidRPr="00B44203" w:rsidRDefault="00C11A4D" w:rsidP="00C11A4D">
            <w:pPr>
              <w:ind w:left="162" w:firstLine="0"/>
              <w:rPr>
                <w:sz w:val="24"/>
              </w:rPr>
            </w:pPr>
            <w:r w:rsidRPr="00B44203">
              <w:rPr>
                <w:sz w:val="24"/>
              </w:rPr>
              <w:t>String</w:t>
            </w:r>
          </w:p>
        </w:tc>
        <w:tc>
          <w:tcPr>
            <w:tcW w:w="2110" w:type="dxa"/>
          </w:tcPr>
          <w:p w:rsidR="00C11A4D" w:rsidRPr="00B44203" w:rsidRDefault="00C11A4D" w:rsidP="00C11A4D">
            <w:pPr>
              <w:ind w:left="162" w:firstLine="0"/>
              <w:rPr>
                <w:sz w:val="24"/>
              </w:rPr>
            </w:pPr>
            <w:r w:rsidRPr="00B44203">
              <w:rPr>
                <w:sz w:val="24"/>
              </w:rPr>
              <w:t>Tên sinh viên</w:t>
            </w:r>
          </w:p>
        </w:tc>
      </w:tr>
      <w:tr w:rsidR="00C11A4D" w:rsidTr="00C11A4D">
        <w:tc>
          <w:tcPr>
            <w:tcW w:w="2340" w:type="dxa"/>
          </w:tcPr>
          <w:p w:rsidR="00C11A4D" w:rsidRPr="00B44203" w:rsidRDefault="00C11A4D" w:rsidP="00C11A4D">
            <w:pPr>
              <w:ind w:left="162" w:firstLine="0"/>
              <w:rPr>
                <w:sz w:val="24"/>
              </w:rPr>
            </w:pPr>
            <w:r w:rsidRPr="00B44203">
              <w:rPr>
                <w:sz w:val="24"/>
              </w:rPr>
              <w:t>Address</w:t>
            </w:r>
          </w:p>
        </w:tc>
        <w:tc>
          <w:tcPr>
            <w:tcW w:w="2243" w:type="dxa"/>
          </w:tcPr>
          <w:p w:rsidR="00C11A4D" w:rsidRPr="00B44203" w:rsidRDefault="00C11A4D" w:rsidP="00C11A4D">
            <w:pPr>
              <w:ind w:left="162" w:firstLine="0"/>
              <w:rPr>
                <w:sz w:val="24"/>
              </w:rPr>
            </w:pPr>
            <w:r w:rsidRPr="00B44203">
              <w:rPr>
                <w:sz w:val="24"/>
              </w:rPr>
              <w:t>String</w:t>
            </w:r>
          </w:p>
        </w:tc>
        <w:tc>
          <w:tcPr>
            <w:tcW w:w="2110" w:type="dxa"/>
          </w:tcPr>
          <w:p w:rsidR="00C11A4D" w:rsidRPr="00B44203" w:rsidRDefault="00C11A4D" w:rsidP="00C11A4D">
            <w:pPr>
              <w:ind w:left="162" w:firstLine="0"/>
              <w:rPr>
                <w:sz w:val="24"/>
              </w:rPr>
            </w:pPr>
            <w:r w:rsidRPr="00B44203">
              <w:rPr>
                <w:sz w:val="24"/>
              </w:rPr>
              <w:t>Địa chỉ</w:t>
            </w:r>
          </w:p>
        </w:tc>
      </w:tr>
      <w:tr w:rsidR="00C11A4D" w:rsidTr="00C11A4D">
        <w:tc>
          <w:tcPr>
            <w:tcW w:w="2340" w:type="dxa"/>
          </w:tcPr>
          <w:p w:rsidR="00C11A4D" w:rsidRPr="00B44203" w:rsidRDefault="00C11A4D" w:rsidP="00C11A4D">
            <w:pPr>
              <w:ind w:left="162" w:firstLine="0"/>
              <w:rPr>
                <w:sz w:val="24"/>
              </w:rPr>
            </w:pPr>
            <w:r w:rsidRPr="00B44203">
              <w:rPr>
                <w:sz w:val="24"/>
              </w:rPr>
              <w:t>Age</w:t>
            </w:r>
          </w:p>
        </w:tc>
        <w:tc>
          <w:tcPr>
            <w:tcW w:w="2243" w:type="dxa"/>
          </w:tcPr>
          <w:p w:rsidR="00C11A4D" w:rsidRPr="00B44203" w:rsidRDefault="00C11A4D" w:rsidP="00C11A4D">
            <w:pPr>
              <w:ind w:left="162" w:firstLine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B44203">
              <w:rPr>
                <w:sz w:val="24"/>
              </w:rPr>
              <w:t>nt</w:t>
            </w:r>
          </w:p>
        </w:tc>
        <w:tc>
          <w:tcPr>
            <w:tcW w:w="2110" w:type="dxa"/>
          </w:tcPr>
          <w:p w:rsidR="00C11A4D" w:rsidRPr="00B44203" w:rsidRDefault="00C11A4D" w:rsidP="00C11A4D">
            <w:pPr>
              <w:ind w:left="162" w:firstLine="0"/>
              <w:rPr>
                <w:sz w:val="24"/>
              </w:rPr>
            </w:pPr>
            <w:r w:rsidRPr="00B44203">
              <w:rPr>
                <w:sz w:val="24"/>
              </w:rPr>
              <w:t>Tuổi</w:t>
            </w:r>
          </w:p>
        </w:tc>
      </w:tr>
    </w:tbl>
    <w:p w:rsidR="00C11A4D" w:rsidRDefault="00C11A4D" w:rsidP="00C11A4D"/>
    <w:p w:rsidR="00C11A4D" w:rsidRDefault="00C11A4D" w:rsidP="00C11A4D">
      <w:pPr>
        <w:pStyle w:val="ListParagraph"/>
        <w:numPr>
          <w:ilvl w:val="0"/>
          <w:numId w:val="6"/>
        </w:numPr>
        <w:ind w:left="1530"/>
        <w:jc w:val="both"/>
      </w:pPr>
      <w:r>
        <w:t>Thiết kế giao diện cho chương trình</w:t>
      </w:r>
    </w:p>
    <w:p w:rsidR="00C11A4D" w:rsidRDefault="00C11A4D" w:rsidP="00C11A4D">
      <w:pPr>
        <w:pStyle w:val="ListParagraph"/>
        <w:numPr>
          <w:ilvl w:val="0"/>
          <w:numId w:val="6"/>
        </w:numPr>
        <w:ind w:left="1530"/>
        <w:jc w:val="both"/>
      </w:pPr>
      <w:r>
        <w:t>Hãy viết chương trình hiển thị dữ liệu ra màn hình</w:t>
      </w:r>
    </w:p>
    <w:p w:rsidR="00C11A4D" w:rsidRDefault="0067260E" w:rsidP="00C11A4D">
      <w:pPr>
        <w:pStyle w:val="ListParagraph"/>
        <w:numPr>
          <w:ilvl w:val="0"/>
          <w:numId w:val="6"/>
        </w:numPr>
        <w:ind w:left="1530"/>
        <w:jc w:val="both"/>
      </w:pPr>
      <w:r>
        <w:t>Viế</w:t>
      </w:r>
      <w:r w:rsidR="00C11A4D">
        <w:t>t chương trình thêm/sửa/xóa dữ liệu cho bảng tblSinhVien</w:t>
      </w:r>
    </w:p>
    <w:p w:rsidR="000F4675" w:rsidRDefault="000F4675">
      <w:pPr>
        <w:spacing w:line="216" w:lineRule="atLeast"/>
        <w:ind w:firstLine="0"/>
        <w:rPr>
          <w:b/>
          <w:u w:val="single"/>
        </w:rPr>
      </w:pPr>
      <w:r>
        <w:rPr>
          <w:b/>
          <w:u w:val="single"/>
        </w:rPr>
        <w:br w:type="page"/>
      </w:r>
    </w:p>
    <w:p w:rsidR="00C11A4D" w:rsidRDefault="00C11A4D" w:rsidP="00C11A4D">
      <w:pPr>
        <w:rPr>
          <w:b/>
          <w:u w:val="single"/>
        </w:rPr>
      </w:pPr>
      <w:r w:rsidRPr="00246ADC">
        <w:rPr>
          <w:b/>
          <w:u w:val="single"/>
        </w:rPr>
        <w:lastRenderedPageBreak/>
        <w:t>Hướng dẫn:</w:t>
      </w:r>
    </w:p>
    <w:p w:rsidR="00C11A4D" w:rsidRDefault="00C11A4D" w:rsidP="00C11A4D">
      <w:pPr>
        <w:pStyle w:val="ListParagraph"/>
        <w:numPr>
          <w:ilvl w:val="0"/>
          <w:numId w:val="7"/>
        </w:numPr>
        <w:spacing w:after="120"/>
        <w:jc w:val="both"/>
      </w:pPr>
      <w:r>
        <w:t>Giao diện chương trình ta sẽ xây dựng như sau:</w:t>
      </w:r>
    </w:p>
    <w:p w:rsidR="00C11A4D" w:rsidRDefault="00C11A4D" w:rsidP="00C11A4D">
      <w:r w:rsidRPr="00E25F21">
        <w:rPr>
          <w:b/>
          <w:noProof/>
        </w:rPr>
        <w:drawing>
          <wp:inline distT="0" distB="0" distL="0" distR="0">
            <wp:extent cx="4543425" cy="3238223"/>
            <wp:effectExtent l="19050" t="0" r="952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38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675" w:rsidRPr="00E25F21" w:rsidRDefault="000F4675" w:rsidP="00C11A4D"/>
    <w:p w:rsidR="00C11A4D" w:rsidRDefault="00C11A4D" w:rsidP="00C11A4D">
      <w:pPr>
        <w:pStyle w:val="ListParagraph"/>
        <w:numPr>
          <w:ilvl w:val="0"/>
          <w:numId w:val="5"/>
        </w:numPr>
        <w:spacing w:after="120"/>
        <w:jc w:val="both"/>
      </w:pPr>
      <w:r>
        <w:t>Khi nhấn chọn 1 dòng trên JTable, thông tin của sinh viên đó sẽ được điền vào các JTextField tương ứng.</w:t>
      </w:r>
    </w:p>
    <w:p w:rsidR="00C11A4D" w:rsidRDefault="00C11A4D" w:rsidP="00C11A4D">
      <w:pPr>
        <w:pStyle w:val="ListParagraph"/>
        <w:numPr>
          <w:ilvl w:val="0"/>
          <w:numId w:val="5"/>
        </w:numPr>
        <w:spacing w:after="120"/>
        <w:jc w:val="both"/>
      </w:pPr>
      <w:r>
        <w:t>Khi nhấn nút Add/Edit thì sẽ thực hiện thêm/sửa thông tin một sinh viên vào CSDL với các thông tin lấy từ JTextField.</w:t>
      </w:r>
    </w:p>
    <w:p w:rsidR="007715DE" w:rsidRDefault="007715DE" w:rsidP="00C11A4D">
      <w:pPr>
        <w:pStyle w:val="ListParagraph"/>
        <w:numPr>
          <w:ilvl w:val="0"/>
          <w:numId w:val="7"/>
        </w:numPr>
        <w:spacing w:after="120"/>
        <w:jc w:val="both"/>
      </w:pPr>
      <w:r>
        <w:t xml:space="preserve">Ta xây dựng lớp </w:t>
      </w:r>
      <w:r w:rsidRPr="007715DE">
        <w:rPr>
          <w:b/>
          <w:i/>
        </w:rPr>
        <w:t>DBHelper</w:t>
      </w:r>
      <w:r>
        <w:rPr>
          <w:b/>
        </w:rPr>
        <w:t xml:space="preserve">  </w:t>
      </w:r>
      <w:r>
        <w:t>để thực hiện thao tác với CSDL như sau:</w:t>
      </w:r>
    </w:p>
    <w:p w:rsidR="007715DE" w:rsidRDefault="007715DE" w:rsidP="007715DE">
      <w:pPr>
        <w:pStyle w:val="NoSpacing"/>
      </w:pPr>
      <w:r>
        <w:t>import java.sql.Connection;</w:t>
      </w:r>
    </w:p>
    <w:p w:rsidR="007715DE" w:rsidRDefault="007715DE" w:rsidP="007715DE">
      <w:pPr>
        <w:pStyle w:val="NoSpacing"/>
      </w:pPr>
      <w:r>
        <w:t>import java.sql.DriverManager;</w:t>
      </w:r>
    </w:p>
    <w:p w:rsidR="007715DE" w:rsidRDefault="007715DE" w:rsidP="007715DE">
      <w:pPr>
        <w:pStyle w:val="NoSpacing"/>
      </w:pPr>
      <w:r>
        <w:t>import java.sql.ResultSet;</w:t>
      </w:r>
    </w:p>
    <w:p w:rsidR="007715DE" w:rsidRDefault="007715DE" w:rsidP="007715DE">
      <w:pPr>
        <w:pStyle w:val="NoSpacing"/>
      </w:pPr>
      <w:r>
        <w:t>import java.sql.SQLException;</w:t>
      </w:r>
    </w:p>
    <w:p w:rsidR="007715DE" w:rsidRDefault="007715DE" w:rsidP="007715DE">
      <w:pPr>
        <w:pStyle w:val="NoSpacing"/>
      </w:pPr>
      <w:r>
        <w:t>import java.sql.Statement;</w:t>
      </w:r>
    </w:p>
    <w:p w:rsidR="007715DE" w:rsidRDefault="007715DE" w:rsidP="007715DE">
      <w:pPr>
        <w:pStyle w:val="NoSpacing"/>
      </w:pPr>
    </w:p>
    <w:p w:rsidR="007715DE" w:rsidRDefault="007715DE" w:rsidP="007715DE">
      <w:pPr>
        <w:pStyle w:val="NoSpacing"/>
      </w:pPr>
      <w:r>
        <w:t>public class DBHelper {</w:t>
      </w:r>
    </w:p>
    <w:p w:rsidR="007715DE" w:rsidRDefault="007715DE" w:rsidP="007715DE">
      <w:pPr>
        <w:pStyle w:val="NoSpacing"/>
      </w:pPr>
    </w:p>
    <w:p w:rsidR="007715DE" w:rsidRDefault="007715DE" w:rsidP="007715DE">
      <w:pPr>
        <w:pStyle w:val="NoSpacing"/>
      </w:pPr>
      <w:r>
        <w:t xml:space="preserve">    // Tạo biến tên cơ sở dữ liệu</w:t>
      </w:r>
    </w:p>
    <w:p w:rsidR="007715DE" w:rsidRDefault="007715DE" w:rsidP="007715DE">
      <w:pPr>
        <w:pStyle w:val="NoSpacing"/>
      </w:pPr>
      <w:r>
        <w:t xml:space="preserve">    public static String dbName = "";</w:t>
      </w:r>
    </w:p>
    <w:p w:rsidR="007715DE" w:rsidRDefault="007715DE" w:rsidP="007715DE">
      <w:pPr>
        <w:pStyle w:val="NoSpacing"/>
      </w:pPr>
    </w:p>
    <w:p w:rsidR="007715DE" w:rsidRDefault="007715DE" w:rsidP="007715DE">
      <w:pPr>
        <w:pStyle w:val="NoSpacing"/>
      </w:pPr>
      <w:r>
        <w:t xml:space="preserve">    // Phương thức kết nối tới cơ sở dữ liệu</w:t>
      </w:r>
    </w:p>
    <w:p w:rsidR="007715DE" w:rsidRDefault="007715DE" w:rsidP="007715DE">
      <w:pPr>
        <w:pStyle w:val="NoSpacing"/>
      </w:pPr>
      <w:r>
        <w:t xml:space="preserve">    public Connection getConnectDB(String dbName) {</w:t>
      </w:r>
    </w:p>
    <w:p w:rsidR="007715DE" w:rsidRDefault="007715DE" w:rsidP="007715DE">
      <w:pPr>
        <w:pStyle w:val="NoSpacing"/>
      </w:pPr>
      <w:r>
        <w:t xml:space="preserve">        Connection conn = null;</w:t>
      </w:r>
    </w:p>
    <w:p w:rsidR="007715DE" w:rsidRDefault="007715DE" w:rsidP="007715DE">
      <w:pPr>
        <w:pStyle w:val="NoSpacing"/>
      </w:pPr>
      <w:r>
        <w:lastRenderedPageBreak/>
        <w:t xml:space="preserve">        try {</w:t>
      </w:r>
    </w:p>
    <w:p w:rsidR="007715DE" w:rsidRDefault="007715DE" w:rsidP="007715DE">
      <w:pPr>
        <w:pStyle w:val="NoSpacing"/>
      </w:pPr>
      <w:r>
        <w:t xml:space="preserve">            String URL = </w:t>
      </w:r>
    </w:p>
    <w:p w:rsidR="007715DE" w:rsidRDefault="007715DE" w:rsidP="007715DE">
      <w:pPr>
        <w:pStyle w:val="NoSpacing"/>
      </w:pPr>
      <w:r>
        <w:t xml:space="preserve">                    "jdbc:sqlserver://127.0.0.1:1433;"</w:t>
      </w:r>
    </w:p>
    <w:p w:rsidR="007715DE" w:rsidRDefault="007715DE" w:rsidP="007715DE">
      <w:pPr>
        <w:pStyle w:val="NoSpacing"/>
      </w:pPr>
      <w:r>
        <w:t xml:space="preserve">                    + "databaseName=" + dbName;</w:t>
      </w:r>
    </w:p>
    <w:p w:rsidR="007715DE" w:rsidRDefault="007715DE" w:rsidP="007715DE">
      <w:pPr>
        <w:pStyle w:val="NoSpacing"/>
      </w:pPr>
      <w:r>
        <w:t xml:space="preserve">            String userName = "sa";</w:t>
      </w:r>
    </w:p>
    <w:p w:rsidR="007715DE" w:rsidRDefault="007715DE" w:rsidP="007715DE">
      <w:pPr>
        <w:pStyle w:val="NoSpacing"/>
      </w:pPr>
      <w:r>
        <w:t xml:space="preserve">            String pwd = "123";</w:t>
      </w:r>
    </w:p>
    <w:p w:rsidR="007715DE" w:rsidRDefault="007715DE" w:rsidP="007715DE">
      <w:pPr>
        <w:pStyle w:val="NoSpacing"/>
      </w:pPr>
    </w:p>
    <w:p w:rsidR="007715DE" w:rsidRDefault="007715DE" w:rsidP="007715DE">
      <w:pPr>
        <w:pStyle w:val="NoSpacing"/>
      </w:pPr>
      <w:r>
        <w:t xml:space="preserve">            /*</w:t>
      </w:r>
    </w:p>
    <w:p w:rsidR="007715DE" w:rsidRDefault="007715DE" w:rsidP="007715DE">
      <w:pPr>
        <w:pStyle w:val="NoSpacing"/>
      </w:pPr>
      <w:r>
        <w:t xml:space="preserve">            Trong đó: </w:t>
      </w:r>
    </w:p>
    <w:p w:rsidR="007715DE" w:rsidRDefault="007715DE" w:rsidP="007715DE">
      <w:pPr>
        <w:pStyle w:val="NoSpacing"/>
      </w:pPr>
      <w:r>
        <w:t xml:space="preserve">            - 127.0.0.1:1433 – Địa chỉ ip localhost </w:t>
      </w:r>
    </w:p>
    <w:p w:rsidR="007715DE" w:rsidRDefault="007715DE" w:rsidP="007715DE">
      <w:pPr>
        <w:pStyle w:val="NoSpacing"/>
      </w:pPr>
      <w:r>
        <w:t xml:space="preserve">            và port 1433 ta đã thiết lập.</w:t>
      </w:r>
    </w:p>
    <w:p w:rsidR="007715DE" w:rsidRDefault="007715DE" w:rsidP="007715DE">
      <w:pPr>
        <w:pStyle w:val="NoSpacing"/>
      </w:pPr>
      <w:r>
        <w:t xml:space="preserve">            - userName và pwd là mật khẩu và password </w:t>
      </w:r>
    </w:p>
    <w:p w:rsidR="007715DE" w:rsidRDefault="007715DE" w:rsidP="007715DE">
      <w:pPr>
        <w:pStyle w:val="NoSpacing"/>
      </w:pPr>
      <w:r>
        <w:t xml:space="preserve">            của tài khoản đăng nhập vào SQLServer</w:t>
      </w:r>
    </w:p>
    <w:p w:rsidR="007715DE" w:rsidRDefault="007715DE" w:rsidP="007715DE">
      <w:pPr>
        <w:pStyle w:val="NoSpacing"/>
      </w:pPr>
      <w:r>
        <w:t xml:space="preserve">             */</w:t>
      </w:r>
    </w:p>
    <w:p w:rsidR="007715DE" w:rsidRDefault="007715DE" w:rsidP="007715DE">
      <w:pPr>
        <w:pStyle w:val="NoSpacing"/>
      </w:pPr>
      <w:r>
        <w:t xml:space="preserve">            Class.forName("com.microsoft.sqlserver."</w:t>
      </w:r>
    </w:p>
    <w:p w:rsidR="007715DE" w:rsidRDefault="007715DE" w:rsidP="007715DE">
      <w:pPr>
        <w:pStyle w:val="NoSpacing"/>
      </w:pPr>
      <w:r>
        <w:t xml:space="preserve">                    + "jdbc.SQLServerDriver");</w:t>
      </w:r>
    </w:p>
    <w:p w:rsidR="007715DE" w:rsidRDefault="007715DE" w:rsidP="007715DE">
      <w:pPr>
        <w:pStyle w:val="NoSpacing"/>
      </w:pPr>
      <w:r>
        <w:t xml:space="preserve">            conn = DriverManager.getConnection(</w:t>
      </w:r>
    </w:p>
    <w:p w:rsidR="007715DE" w:rsidRDefault="007715DE" w:rsidP="007715DE">
      <w:pPr>
        <w:pStyle w:val="NoSpacing"/>
      </w:pPr>
      <w:r>
        <w:t xml:space="preserve">                    URL, userName, pwd);</w:t>
      </w:r>
    </w:p>
    <w:p w:rsidR="007715DE" w:rsidRDefault="007715DE" w:rsidP="007715DE">
      <w:pPr>
        <w:pStyle w:val="NoSpacing"/>
      </w:pPr>
      <w:r>
        <w:t xml:space="preserve">            System.out.println("Kết nối thành công!");</w:t>
      </w:r>
    </w:p>
    <w:p w:rsidR="007715DE" w:rsidRDefault="007715DE" w:rsidP="007715DE">
      <w:pPr>
        <w:pStyle w:val="NoSpacing"/>
      </w:pPr>
      <w:r>
        <w:t xml:space="preserve">        } catch (ClassNotFoundException | SQLExcepti</w:t>
      </w:r>
      <w:r w:rsidR="00E20919">
        <w:t>on ex)</w:t>
      </w:r>
      <w:r>
        <w:t>{</w:t>
      </w:r>
    </w:p>
    <w:p w:rsidR="007715DE" w:rsidRDefault="007715DE" w:rsidP="007715DE">
      <w:pPr>
        <w:pStyle w:val="NoSpacing"/>
      </w:pPr>
      <w:r>
        <w:t xml:space="preserve">            System.out.println("Kết nối thất bại!");</w:t>
      </w:r>
    </w:p>
    <w:p w:rsidR="007715DE" w:rsidRDefault="007715DE" w:rsidP="007715DE">
      <w:pPr>
        <w:pStyle w:val="NoSpacing"/>
      </w:pPr>
      <w:r>
        <w:t xml:space="preserve">        }</w:t>
      </w:r>
    </w:p>
    <w:p w:rsidR="007715DE" w:rsidRDefault="007715DE" w:rsidP="007715DE">
      <w:pPr>
        <w:pStyle w:val="NoSpacing"/>
      </w:pPr>
      <w:r>
        <w:t xml:space="preserve">        return conn;</w:t>
      </w:r>
    </w:p>
    <w:p w:rsidR="007715DE" w:rsidRDefault="007715DE" w:rsidP="007715DE">
      <w:pPr>
        <w:pStyle w:val="NoSpacing"/>
      </w:pPr>
      <w:r>
        <w:t xml:space="preserve">    }</w:t>
      </w:r>
    </w:p>
    <w:p w:rsidR="007715DE" w:rsidRDefault="007715DE" w:rsidP="007715DE">
      <w:pPr>
        <w:pStyle w:val="NoSpacing"/>
      </w:pPr>
    </w:p>
    <w:p w:rsidR="007715DE" w:rsidRDefault="007715DE" w:rsidP="007715DE">
      <w:pPr>
        <w:pStyle w:val="NoSpacing"/>
      </w:pPr>
      <w:r>
        <w:t xml:space="preserve">    // Phương thức đóng kết nối</w:t>
      </w:r>
    </w:p>
    <w:p w:rsidR="007715DE" w:rsidRDefault="007715DE" w:rsidP="007715DE">
      <w:pPr>
        <w:pStyle w:val="NoSpacing"/>
      </w:pPr>
      <w:r>
        <w:t xml:space="preserve">    public void CloseConnection(Connection conn) {</w:t>
      </w:r>
    </w:p>
    <w:p w:rsidR="007715DE" w:rsidRDefault="007715DE" w:rsidP="007715DE">
      <w:pPr>
        <w:pStyle w:val="NoSpacing"/>
      </w:pPr>
      <w:r>
        <w:t xml:space="preserve">        if (conn != null) {</w:t>
      </w:r>
    </w:p>
    <w:p w:rsidR="007715DE" w:rsidRDefault="007715DE" w:rsidP="007715DE">
      <w:pPr>
        <w:pStyle w:val="NoSpacing"/>
      </w:pPr>
      <w:r>
        <w:t xml:space="preserve">            try {</w:t>
      </w:r>
    </w:p>
    <w:p w:rsidR="007715DE" w:rsidRDefault="007715DE" w:rsidP="007715DE">
      <w:pPr>
        <w:pStyle w:val="NoSpacing"/>
      </w:pPr>
      <w:r>
        <w:t xml:space="preserve">                conn.close();</w:t>
      </w:r>
    </w:p>
    <w:p w:rsidR="007715DE" w:rsidRDefault="007715DE" w:rsidP="007715DE">
      <w:pPr>
        <w:pStyle w:val="NoSpacing"/>
      </w:pPr>
      <w:r>
        <w:t xml:space="preserve">            } catch (Exception ex) {</w:t>
      </w:r>
    </w:p>
    <w:p w:rsidR="007715DE" w:rsidRDefault="007715DE" w:rsidP="007715DE">
      <w:pPr>
        <w:pStyle w:val="NoSpacing"/>
      </w:pPr>
      <w:r>
        <w:t xml:space="preserve">            }</w:t>
      </w:r>
    </w:p>
    <w:p w:rsidR="007715DE" w:rsidRDefault="007715DE" w:rsidP="007715DE">
      <w:pPr>
        <w:pStyle w:val="NoSpacing"/>
      </w:pPr>
      <w:r>
        <w:t xml:space="preserve">        }</w:t>
      </w:r>
    </w:p>
    <w:p w:rsidR="007715DE" w:rsidRDefault="007715DE" w:rsidP="007715DE">
      <w:pPr>
        <w:pStyle w:val="NoSpacing"/>
      </w:pPr>
      <w:r>
        <w:t xml:space="preserve">    }</w:t>
      </w:r>
    </w:p>
    <w:p w:rsidR="007715DE" w:rsidRDefault="007715DE" w:rsidP="007715DE">
      <w:pPr>
        <w:pStyle w:val="NoSpacing"/>
      </w:pPr>
    </w:p>
    <w:p w:rsidR="007715DE" w:rsidRDefault="007715DE" w:rsidP="007715DE">
      <w:pPr>
        <w:pStyle w:val="NoSpacing"/>
      </w:pPr>
      <w:r>
        <w:t xml:space="preserve">    public ResultSet ShowData(String sql) {</w:t>
      </w:r>
    </w:p>
    <w:p w:rsidR="007715DE" w:rsidRDefault="007715DE" w:rsidP="007715DE">
      <w:pPr>
        <w:pStyle w:val="NoSpacing"/>
      </w:pPr>
      <w:r>
        <w:t xml:space="preserve">        Connection conn = getConnectDB(dbName);</w:t>
      </w:r>
    </w:p>
    <w:p w:rsidR="007715DE" w:rsidRDefault="007715DE" w:rsidP="007715DE">
      <w:pPr>
        <w:pStyle w:val="NoSpacing"/>
      </w:pPr>
      <w:r>
        <w:t xml:space="preserve">        Statement state = null;</w:t>
      </w:r>
    </w:p>
    <w:p w:rsidR="007715DE" w:rsidRDefault="007715DE" w:rsidP="007715DE">
      <w:pPr>
        <w:pStyle w:val="NoSpacing"/>
      </w:pPr>
      <w:r>
        <w:t xml:space="preserve">        ResultSet rs = null;</w:t>
      </w:r>
    </w:p>
    <w:p w:rsidR="007715DE" w:rsidRDefault="007715DE" w:rsidP="007715DE">
      <w:pPr>
        <w:pStyle w:val="NoSpacing"/>
      </w:pPr>
      <w:r>
        <w:t xml:space="preserve">        try {</w:t>
      </w:r>
    </w:p>
    <w:p w:rsidR="007715DE" w:rsidRDefault="007715DE" w:rsidP="007715DE">
      <w:pPr>
        <w:pStyle w:val="NoSpacing"/>
      </w:pPr>
      <w:r>
        <w:t xml:space="preserve">            state = conn.createStatement();</w:t>
      </w:r>
    </w:p>
    <w:p w:rsidR="007715DE" w:rsidRDefault="007715DE" w:rsidP="007715DE">
      <w:pPr>
        <w:pStyle w:val="NoSpacing"/>
      </w:pPr>
      <w:r>
        <w:t xml:space="preserve">            rs = state.executeQuery(sql);</w:t>
      </w:r>
    </w:p>
    <w:p w:rsidR="007715DE" w:rsidRDefault="007715DE" w:rsidP="007715DE">
      <w:pPr>
        <w:pStyle w:val="NoSpacing"/>
      </w:pPr>
      <w:r>
        <w:t xml:space="preserve">        } catch (Exception ex) {</w:t>
      </w:r>
    </w:p>
    <w:p w:rsidR="007715DE" w:rsidRDefault="007715DE" w:rsidP="007715DE">
      <w:pPr>
        <w:pStyle w:val="NoSpacing"/>
      </w:pPr>
      <w:r>
        <w:t xml:space="preserve">        }</w:t>
      </w:r>
    </w:p>
    <w:p w:rsidR="007715DE" w:rsidRDefault="007715DE" w:rsidP="007715DE">
      <w:pPr>
        <w:pStyle w:val="NoSpacing"/>
      </w:pPr>
      <w:r>
        <w:t xml:space="preserve">        return rs;</w:t>
      </w:r>
    </w:p>
    <w:p w:rsidR="007715DE" w:rsidRDefault="007715DE" w:rsidP="007715DE">
      <w:pPr>
        <w:pStyle w:val="NoSpacing"/>
      </w:pPr>
      <w:r>
        <w:t xml:space="preserve">    }</w:t>
      </w:r>
    </w:p>
    <w:p w:rsidR="007715DE" w:rsidRDefault="007715DE" w:rsidP="007715DE">
      <w:pPr>
        <w:pStyle w:val="NoSpacing"/>
      </w:pPr>
    </w:p>
    <w:p w:rsidR="007715DE" w:rsidRDefault="007715DE" w:rsidP="007715DE">
      <w:pPr>
        <w:pStyle w:val="NoSpacing"/>
      </w:pPr>
      <w:r>
        <w:lastRenderedPageBreak/>
        <w:t xml:space="preserve">    public boolean UpdateData(String sql) {</w:t>
      </w:r>
    </w:p>
    <w:p w:rsidR="007715DE" w:rsidRDefault="007715DE" w:rsidP="007715DE">
      <w:pPr>
        <w:pStyle w:val="NoSpacing"/>
      </w:pPr>
      <w:r>
        <w:t xml:space="preserve">        Connection conn = getConnectDB(dbName);</w:t>
      </w:r>
    </w:p>
    <w:p w:rsidR="007715DE" w:rsidRDefault="007715DE" w:rsidP="007715DE">
      <w:pPr>
        <w:pStyle w:val="NoSpacing"/>
      </w:pPr>
      <w:r>
        <w:t xml:space="preserve">        int row = 0;</w:t>
      </w:r>
    </w:p>
    <w:p w:rsidR="007715DE" w:rsidRDefault="007715DE" w:rsidP="007715DE">
      <w:pPr>
        <w:pStyle w:val="NoSpacing"/>
      </w:pPr>
      <w:r>
        <w:t xml:space="preserve">        try {</w:t>
      </w:r>
    </w:p>
    <w:p w:rsidR="007715DE" w:rsidRDefault="007715DE" w:rsidP="007715DE">
      <w:pPr>
        <w:pStyle w:val="NoSpacing"/>
      </w:pPr>
      <w:r>
        <w:t xml:space="preserve">            Statement state = </w:t>
      </w:r>
    </w:p>
    <w:p w:rsidR="007715DE" w:rsidRDefault="007715DE" w:rsidP="007715DE">
      <w:pPr>
        <w:pStyle w:val="NoSpacing"/>
      </w:pPr>
      <w:r>
        <w:t xml:space="preserve">                    (Statement) conn.createStatement();</w:t>
      </w:r>
    </w:p>
    <w:p w:rsidR="007715DE" w:rsidRDefault="007715DE" w:rsidP="007715DE">
      <w:pPr>
        <w:pStyle w:val="NoSpacing"/>
      </w:pPr>
      <w:r>
        <w:t xml:space="preserve">            row = state.executeUpdate(sql);</w:t>
      </w:r>
    </w:p>
    <w:p w:rsidR="007715DE" w:rsidRDefault="007715DE" w:rsidP="007715DE">
      <w:pPr>
        <w:pStyle w:val="NoSpacing"/>
      </w:pPr>
      <w:r>
        <w:t xml:space="preserve">            if (row &gt; 0) {</w:t>
      </w:r>
    </w:p>
    <w:p w:rsidR="007715DE" w:rsidRDefault="007715DE" w:rsidP="007715DE">
      <w:pPr>
        <w:pStyle w:val="NoSpacing"/>
      </w:pPr>
      <w:r>
        <w:t xml:space="preserve">                return true;</w:t>
      </w:r>
    </w:p>
    <w:p w:rsidR="007715DE" w:rsidRDefault="007715DE" w:rsidP="007715DE">
      <w:pPr>
        <w:pStyle w:val="NoSpacing"/>
      </w:pPr>
      <w:r>
        <w:t xml:space="preserve">            }</w:t>
      </w:r>
    </w:p>
    <w:p w:rsidR="007715DE" w:rsidRDefault="007715DE" w:rsidP="007715DE">
      <w:pPr>
        <w:pStyle w:val="NoSpacing"/>
      </w:pPr>
      <w:r>
        <w:t xml:space="preserve">        } catch (SQLException ex) {</w:t>
      </w:r>
    </w:p>
    <w:p w:rsidR="00E20919" w:rsidRDefault="007715DE" w:rsidP="007715DE">
      <w:pPr>
        <w:pStyle w:val="NoSpacing"/>
      </w:pPr>
      <w:r>
        <w:t xml:space="preserve">           </w:t>
      </w:r>
      <w:r w:rsidR="00E20919">
        <w:t xml:space="preserve"> System.err.println("Error: " +</w:t>
      </w:r>
    </w:p>
    <w:p w:rsidR="007715DE" w:rsidRDefault="007715DE" w:rsidP="00E20919">
      <w:pPr>
        <w:pStyle w:val="NoSpacing"/>
        <w:ind w:left="4320" w:firstLine="720"/>
      </w:pPr>
      <w:r>
        <w:t>ex.getMessage());</w:t>
      </w:r>
    </w:p>
    <w:p w:rsidR="007715DE" w:rsidRDefault="007715DE" w:rsidP="007715DE">
      <w:pPr>
        <w:pStyle w:val="NoSpacing"/>
      </w:pPr>
      <w:r>
        <w:t xml:space="preserve">        } finally {</w:t>
      </w:r>
    </w:p>
    <w:p w:rsidR="007715DE" w:rsidRDefault="007715DE" w:rsidP="007715DE">
      <w:pPr>
        <w:pStyle w:val="NoSpacing"/>
      </w:pPr>
      <w:r>
        <w:t xml:space="preserve">            CloseConnection(conn);</w:t>
      </w:r>
    </w:p>
    <w:p w:rsidR="007715DE" w:rsidRDefault="007715DE" w:rsidP="007715DE">
      <w:pPr>
        <w:pStyle w:val="NoSpacing"/>
      </w:pPr>
      <w:r>
        <w:t xml:space="preserve">        }</w:t>
      </w:r>
    </w:p>
    <w:p w:rsidR="007715DE" w:rsidRDefault="007715DE" w:rsidP="007715DE">
      <w:pPr>
        <w:pStyle w:val="NoSpacing"/>
      </w:pPr>
      <w:r>
        <w:t xml:space="preserve">        return false;</w:t>
      </w:r>
    </w:p>
    <w:p w:rsidR="007715DE" w:rsidRDefault="007715DE" w:rsidP="007715DE">
      <w:pPr>
        <w:pStyle w:val="NoSpacing"/>
      </w:pPr>
      <w:r>
        <w:t xml:space="preserve">    }</w:t>
      </w:r>
    </w:p>
    <w:p w:rsidR="007715DE" w:rsidRDefault="007715DE" w:rsidP="007715DE">
      <w:pPr>
        <w:pStyle w:val="NoSpacing"/>
      </w:pPr>
      <w:r>
        <w:t>}</w:t>
      </w:r>
    </w:p>
    <w:p w:rsidR="00C11A4D" w:rsidRDefault="00C11A4D" w:rsidP="00C11A4D">
      <w:pPr>
        <w:pStyle w:val="NoSpacing"/>
      </w:pPr>
    </w:p>
    <w:p w:rsidR="00C11A4D" w:rsidRDefault="00C11A4D" w:rsidP="00926B6F">
      <w:pPr>
        <w:jc w:val="both"/>
      </w:pPr>
      <w:r>
        <w:t xml:space="preserve">Tiếp theo ta xây dựng lớp </w:t>
      </w:r>
      <w:r w:rsidRPr="00421945">
        <w:rPr>
          <w:b/>
          <w:i/>
        </w:rPr>
        <w:t>SinhVien</w:t>
      </w:r>
      <w:r>
        <w:t xml:space="preserve"> thuộc file </w:t>
      </w:r>
      <w:r w:rsidRPr="00421945">
        <w:rPr>
          <w:b/>
          <w:i/>
        </w:rPr>
        <w:t>SinhVien.java</w:t>
      </w:r>
      <w:r>
        <w:t xml:space="preserve"> cho phép thêm, sửa, xóa dữ liệu:</w:t>
      </w:r>
    </w:p>
    <w:p w:rsidR="001F7B57" w:rsidRDefault="001F7B57" w:rsidP="001F7B57">
      <w:pPr>
        <w:pStyle w:val="NoSpacing"/>
      </w:pPr>
    </w:p>
    <w:p w:rsidR="001F7B57" w:rsidRDefault="001F7B57" w:rsidP="001F7B57">
      <w:pPr>
        <w:pStyle w:val="NoSpacing"/>
      </w:pPr>
      <w:r>
        <w:t>import java.sql.ResultSet;</w:t>
      </w:r>
    </w:p>
    <w:p w:rsidR="001F7B57" w:rsidRDefault="001F7B57" w:rsidP="001F7B57">
      <w:pPr>
        <w:pStyle w:val="NoSpacing"/>
      </w:pPr>
      <w:r>
        <w:t>import java.sql.SQLException;</w:t>
      </w:r>
    </w:p>
    <w:p w:rsidR="001F7B57" w:rsidRDefault="001F7B57" w:rsidP="001F7B57">
      <w:pPr>
        <w:pStyle w:val="NoSpacing"/>
      </w:pPr>
      <w:r>
        <w:t>import javax.swing.table.DefaultTableModel;</w:t>
      </w:r>
    </w:p>
    <w:p w:rsidR="001F7B57" w:rsidRDefault="001F7B57" w:rsidP="001F7B57">
      <w:pPr>
        <w:pStyle w:val="NoSpacing"/>
      </w:pPr>
    </w:p>
    <w:p w:rsidR="001F7B57" w:rsidRDefault="001F7B57" w:rsidP="001F7B57">
      <w:pPr>
        <w:pStyle w:val="NoSpacing"/>
      </w:pPr>
      <w:r>
        <w:t>public class SinhVien {</w:t>
      </w:r>
    </w:p>
    <w:p w:rsidR="001F7B57" w:rsidRDefault="001F7B57" w:rsidP="001F7B57">
      <w:pPr>
        <w:pStyle w:val="NoSpacing"/>
      </w:pPr>
      <w:r>
        <w:t xml:space="preserve">    // Khởi tạo đối tượng DBHelper</w:t>
      </w:r>
    </w:p>
    <w:p w:rsidR="001F7B57" w:rsidRDefault="001F7B57" w:rsidP="001F7B57">
      <w:pPr>
        <w:pStyle w:val="NoSpacing"/>
      </w:pPr>
    </w:p>
    <w:p w:rsidR="001F7B57" w:rsidRDefault="001F7B57" w:rsidP="001F7B57">
      <w:pPr>
        <w:pStyle w:val="NoSpacing"/>
      </w:pPr>
      <w:r>
        <w:t xml:space="preserve">    public DBHelper dbHelper = new DBHelper();</w:t>
      </w:r>
    </w:p>
    <w:p w:rsidR="001F7B57" w:rsidRDefault="001F7B57" w:rsidP="001F7B57">
      <w:pPr>
        <w:pStyle w:val="NoSpacing"/>
      </w:pPr>
    </w:p>
    <w:p w:rsidR="001F7B57" w:rsidRDefault="001F7B57" w:rsidP="001F7B57">
      <w:pPr>
        <w:pStyle w:val="NoSpacing"/>
      </w:pPr>
      <w:r>
        <w:t xml:space="preserve">    // Hàm khởi tạo SinhVien</w:t>
      </w:r>
    </w:p>
    <w:p w:rsidR="001F7B57" w:rsidRDefault="001F7B57" w:rsidP="001F7B57">
      <w:pPr>
        <w:pStyle w:val="NoSpacing"/>
      </w:pPr>
      <w:r>
        <w:t xml:space="preserve">    public SinhVien() {</w:t>
      </w:r>
    </w:p>
    <w:p w:rsidR="001F7B57" w:rsidRDefault="001F7B57" w:rsidP="001F7B57">
      <w:pPr>
        <w:pStyle w:val="NoSpacing"/>
      </w:pPr>
      <w:r>
        <w:t xml:space="preserve">        dbHelper.dbName = "dbSinhVien";</w:t>
      </w:r>
    </w:p>
    <w:p w:rsidR="001F7B57" w:rsidRDefault="001F7B57" w:rsidP="001F7B57">
      <w:pPr>
        <w:pStyle w:val="NoSpacing"/>
      </w:pPr>
      <w:r>
        <w:t xml:space="preserve">    }</w:t>
      </w:r>
    </w:p>
    <w:p w:rsidR="001F7B57" w:rsidRDefault="001F7B57" w:rsidP="001F7B57">
      <w:pPr>
        <w:pStyle w:val="NoSpacing"/>
      </w:pPr>
    </w:p>
    <w:p w:rsidR="001F7B57" w:rsidRDefault="001F7B57" w:rsidP="001F7B57">
      <w:pPr>
        <w:pStyle w:val="NoSpacing"/>
      </w:pPr>
      <w:r>
        <w:t xml:space="preserve">    // Hiển thị dữ liệu</w:t>
      </w:r>
    </w:p>
    <w:p w:rsidR="001F7B57" w:rsidRDefault="001F7B57" w:rsidP="001F7B57">
      <w:pPr>
        <w:pStyle w:val="NoSpacing"/>
      </w:pPr>
      <w:r>
        <w:t xml:space="preserve">    public DefaultTableModel ShowData() {</w:t>
      </w:r>
    </w:p>
    <w:p w:rsidR="001F7B57" w:rsidRDefault="001F7B57" w:rsidP="001F7B57">
      <w:pPr>
        <w:pStyle w:val="NoSpacing"/>
      </w:pPr>
      <w:r>
        <w:t xml:space="preserve">        DefaultTableModel model = new DefaultTableModel();</w:t>
      </w:r>
    </w:p>
    <w:p w:rsidR="001F7B57" w:rsidRDefault="001F7B57" w:rsidP="001F7B57">
      <w:pPr>
        <w:pStyle w:val="NoSpacing"/>
      </w:pPr>
      <w:r>
        <w:t xml:space="preserve">        model.addColumn("STT");</w:t>
      </w:r>
    </w:p>
    <w:p w:rsidR="001F7B57" w:rsidRDefault="001F7B57" w:rsidP="001F7B57">
      <w:pPr>
        <w:pStyle w:val="NoSpacing"/>
      </w:pPr>
      <w:r>
        <w:t xml:space="preserve">        model.addColumn("ID");</w:t>
      </w:r>
    </w:p>
    <w:p w:rsidR="001F7B57" w:rsidRDefault="001F7B57" w:rsidP="001F7B57">
      <w:pPr>
        <w:pStyle w:val="NoSpacing"/>
      </w:pPr>
      <w:r>
        <w:t xml:space="preserve">        model.addColumn("Name");</w:t>
      </w:r>
    </w:p>
    <w:p w:rsidR="001F7B57" w:rsidRDefault="001F7B57" w:rsidP="001F7B57">
      <w:pPr>
        <w:pStyle w:val="NoSpacing"/>
      </w:pPr>
      <w:r>
        <w:t xml:space="preserve">        model.addColumn("Age");</w:t>
      </w:r>
    </w:p>
    <w:p w:rsidR="001F7B57" w:rsidRDefault="001F7B57" w:rsidP="001F7B57">
      <w:pPr>
        <w:pStyle w:val="NoSpacing"/>
      </w:pPr>
      <w:r>
        <w:t xml:space="preserve">        model.addColumn("Address");</w:t>
      </w:r>
    </w:p>
    <w:p w:rsidR="001F7B57" w:rsidRDefault="001F7B57" w:rsidP="001F7B57">
      <w:pPr>
        <w:pStyle w:val="NoSpacing"/>
      </w:pPr>
    </w:p>
    <w:p w:rsidR="001F7B57" w:rsidRDefault="001F7B57" w:rsidP="001F7B57">
      <w:pPr>
        <w:pStyle w:val="NoSpacing"/>
      </w:pPr>
      <w:r>
        <w:lastRenderedPageBreak/>
        <w:t xml:space="preserve">        String sql = "Select * from tblSinhVien";</w:t>
      </w:r>
    </w:p>
    <w:p w:rsidR="001F7B57" w:rsidRDefault="001F7B57" w:rsidP="001F7B57">
      <w:pPr>
        <w:pStyle w:val="NoSpacing"/>
      </w:pPr>
      <w:r>
        <w:t xml:space="preserve">        try {</w:t>
      </w:r>
    </w:p>
    <w:p w:rsidR="001F7B57" w:rsidRDefault="001F7B57" w:rsidP="001F7B57">
      <w:pPr>
        <w:pStyle w:val="NoSpacing"/>
      </w:pPr>
      <w:r>
        <w:t xml:space="preserve">            ResultSet rs = dbHelper.ShowData(sql);</w:t>
      </w:r>
    </w:p>
    <w:p w:rsidR="001F7B57" w:rsidRDefault="001F7B57" w:rsidP="001F7B57">
      <w:pPr>
        <w:pStyle w:val="NoSpacing"/>
      </w:pPr>
      <w:r>
        <w:t xml:space="preserve">            int stt = 0;</w:t>
      </w:r>
    </w:p>
    <w:p w:rsidR="001F7B57" w:rsidRDefault="001F7B57" w:rsidP="001F7B57">
      <w:pPr>
        <w:pStyle w:val="NoSpacing"/>
      </w:pPr>
      <w:r>
        <w:t xml:space="preserve">            while (rs.next()) {</w:t>
      </w:r>
    </w:p>
    <w:p w:rsidR="001F7B57" w:rsidRDefault="001F7B57" w:rsidP="001F7B57">
      <w:pPr>
        <w:pStyle w:val="NoSpacing"/>
      </w:pPr>
      <w:r>
        <w:t xml:space="preserve">                stt++;</w:t>
      </w:r>
    </w:p>
    <w:p w:rsidR="001F7B57" w:rsidRDefault="001F7B57" w:rsidP="001F7B57">
      <w:pPr>
        <w:pStyle w:val="NoSpacing"/>
      </w:pPr>
      <w:r>
        <w:t xml:space="preserve">                model.addRow(</w:t>
      </w:r>
    </w:p>
    <w:p w:rsidR="001F7B57" w:rsidRDefault="001F7B57" w:rsidP="001F7B57">
      <w:pPr>
        <w:pStyle w:val="NoSpacing"/>
      </w:pPr>
      <w:r>
        <w:t xml:space="preserve">                        new Object[]{stt, </w:t>
      </w:r>
    </w:p>
    <w:p w:rsidR="001F7B57" w:rsidRDefault="001F7B57" w:rsidP="001F7B57">
      <w:pPr>
        <w:pStyle w:val="NoSpacing"/>
      </w:pPr>
      <w:r>
        <w:t xml:space="preserve">                        rs.getString(0), </w:t>
      </w:r>
    </w:p>
    <w:p w:rsidR="001F7B57" w:rsidRDefault="001F7B57" w:rsidP="001F7B57">
      <w:pPr>
        <w:pStyle w:val="NoSpacing"/>
      </w:pPr>
      <w:r>
        <w:t xml:space="preserve">                        rs.getString(1), </w:t>
      </w:r>
    </w:p>
    <w:p w:rsidR="001F7B57" w:rsidRDefault="001F7B57" w:rsidP="001F7B57">
      <w:pPr>
        <w:pStyle w:val="NoSpacing"/>
      </w:pPr>
      <w:r>
        <w:t xml:space="preserve">                        rs.getString(2), </w:t>
      </w:r>
    </w:p>
    <w:p w:rsidR="001F7B57" w:rsidRDefault="001F7B57" w:rsidP="001F7B57">
      <w:pPr>
        <w:pStyle w:val="NoSpacing"/>
      </w:pPr>
      <w:r>
        <w:t xml:space="preserve">                        rs.getString(3)});</w:t>
      </w:r>
    </w:p>
    <w:p w:rsidR="001F7B57" w:rsidRDefault="001F7B57" w:rsidP="001F7B57">
      <w:pPr>
        <w:pStyle w:val="NoSpacing"/>
      </w:pPr>
      <w:r>
        <w:t xml:space="preserve">            }</w:t>
      </w:r>
    </w:p>
    <w:p w:rsidR="001F7B57" w:rsidRDefault="001F7B57" w:rsidP="001F7B57">
      <w:pPr>
        <w:pStyle w:val="NoSpacing"/>
      </w:pPr>
      <w:r>
        <w:t xml:space="preserve">        } catch (SQLException ex) {</w:t>
      </w:r>
    </w:p>
    <w:p w:rsidR="001F7B57" w:rsidRDefault="001F7B57" w:rsidP="001F7B57">
      <w:pPr>
        <w:pStyle w:val="NoSpacing"/>
      </w:pPr>
      <w:r>
        <w:t xml:space="preserve">        }</w:t>
      </w:r>
    </w:p>
    <w:p w:rsidR="001F7B57" w:rsidRDefault="001F7B57" w:rsidP="001F7B57">
      <w:pPr>
        <w:pStyle w:val="NoSpacing"/>
      </w:pPr>
      <w:r>
        <w:t xml:space="preserve">        return model;</w:t>
      </w:r>
    </w:p>
    <w:p w:rsidR="001F7B57" w:rsidRDefault="001F7B57" w:rsidP="001F7B57">
      <w:pPr>
        <w:pStyle w:val="NoSpacing"/>
      </w:pPr>
      <w:r>
        <w:t xml:space="preserve">    }</w:t>
      </w:r>
    </w:p>
    <w:p w:rsidR="001F7B57" w:rsidRDefault="001F7B57" w:rsidP="001F7B57">
      <w:pPr>
        <w:pStyle w:val="NoSpacing"/>
      </w:pPr>
    </w:p>
    <w:p w:rsidR="001F7B57" w:rsidRDefault="001F7B57" w:rsidP="001F7B57">
      <w:pPr>
        <w:pStyle w:val="NoSpacing"/>
      </w:pPr>
      <w:r>
        <w:t xml:space="preserve">    // Thêm dữ liệu</w:t>
      </w:r>
    </w:p>
    <w:p w:rsidR="001F7B57" w:rsidRDefault="001F7B57" w:rsidP="001F7B57">
      <w:pPr>
        <w:pStyle w:val="NoSpacing"/>
      </w:pPr>
      <w:r>
        <w:t xml:space="preserve">    public boolean InsertData(</w:t>
      </w:r>
    </w:p>
    <w:p w:rsidR="001F7B57" w:rsidRDefault="001F7B57" w:rsidP="001F7B57">
      <w:pPr>
        <w:pStyle w:val="NoSpacing"/>
      </w:pPr>
      <w:r>
        <w:t xml:space="preserve">            int id, String name, int age, String address) {</w:t>
      </w:r>
    </w:p>
    <w:p w:rsidR="001F7B57" w:rsidRDefault="001F7B57" w:rsidP="001F7B57">
      <w:pPr>
        <w:pStyle w:val="NoSpacing"/>
      </w:pPr>
      <w:r>
        <w:t xml:space="preserve">        String sql = "INSERT INTO tblSinhVien "</w:t>
      </w:r>
    </w:p>
    <w:p w:rsidR="001F7B57" w:rsidRDefault="001F7B57" w:rsidP="001F7B57">
      <w:pPr>
        <w:pStyle w:val="NoSpacing"/>
      </w:pPr>
      <w:r>
        <w:t xml:space="preserve">                + "values('" </w:t>
      </w:r>
    </w:p>
    <w:p w:rsidR="001F7B57" w:rsidRDefault="001F7B57" w:rsidP="001F7B57">
      <w:pPr>
        <w:pStyle w:val="NoSpacing"/>
      </w:pPr>
      <w:r>
        <w:t xml:space="preserve">                + id + "', '" </w:t>
      </w:r>
    </w:p>
    <w:p w:rsidR="001F7B57" w:rsidRDefault="001F7B57" w:rsidP="001F7B57">
      <w:pPr>
        <w:pStyle w:val="NoSpacing"/>
      </w:pPr>
      <w:r>
        <w:t xml:space="preserve">                + name + "', '" </w:t>
      </w:r>
    </w:p>
    <w:p w:rsidR="001F7B57" w:rsidRDefault="001F7B57" w:rsidP="001F7B57">
      <w:pPr>
        <w:pStyle w:val="NoSpacing"/>
      </w:pPr>
      <w:r>
        <w:t xml:space="preserve">                + age + "', '" </w:t>
      </w:r>
    </w:p>
    <w:p w:rsidR="001F7B57" w:rsidRDefault="001F7B57" w:rsidP="001F7B57">
      <w:pPr>
        <w:pStyle w:val="NoSpacing"/>
      </w:pPr>
      <w:r>
        <w:t xml:space="preserve">                + address + "')";</w:t>
      </w:r>
    </w:p>
    <w:p w:rsidR="001F7B57" w:rsidRDefault="001F7B57" w:rsidP="001F7B57">
      <w:pPr>
        <w:pStyle w:val="NoSpacing"/>
      </w:pPr>
    </w:p>
    <w:p w:rsidR="001F7B57" w:rsidRDefault="001F7B57" w:rsidP="001F7B57">
      <w:pPr>
        <w:pStyle w:val="NoSpacing"/>
      </w:pPr>
      <w:r>
        <w:t xml:space="preserve">        if (dbHelper.UpdateData(sql)) {</w:t>
      </w:r>
    </w:p>
    <w:p w:rsidR="001F7B57" w:rsidRDefault="001F7B57" w:rsidP="001F7B57">
      <w:pPr>
        <w:pStyle w:val="NoSpacing"/>
      </w:pPr>
      <w:r>
        <w:t xml:space="preserve">            System.out.println("Thêm thành công!");</w:t>
      </w:r>
    </w:p>
    <w:p w:rsidR="001F7B57" w:rsidRDefault="001F7B57" w:rsidP="001F7B57">
      <w:pPr>
        <w:pStyle w:val="NoSpacing"/>
      </w:pPr>
      <w:r>
        <w:t xml:space="preserve">            return true;</w:t>
      </w:r>
    </w:p>
    <w:p w:rsidR="001F7B57" w:rsidRDefault="001F7B57" w:rsidP="001F7B57">
      <w:pPr>
        <w:pStyle w:val="NoSpacing"/>
      </w:pPr>
      <w:r>
        <w:t xml:space="preserve">        } else {</w:t>
      </w:r>
    </w:p>
    <w:p w:rsidR="001F7B57" w:rsidRDefault="001F7B57" w:rsidP="001F7B57">
      <w:pPr>
        <w:pStyle w:val="NoSpacing"/>
      </w:pPr>
      <w:r>
        <w:t xml:space="preserve">            System.out.println("Thêm thất bại!");</w:t>
      </w:r>
    </w:p>
    <w:p w:rsidR="001F7B57" w:rsidRDefault="001F7B57" w:rsidP="001F7B57">
      <w:pPr>
        <w:pStyle w:val="NoSpacing"/>
      </w:pPr>
      <w:r>
        <w:t xml:space="preserve">            return false;</w:t>
      </w:r>
    </w:p>
    <w:p w:rsidR="001F7B57" w:rsidRDefault="001F7B57" w:rsidP="001F7B57">
      <w:pPr>
        <w:pStyle w:val="NoSpacing"/>
      </w:pPr>
      <w:r>
        <w:t xml:space="preserve">        }</w:t>
      </w:r>
    </w:p>
    <w:p w:rsidR="001F7B57" w:rsidRDefault="001F7B57" w:rsidP="001F7B57">
      <w:pPr>
        <w:pStyle w:val="NoSpacing"/>
      </w:pPr>
      <w:r>
        <w:t xml:space="preserve">    }</w:t>
      </w:r>
    </w:p>
    <w:p w:rsidR="001F7B57" w:rsidRDefault="001F7B57" w:rsidP="001F7B57">
      <w:pPr>
        <w:pStyle w:val="NoSpacing"/>
      </w:pPr>
    </w:p>
    <w:p w:rsidR="001F7B57" w:rsidRDefault="001F7B57" w:rsidP="001F7B57">
      <w:pPr>
        <w:pStyle w:val="NoSpacing"/>
      </w:pPr>
      <w:r>
        <w:t xml:space="preserve">    // Phương thức sửa thông tin sinh viên</w:t>
      </w:r>
    </w:p>
    <w:p w:rsidR="001F7B57" w:rsidRDefault="001F7B57" w:rsidP="001F7B57">
      <w:pPr>
        <w:pStyle w:val="NoSpacing"/>
      </w:pPr>
      <w:r>
        <w:t xml:space="preserve">    public boolean UpdateData(</w:t>
      </w:r>
    </w:p>
    <w:p w:rsidR="001F7B57" w:rsidRDefault="001F7B57" w:rsidP="001F7B57">
      <w:pPr>
        <w:pStyle w:val="NoSpacing"/>
      </w:pPr>
      <w:r>
        <w:t xml:space="preserve">            int id, String name, int age, String address) {</w:t>
      </w:r>
    </w:p>
    <w:p w:rsidR="001F7B57" w:rsidRDefault="001F7B57" w:rsidP="001F7B57">
      <w:pPr>
        <w:pStyle w:val="NoSpacing"/>
      </w:pPr>
      <w:r>
        <w:t xml:space="preserve">        String sql = "UPDATE tblSinhVien SET Name='" + name </w:t>
      </w:r>
    </w:p>
    <w:p w:rsidR="001F7B57" w:rsidRDefault="001F7B57" w:rsidP="001F7B57">
      <w:pPr>
        <w:pStyle w:val="NoSpacing"/>
      </w:pPr>
      <w:r>
        <w:t xml:space="preserve">                + "', Address='" + address </w:t>
      </w:r>
    </w:p>
    <w:p w:rsidR="001F7B57" w:rsidRDefault="001F7B57" w:rsidP="001F7B57">
      <w:pPr>
        <w:pStyle w:val="NoSpacing"/>
      </w:pPr>
      <w:r>
        <w:t xml:space="preserve">                + "', Age='" + age </w:t>
      </w:r>
    </w:p>
    <w:p w:rsidR="001F7B57" w:rsidRDefault="001F7B57" w:rsidP="001F7B57">
      <w:pPr>
        <w:pStyle w:val="NoSpacing"/>
      </w:pPr>
      <w:r>
        <w:t xml:space="preserve">                + "' WHERE ID='" + id + "'";</w:t>
      </w:r>
    </w:p>
    <w:p w:rsidR="001F7B57" w:rsidRDefault="001F7B57" w:rsidP="001F7B57">
      <w:pPr>
        <w:pStyle w:val="NoSpacing"/>
      </w:pPr>
    </w:p>
    <w:p w:rsidR="001F7B57" w:rsidRDefault="001F7B57" w:rsidP="001F7B57">
      <w:pPr>
        <w:pStyle w:val="NoSpacing"/>
      </w:pPr>
      <w:r>
        <w:t xml:space="preserve">        if (dbHelper.UpdateData(sql)) {</w:t>
      </w:r>
    </w:p>
    <w:p w:rsidR="001F7B57" w:rsidRDefault="001F7B57" w:rsidP="001F7B57">
      <w:pPr>
        <w:pStyle w:val="NoSpacing"/>
      </w:pPr>
      <w:r>
        <w:t xml:space="preserve">            System.out.println("Sửa thành công!");</w:t>
      </w:r>
    </w:p>
    <w:p w:rsidR="001F7B57" w:rsidRDefault="001F7B57" w:rsidP="001F7B57">
      <w:pPr>
        <w:pStyle w:val="NoSpacing"/>
      </w:pPr>
      <w:r>
        <w:lastRenderedPageBreak/>
        <w:t xml:space="preserve">            return true;</w:t>
      </w:r>
    </w:p>
    <w:p w:rsidR="001F7B57" w:rsidRDefault="001F7B57" w:rsidP="001F7B57">
      <w:pPr>
        <w:pStyle w:val="NoSpacing"/>
      </w:pPr>
      <w:r>
        <w:t xml:space="preserve">        } else {</w:t>
      </w:r>
    </w:p>
    <w:p w:rsidR="001F7B57" w:rsidRDefault="001F7B57" w:rsidP="001F7B57">
      <w:pPr>
        <w:pStyle w:val="NoSpacing"/>
      </w:pPr>
      <w:r>
        <w:t xml:space="preserve">            System.out.println("Sửa thất bại!");</w:t>
      </w:r>
    </w:p>
    <w:p w:rsidR="001F7B57" w:rsidRDefault="001F7B57" w:rsidP="001F7B57">
      <w:pPr>
        <w:pStyle w:val="NoSpacing"/>
      </w:pPr>
      <w:r>
        <w:t xml:space="preserve">            return false;</w:t>
      </w:r>
    </w:p>
    <w:p w:rsidR="001F7B57" w:rsidRDefault="001F7B57" w:rsidP="001F7B57">
      <w:pPr>
        <w:pStyle w:val="NoSpacing"/>
      </w:pPr>
      <w:r>
        <w:t xml:space="preserve">        }</w:t>
      </w:r>
    </w:p>
    <w:p w:rsidR="001F7B57" w:rsidRDefault="001F7B57" w:rsidP="001F7B57">
      <w:pPr>
        <w:pStyle w:val="NoSpacing"/>
      </w:pPr>
      <w:r>
        <w:t xml:space="preserve">    }</w:t>
      </w:r>
    </w:p>
    <w:p w:rsidR="001F7B57" w:rsidRDefault="001F7B57" w:rsidP="001F7B57">
      <w:pPr>
        <w:pStyle w:val="NoSpacing"/>
      </w:pPr>
    </w:p>
    <w:p w:rsidR="001F7B57" w:rsidRDefault="001F7B57" w:rsidP="001F7B57">
      <w:pPr>
        <w:pStyle w:val="NoSpacing"/>
      </w:pPr>
      <w:r>
        <w:t xml:space="preserve">    // Hàm xóa sinh viên với id truyền vào</w:t>
      </w:r>
    </w:p>
    <w:p w:rsidR="001F7B57" w:rsidRDefault="001F7B57" w:rsidP="001F7B57">
      <w:pPr>
        <w:pStyle w:val="NoSpacing"/>
      </w:pPr>
      <w:r>
        <w:t xml:space="preserve">    public boolean Delete(int id) {</w:t>
      </w:r>
    </w:p>
    <w:p w:rsidR="001F7B57" w:rsidRDefault="001F7B57" w:rsidP="001F7B57">
      <w:pPr>
        <w:pStyle w:val="NoSpacing"/>
      </w:pPr>
      <w:r>
        <w:t xml:space="preserve">        String sql = </w:t>
      </w:r>
    </w:p>
    <w:p w:rsidR="001F7B57" w:rsidRDefault="001F7B57" w:rsidP="001F7B57">
      <w:pPr>
        <w:pStyle w:val="NoSpacing"/>
      </w:pPr>
      <w:r>
        <w:t xml:space="preserve">          "DELETE FROM tblSinhVien WHERE ID='" + id + "'";</w:t>
      </w:r>
    </w:p>
    <w:p w:rsidR="001F7B57" w:rsidRDefault="001F7B57" w:rsidP="001F7B57">
      <w:pPr>
        <w:pStyle w:val="NoSpacing"/>
      </w:pPr>
    </w:p>
    <w:p w:rsidR="001F7B57" w:rsidRDefault="001F7B57" w:rsidP="001F7B57">
      <w:pPr>
        <w:pStyle w:val="NoSpacing"/>
      </w:pPr>
      <w:r>
        <w:t xml:space="preserve">        if (dbHelper.UpdateData(sql)) {</w:t>
      </w:r>
    </w:p>
    <w:p w:rsidR="001F7B57" w:rsidRDefault="001F7B57" w:rsidP="001F7B57">
      <w:pPr>
        <w:pStyle w:val="NoSpacing"/>
      </w:pPr>
      <w:r>
        <w:t xml:space="preserve">            System.out.println("Xóa thành công!");</w:t>
      </w:r>
    </w:p>
    <w:p w:rsidR="001F7B57" w:rsidRDefault="001F7B57" w:rsidP="001F7B57">
      <w:pPr>
        <w:pStyle w:val="NoSpacing"/>
      </w:pPr>
      <w:r>
        <w:t xml:space="preserve">            return true;</w:t>
      </w:r>
    </w:p>
    <w:p w:rsidR="001F7B57" w:rsidRDefault="001F7B57" w:rsidP="001F7B57">
      <w:pPr>
        <w:pStyle w:val="NoSpacing"/>
      </w:pPr>
      <w:r>
        <w:t xml:space="preserve">        } else {</w:t>
      </w:r>
    </w:p>
    <w:p w:rsidR="001F7B57" w:rsidRDefault="001F7B57" w:rsidP="001F7B57">
      <w:pPr>
        <w:pStyle w:val="NoSpacing"/>
      </w:pPr>
      <w:r>
        <w:t xml:space="preserve">            System.out.println("Xóa thất bại!");</w:t>
      </w:r>
    </w:p>
    <w:p w:rsidR="001F7B57" w:rsidRDefault="001F7B57" w:rsidP="001F7B57">
      <w:pPr>
        <w:pStyle w:val="NoSpacing"/>
      </w:pPr>
      <w:r>
        <w:t xml:space="preserve">            return false;</w:t>
      </w:r>
    </w:p>
    <w:p w:rsidR="001F7B57" w:rsidRDefault="001F7B57" w:rsidP="001F7B57">
      <w:pPr>
        <w:pStyle w:val="NoSpacing"/>
      </w:pPr>
      <w:r>
        <w:t xml:space="preserve">        }</w:t>
      </w:r>
    </w:p>
    <w:p w:rsidR="001F7B57" w:rsidRDefault="001F7B57" w:rsidP="001F7B57">
      <w:pPr>
        <w:pStyle w:val="NoSpacing"/>
      </w:pPr>
      <w:r>
        <w:t xml:space="preserve">    }</w:t>
      </w:r>
    </w:p>
    <w:p w:rsidR="00C11A4D" w:rsidRDefault="001F7B57" w:rsidP="001F7B57">
      <w:pPr>
        <w:pStyle w:val="NoSpacing"/>
      </w:pPr>
      <w:r>
        <w:t>}</w:t>
      </w:r>
    </w:p>
    <w:p w:rsidR="001F7B57" w:rsidRDefault="001F7B57" w:rsidP="00C11A4D">
      <w:pPr>
        <w:pStyle w:val="NoSpacing"/>
      </w:pPr>
    </w:p>
    <w:p w:rsidR="00C11A4D" w:rsidRDefault="00C11A4D" w:rsidP="00C11A4D">
      <w:pPr>
        <w:pStyle w:val="NoSpacing"/>
      </w:pPr>
    </w:p>
    <w:p w:rsidR="00C11A4D" w:rsidRDefault="00C11A4D" w:rsidP="00C11A4D">
      <w:r>
        <w:t xml:space="preserve">Trong file giao diện, ta bắt sự kiện </w:t>
      </w:r>
      <w:r w:rsidRPr="004A3502">
        <w:rPr>
          <w:b/>
        </w:rPr>
        <w:t>formWindowActivated</w:t>
      </w:r>
      <w:r>
        <w:t xml:space="preserve"> cho JFrame để hiển thị dữ liệu mỗi lần Frame được hiển thị lên.</w:t>
      </w:r>
    </w:p>
    <w:p w:rsidR="00C11A4D" w:rsidRDefault="00C11A4D" w:rsidP="00C11A4D">
      <w:pPr>
        <w:pStyle w:val="Subtitle"/>
      </w:pPr>
      <w:r>
        <w:t>// Khởi tạo đối tượng sinh viên</w:t>
      </w:r>
    </w:p>
    <w:p w:rsidR="00C11A4D" w:rsidRDefault="00C11A4D" w:rsidP="00C11A4D">
      <w:pPr>
        <w:pStyle w:val="NoSpacing"/>
      </w:pPr>
      <w:r>
        <w:t>SinhVien sv = new SinhVien();</w:t>
      </w:r>
    </w:p>
    <w:p w:rsidR="00C11A4D" w:rsidRDefault="00C11A4D" w:rsidP="00C11A4D">
      <w:pPr>
        <w:pStyle w:val="NoSpacing"/>
      </w:pPr>
    </w:p>
    <w:p w:rsidR="00C11A4D" w:rsidRDefault="00C11A4D" w:rsidP="00C11A4D">
      <w:pPr>
        <w:pStyle w:val="NoSpacing"/>
      </w:pPr>
      <w:r w:rsidRPr="00484302">
        <w:rPr>
          <w:b/>
        </w:rPr>
        <w:t>private</w:t>
      </w:r>
      <w:r>
        <w:t xml:space="preserve"> </w:t>
      </w:r>
      <w:r w:rsidRPr="00484302">
        <w:rPr>
          <w:b/>
        </w:rPr>
        <w:t>void</w:t>
      </w:r>
      <w:r>
        <w:t xml:space="preserve"> formWindowActivated(java.awt.event.WindowEvent evt) {                                     </w:t>
      </w:r>
    </w:p>
    <w:p w:rsidR="00C11A4D" w:rsidRDefault="00C11A4D" w:rsidP="00C11A4D">
      <w:pPr>
        <w:pStyle w:val="NoSpacing"/>
      </w:pPr>
      <w:r>
        <w:t xml:space="preserve">        jTable1.setModel(sv.ShowData());                          </w:t>
      </w:r>
    </w:p>
    <w:p w:rsidR="00C11A4D" w:rsidRDefault="00C11A4D" w:rsidP="00C11A4D">
      <w:pPr>
        <w:pStyle w:val="NoSpacing"/>
      </w:pPr>
      <w:r>
        <w:t xml:space="preserve">}     </w:t>
      </w:r>
    </w:p>
    <w:p w:rsidR="00C11A4D" w:rsidRDefault="00C11A4D" w:rsidP="00C11A4D">
      <w:pPr>
        <w:pStyle w:val="NoSpacing"/>
      </w:pPr>
    </w:p>
    <w:p w:rsidR="00C11A4D" w:rsidRDefault="00C11A4D" w:rsidP="00C11A4D">
      <w:r>
        <w:t xml:space="preserve">Các phương thức khác thuộc lớp </w:t>
      </w:r>
      <w:r w:rsidRPr="00D536DF">
        <w:rPr>
          <w:b/>
        </w:rPr>
        <w:t>SinhVien</w:t>
      </w:r>
      <w:r>
        <w:t xml:space="preserve"> ta cũng sử dụng tương tự.</w:t>
      </w:r>
    </w:p>
    <w:p w:rsidR="0041631C" w:rsidRDefault="0041631C">
      <w:pPr>
        <w:spacing w:line="216" w:lineRule="atLeast"/>
        <w:ind w:firstLine="0"/>
        <w:rPr>
          <w:rFonts w:eastAsiaTheme="majorEastAsia" w:cstheme="majorBidi"/>
          <w:b/>
          <w:bCs/>
          <w:sz w:val="24"/>
          <w:szCs w:val="26"/>
        </w:rPr>
      </w:pPr>
      <w:r>
        <w:br w:type="page"/>
      </w:r>
    </w:p>
    <w:p w:rsidR="00BC1390" w:rsidRDefault="00BC1390" w:rsidP="00BC1390">
      <w:pPr>
        <w:pStyle w:val="Heading2"/>
        <w:numPr>
          <w:ilvl w:val="0"/>
          <w:numId w:val="2"/>
        </w:numPr>
      </w:pPr>
      <w:r>
        <w:lastRenderedPageBreak/>
        <w:t>Bài tập nâng cao</w:t>
      </w:r>
    </w:p>
    <w:p w:rsidR="00670C87" w:rsidRDefault="00670C87" w:rsidP="00332E8B">
      <w:r>
        <w:rPr>
          <w:b/>
          <w:i/>
        </w:rPr>
        <w:t xml:space="preserve">Bài 1. </w:t>
      </w:r>
      <w:r w:rsidR="00153130">
        <w:t xml:space="preserve">Xây dựng chương trình quản lý </w:t>
      </w:r>
      <w:r w:rsidR="007461BB">
        <w:t>vật dụng nhà kho</w:t>
      </w:r>
      <w:r w:rsidR="00153130">
        <w:t>. Bảng dữ liệu gồm các trường như sau:</w:t>
      </w:r>
    </w:p>
    <w:tbl>
      <w:tblPr>
        <w:tblStyle w:val="TableGrid"/>
        <w:tblW w:w="0" w:type="auto"/>
        <w:jc w:val="center"/>
        <w:tblLook w:val="04A0"/>
      </w:tblPr>
      <w:tblGrid>
        <w:gridCol w:w="2268"/>
        <w:gridCol w:w="2160"/>
        <w:gridCol w:w="3192"/>
      </w:tblGrid>
      <w:tr w:rsidR="00153130" w:rsidRPr="00332E8B" w:rsidTr="00F72AC9">
        <w:trPr>
          <w:jc w:val="center"/>
        </w:trPr>
        <w:tc>
          <w:tcPr>
            <w:tcW w:w="2268" w:type="dxa"/>
          </w:tcPr>
          <w:p w:rsidR="00153130" w:rsidRPr="00332E8B" w:rsidRDefault="00153130" w:rsidP="00153130">
            <w:pPr>
              <w:ind w:left="180" w:firstLine="0"/>
              <w:rPr>
                <w:b/>
              </w:rPr>
            </w:pPr>
            <w:r>
              <w:br w:type="page"/>
            </w:r>
            <w:r w:rsidRPr="00332E8B">
              <w:rPr>
                <w:b/>
              </w:rPr>
              <w:t>Tên trường</w:t>
            </w:r>
          </w:p>
        </w:tc>
        <w:tc>
          <w:tcPr>
            <w:tcW w:w="2160" w:type="dxa"/>
          </w:tcPr>
          <w:p w:rsidR="00153130" w:rsidRPr="00332E8B" w:rsidRDefault="00153130" w:rsidP="00F72AC9">
            <w:pPr>
              <w:ind w:left="180" w:firstLine="0"/>
              <w:rPr>
                <w:b/>
              </w:rPr>
            </w:pPr>
            <w:r w:rsidRPr="00332E8B">
              <w:rPr>
                <w:b/>
              </w:rPr>
              <w:t>Kiểu dữ liệu</w:t>
            </w:r>
          </w:p>
        </w:tc>
        <w:tc>
          <w:tcPr>
            <w:tcW w:w="3192" w:type="dxa"/>
          </w:tcPr>
          <w:p w:rsidR="00153130" w:rsidRPr="00332E8B" w:rsidRDefault="00153130" w:rsidP="00F72AC9">
            <w:pPr>
              <w:ind w:left="180" w:firstLine="0"/>
              <w:rPr>
                <w:b/>
              </w:rPr>
            </w:pPr>
            <w:r w:rsidRPr="00332E8B">
              <w:rPr>
                <w:b/>
              </w:rPr>
              <w:t>Mô tả</w:t>
            </w:r>
          </w:p>
        </w:tc>
      </w:tr>
      <w:tr w:rsidR="00153130" w:rsidTr="00F72AC9">
        <w:trPr>
          <w:jc w:val="center"/>
        </w:trPr>
        <w:tc>
          <w:tcPr>
            <w:tcW w:w="2268" w:type="dxa"/>
          </w:tcPr>
          <w:p w:rsidR="00153130" w:rsidRDefault="007461BB" w:rsidP="00153130">
            <w:pPr>
              <w:ind w:left="180" w:firstLine="0"/>
              <w:jc w:val="left"/>
            </w:pPr>
            <w:r>
              <w:t>MaVatDung</w:t>
            </w:r>
          </w:p>
        </w:tc>
        <w:tc>
          <w:tcPr>
            <w:tcW w:w="2160" w:type="dxa"/>
          </w:tcPr>
          <w:p w:rsidR="00153130" w:rsidRDefault="00153130" w:rsidP="00F72AC9">
            <w:pPr>
              <w:ind w:left="180" w:firstLine="0"/>
            </w:pPr>
            <w:r>
              <w:t>Int</w:t>
            </w:r>
          </w:p>
        </w:tc>
        <w:tc>
          <w:tcPr>
            <w:tcW w:w="3192" w:type="dxa"/>
          </w:tcPr>
          <w:p w:rsidR="00153130" w:rsidRDefault="007461BB" w:rsidP="00F72AC9">
            <w:pPr>
              <w:ind w:left="180" w:firstLine="0"/>
            </w:pPr>
            <w:r>
              <w:t>Mã vật dụng</w:t>
            </w:r>
          </w:p>
        </w:tc>
      </w:tr>
      <w:tr w:rsidR="00153130" w:rsidTr="00F72AC9">
        <w:trPr>
          <w:jc w:val="center"/>
        </w:trPr>
        <w:tc>
          <w:tcPr>
            <w:tcW w:w="2268" w:type="dxa"/>
          </w:tcPr>
          <w:p w:rsidR="00153130" w:rsidRDefault="007461BB" w:rsidP="00153130">
            <w:pPr>
              <w:ind w:left="180" w:firstLine="0"/>
              <w:jc w:val="left"/>
            </w:pPr>
            <w:r>
              <w:t>TenVatDung</w:t>
            </w:r>
          </w:p>
        </w:tc>
        <w:tc>
          <w:tcPr>
            <w:tcW w:w="2160" w:type="dxa"/>
          </w:tcPr>
          <w:p w:rsidR="00153130" w:rsidRDefault="007461BB" w:rsidP="00F72AC9">
            <w:pPr>
              <w:ind w:left="180" w:firstLine="0"/>
            </w:pPr>
            <w:r>
              <w:t>String</w:t>
            </w:r>
          </w:p>
        </w:tc>
        <w:tc>
          <w:tcPr>
            <w:tcW w:w="3192" w:type="dxa"/>
          </w:tcPr>
          <w:p w:rsidR="00153130" w:rsidRDefault="007461BB" w:rsidP="00F72AC9">
            <w:pPr>
              <w:ind w:left="180" w:firstLine="0"/>
            </w:pPr>
            <w:r>
              <w:t>Tên vật dụng</w:t>
            </w:r>
          </w:p>
        </w:tc>
      </w:tr>
      <w:tr w:rsidR="00153130" w:rsidTr="00F72AC9">
        <w:trPr>
          <w:jc w:val="center"/>
        </w:trPr>
        <w:tc>
          <w:tcPr>
            <w:tcW w:w="2268" w:type="dxa"/>
          </w:tcPr>
          <w:p w:rsidR="00153130" w:rsidRDefault="007461BB" w:rsidP="00153130">
            <w:pPr>
              <w:ind w:left="180" w:firstLine="0"/>
              <w:jc w:val="left"/>
            </w:pPr>
            <w:r>
              <w:t>DonVi</w:t>
            </w:r>
          </w:p>
        </w:tc>
        <w:tc>
          <w:tcPr>
            <w:tcW w:w="2160" w:type="dxa"/>
          </w:tcPr>
          <w:p w:rsidR="00153130" w:rsidRDefault="007461BB" w:rsidP="00F72AC9">
            <w:pPr>
              <w:ind w:left="180" w:firstLine="0"/>
            </w:pPr>
            <w:r>
              <w:t>String</w:t>
            </w:r>
          </w:p>
        </w:tc>
        <w:tc>
          <w:tcPr>
            <w:tcW w:w="3192" w:type="dxa"/>
          </w:tcPr>
          <w:p w:rsidR="00153130" w:rsidRDefault="007461BB" w:rsidP="00F72AC9">
            <w:pPr>
              <w:ind w:left="180" w:firstLine="0"/>
            </w:pPr>
            <w:r>
              <w:t>Đơn vị (cái, chiếc, ...)</w:t>
            </w:r>
          </w:p>
        </w:tc>
      </w:tr>
      <w:tr w:rsidR="00153130" w:rsidTr="00F72AC9">
        <w:trPr>
          <w:jc w:val="center"/>
        </w:trPr>
        <w:tc>
          <w:tcPr>
            <w:tcW w:w="2268" w:type="dxa"/>
          </w:tcPr>
          <w:p w:rsidR="00153130" w:rsidRDefault="007461BB" w:rsidP="00153130">
            <w:pPr>
              <w:ind w:left="180" w:firstLine="0"/>
              <w:jc w:val="left"/>
            </w:pPr>
            <w:r>
              <w:t>SoLuong</w:t>
            </w:r>
          </w:p>
        </w:tc>
        <w:tc>
          <w:tcPr>
            <w:tcW w:w="2160" w:type="dxa"/>
          </w:tcPr>
          <w:p w:rsidR="00153130" w:rsidRDefault="007461BB" w:rsidP="00F72AC9">
            <w:pPr>
              <w:ind w:left="180" w:firstLine="0"/>
            </w:pPr>
            <w:r>
              <w:t>Int</w:t>
            </w:r>
          </w:p>
        </w:tc>
        <w:tc>
          <w:tcPr>
            <w:tcW w:w="3192" w:type="dxa"/>
          </w:tcPr>
          <w:p w:rsidR="00153130" w:rsidRDefault="007461BB" w:rsidP="00F72AC9">
            <w:pPr>
              <w:ind w:left="180" w:firstLine="0"/>
            </w:pPr>
            <w:r>
              <w:t>Số lượng</w:t>
            </w:r>
          </w:p>
        </w:tc>
      </w:tr>
    </w:tbl>
    <w:p w:rsidR="00153130" w:rsidRDefault="00153130" w:rsidP="00332E8B"/>
    <w:p w:rsidR="00332E8B" w:rsidRDefault="00332E8B" w:rsidP="005D4AE9">
      <w:r w:rsidRPr="00332E8B">
        <w:rPr>
          <w:b/>
          <w:i/>
        </w:rPr>
        <w:t xml:space="preserve">Bài </w:t>
      </w:r>
      <w:r w:rsidR="0052346D">
        <w:rPr>
          <w:b/>
          <w:i/>
        </w:rPr>
        <w:t>2</w:t>
      </w:r>
      <w:r w:rsidRPr="00332E8B">
        <w:rPr>
          <w:b/>
          <w:i/>
        </w:rPr>
        <w:t>.</w:t>
      </w:r>
      <w:r>
        <w:t xml:space="preserve"> </w:t>
      </w:r>
      <w:r w:rsidR="005D4AE9">
        <w:t xml:space="preserve">Xây dựng chương trình quản lý </w:t>
      </w:r>
      <w:r w:rsidR="00903509">
        <w:t>danh mục sách</w:t>
      </w:r>
      <w:r w:rsidR="005D4AE9">
        <w:t>.</w:t>
      </w:r>
      <w:r w:rsidR="009F4E18">
        <w:t xml:space="preserve"> Hướng dẫn: Các trường của bảng dữ liệu gồ</w:t>
      </w:r>
      <w:r w:rsidR="00903509">
        <w:t>m: Mã sách, tên sách, số trang, nhà xuất bản, năm xuất bản, thể loại.</w:t>
      </w:r>
    </w:p>
    <w:p w:rsidR="0041631C" w:rsidRPr="00332E8B" w:rsidRDefault="0041631C" w:rsidP="00332E8B"/>
    <w:sectPr w:rsidR="0041631C" w:rsidRPr="00332E8B" w:rsidSect="0033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A3672"/>
    <w:multiLevelType w:val="hybridMultilevel"/>
    <w:tmpl w:val="501236B0"/>
    <w:lvl w:ilvl="0" w:tplc="87FA09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51204"/>
    <w:multiLevelType w:val="hybridMultilevel"/>
    <w:tmpl w:val="972AB724"/>
    <w:lvl w:ilvl="0" w:tplc="28E06A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B07686"/>
    <w:multiLevelType w:val="hybridMultilevel"/>
    <w:tmpl w:val="304E7896"/>
    <w:lvl w:ilvl="0" w:tplc="9E6E8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1D1A42"/>
    <w:multiLevelType w:val="hybridMultilevel"/>
    <w:tmpl w:val="FA3C98F8"/>
    <w:lvl w:ilvl="0" w:tplc="DA92B344">
      <w:start w:val="1"/>
      <w:numFmt w:val="lowerLetter"/>
      <w:lvlText w:val="%1)"/>
      <w:lvlJc w:val="left"/>
      <w:pPr>
        <w:ind w:left="792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65CD2DC4"/>
    <w:multiLevelType w:val="hybridMultilevel"/>
    <w:tmpl w:val="9418EE7E"/>
    <w:lvl w:ilvl="0" w:tplc="2EA0133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6DA184A"/>
    <w:multiLevelType w:val="multilevel"/>
    <w:tmpl w:val="36E8CD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70721052"/>
    <w:multiLevelType w:val="hybridMultilevel"/>
    <w:tmpl w:val="817865A2"/>
    <w:lvl w:ilvl="0" w:tplc="31CA74E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464F8E"/>
    <w:rsid w:val="00085F13"/>
    <w:rsid w:val="000F4675"/>
    <w:rsid w:val="00153130"/>
    <w:rsid w:val="00155D34"/>
    <w:rsid w:val="001D034C"/>
    <w:rsid w:val="001F3D91"/>
    <w:rsid w:val="001F7B57"/>
    <w:rsid w:val="00246631"/>
    <w:rsid w:val="002F3E83"/>
    <w:rsid w:val="0033068F"/>
    <w:rsid w:val="0033279B"/>
    <w:rsid w:val="00332E8B"/>
    <w:rsid w:val="0034273B"/>
    <w:rsid w:val="00361B52"/>
    <w:rsid w:val="003934EB"/>
    <w:rsid w:val="0041631C"/>
    <w:rsid w:val="00421945"/>
    <w:rsid w:val="00423728"/>
    <w:rsid w:val="00436310"/>
    <w:rsid w:val="00464F8E"/>
    <w:rsid w:val="004F61BC"/>
    <w:rsid w:val="0052346D"/>
    <w:rsid w:val="00560F15"/>
    <w:rsid w:val="00561073"/>
    <w:rsid w:val="005650C0"/>
    <w:rsid w:val="005D4AE9"/>
    <w:rsid w:val="0061784E"/>
    <w:rsid w:val="00670C87"/>
    <w:rsid w:val="0067260E"/>
    <w:rsid w:val="0071566B"/>
    <w:rsid w:val="007461BB"/>
    <w:rsid w:val="007620AA"/>
    <w:rsid w:val="007715DE"/>
    <w:rsid w:val="007E7A81"/>
    <w:rsid w:val="00836145"/>
    <w:rsid w:val="008A3EA2"/>
    <w:rsid w:val="00903509"/>
    <w:rsid w:val="00926B6F"/>
    <w:rsid w:val="00940942"/>
    <w:rsid w:val="009D00AB"/>
    <w:rsid w:val="009F4E18"/>
    <w:rsid w:val="00A51783"/>
    <w:rsid w:val="00A7682A"/>
    <w:rsid w:val="00AC12DC"/>
    <w:rsid w:val="00B37D23"/>
    <w:rsid w:val="00B408A6"/>
    <w:rsid w:val="00B705BF"/>
    <w:rsid w:val="00BB005B"/>
    <w:rsid w:val="00BC1390"/>
    <w:rsid w:val="00C03528"/>
    <w:rsid w:val="00C11A4D"/>
    <w:rsid w:val="00CC50C8"/>
    <w:rsid w:val="00CD2BA0"/>
    <w:rsid w:val="00CD7235"/>
    <w:rsid w:val="00E20919"/>
    <w:rsid w:val="00E522F4"/>
    <w:rsid w:val="00E82BE1"/>
    <w:rsid w:val="00F074E1"/>
    <w:rsid w:val="00F222A1"/>
    <w:rsid w:val="00F4076A"/>
    <w:rsid w:val="00F70135"/>
    <w:rsid w:val="00FD5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16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73B"/>
    <w:pPr>
      <w:spacing w:line="360" w:lineRule="auto"/>
      <w:ind w:firstLine="720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34C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2DC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2DC"/>
    <w:pPr>
      <w:keepNext/>
      <w:keepLines/>
      <w:spacing w:before="20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F15"/>
    <w:pPr>
      <w:keepNext/>
      <w:keepLines/>
      <w:spacing w:before="200"/>
      <w:outlineLvl w:val="3"/>
    </w:pPr>
    <w:rPr>
      <w:rFonts w:eastAsiaTheme="majorEastAsia" w:cstheme="majorBid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F074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74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aliases w:val="Comment"/>
    <w:next w:val="Normal"/>
    <w:link w:val="SubtitleChar"/>
    <w:qFormat/>
    <w:rsid w:val="00B705BF"/>
    <w:pPr>
      <w:numPr>
        <w:ilvl w:val="1"/>
      </w:numPr>
      <w:ind w:left="720"/>
    </w:pPr>
    <w:rPr>
      <w:rFonts w:ascii="Courier New" w:eastAsiaTheme="majorEastAsia" w:hAnsi="Courier New" w:cstheme="majorBidi"/>
      <w:iCs/>
      <w:color w:val="1C5823"/>
      <w:spacing w:val="15"/>
      <w:sz w:val="24"/>
      <w:szCs w:val="24"/>
    </w:rPr>
  </w:style>
  <w:style w:type="character" w:customStyle="1" w:styleId="SubtitleChar">
    <w:name w:val="Subtitle Char"/>
    <w:aliases w:val="Comment Char"/>
    <w:basedOn w:val="DefaultParagraphFont"/>
    <w:link w:val="Subtitle"/>
    <w:rsid w:val="00B705BF"/>
    <w:rPr>
      <w:rFonts w:ascii="Courier New" w:eastAsiaTheme="majorEastAsia" w:hAnsi="Courier New" w:cstheme="majorBidi"/>
      <w:iCs/>
      <w:color w:val="1C5823"/>
      <w:spacing w:val="15"/>
      <w:sz w:val="24"/>
      <w:szCs w:val="24"/>
    </w:rPr>
  </w:style>
  <w:style w:type="paragraph" w:styleId="NoSpacing">
    <w:name w:val="No Spacing"/>
    <w:aliases w:val="Code,Coding"/>
    <w:uiPriority w:val="1"/>
    <w:qFormat/>
    <w:rsid w:val="001D034C"/>
    <w:pPr>
      <w:ind w:left="720"/>
    </w:pPr>
    <w:rPr>
      <w:rFonts w:ascii="Courier New" w:hAnsi="Courier New"/>
      <w:color w:val="3E1B59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034C"/>
    <w:rPr>
      <w:rFonts w:ascii="Times New Roman" w:eastAsiaTheme="majorEastAsia" w:hAnsi="Times New Roman" w:cstheme="majorBidi"/>
      <w:b/>
      <w:bCs/>
      <w:sz w:val="26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074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74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C12DC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12DC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60F15"/>
    <w:rPr>
      <w:rFonts w:ascii="Times New Roman" w:eastAsiaTheme="majorEastAsia" w:hAnsi="Times New Roman" w:cstheme="majorBidi"/>
      <w:bCs/>
      <w:i/>
      <w:iCs/>
      <w:sz w:val="26"/>
    </w:rPr>
  </w:style>
  <w:style w:type="paragraph" w:styleId="ListParagraph">
    <w:name w:val="List Paragraph"/>
    <w:basedOn w:val="Normal"/>
    <w:uiPriority w:val="34"/>
    <w:qFormat/>
    <w:rsid w:val="00560F1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00AB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9D00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00A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D00AB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9D00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0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0AB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9D00AB"/>
    <w:pPr>
      <w:spacing w:after="100"/>
      <w:ind w:left="780"/>
    </w:pPr>
  </w:style>
  <w:style w:type="table" w:styleId="TableGrid">
    <w:name w:val="Table Grid"/>
    <w:basedOn w:val="TableNormal"/>
    <w:uiPriority w:val="59"/>
    <w:rsid w:val="00C11A4D"/>
    <w:pPr>
      <w:spacing w:line="240" w:lineRule="auto"/>
      <w:ind w:left="1440"/>
      <w:jc w:val="center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nformation%20Security\New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1F20B-E2FD-482C-B2FC-9B8BBE391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Template.dotx</Template>
  <TotalTime>215</TotalTime>
  <Pages>14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LuuQuang ICT</dc:creator>
  <cp:lastModifiedBy>LuuQuang ICT</cp:lastModifiedBy>
  <cp:revision>31</cp:revision>
  <dcterms:created xsi:type="dcterms:W3CDTF">2016-08-13T16:15:00Z</dcterms:created>
  <dcterms:modified xsi:type="dcterms:W3CDTF">2016-08-14T09:29:00Z</dcterms:modified>
</cp:coreProperties>
</file>