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73B" w:rsidRDefault="00E2757E" w:rsidP="00E2757E">
      <w:pPr>
        <w:pStyle w:val="Heading1"/>
        <w:jc w:val="center"/>
        <w:rPr>
          <w:sz w:val="30"/>
        </w:rPr>
      </w:pPr>
      <w:r w:rsidRPr="00E2757E">
        <w:rPr>
          <w:sz w:val="30"/>
        </w:rPr>
        <w:t>LAB 6. LẬP TRÌNH SỰ KIỆN (BUỔI 1)</w:t>
      </w:r>
    </w:p>
    <w:p w:rsidR="00E2757E" w:rsidRDefault="00E2757E" w:rsidP="00E2757E">
      <w:pPr>
        <w:pStyle w:val="Heading2"/>
        <w:numPr>
          <w:ilvl w:val="0"/>
          <w:numId w:val="3"/>
        </w:numPr>
      </w:pPr>
      <w:r>
        <w:t>Mục tiêu</w:t>
      </w:r>
    </w:p>
    <w:p w:rsidR="00442842" w:rsidRDefault="00CE28CA" w:rsidP="00442842">
      <w:pPr>
        <w:pStyle w:val="ListParagraph"/>
        <w:numPr>
          <w:ilvl w:val="0"/>
          <w:numId w:val="4"/>
        </w:numPr>
      </w:pPr>
      <w:r>
        <w:t>Biết cách tạo sự kiện cho một components trên Netbeans và bằng code.</w:t>
      </w:r>
    </w:p>
    <w:p w:rsidR="00CE28CA" w:rsidRPr="00442842" w:rsidRDefault="003C37AB" w:rsidP="00442842">
      <w:pPr>
        <w:pStyle w:val="ListParagraph"/>
        <w:numPr>
          <w:ilvl w:val="0"/>
          <w:numId w:val="4"/>
        </w:numPr>
      </w:pPr>
      <w:r>
        <w:t>Biết cách sử dụng và tính năng của một số sự kiện cơ bản hay dùng cho lập trình giao diện trên Java.</w:t>
      </w:r>
    </w:p>
    <w:p w:rsidR="00E2757E" w:rsidRDefault="00E2757E" w:rsidP="00E2757E">
      <w:pPr>
        <w:pStyle w:val="Heading2"/>
        <w:numPr>
          <w:ilvl w:val="0"/>
          <w:numId w:val="3"/>
        </w:numPr>
      </w:pPr>
      <w:r>
        <w:t>Yêu cầu</w:t>
      </w:r>
    </w:p>
    <w:p w:rsidR="00E2757E" w:rsidRDefault="00223B08" w:rsidP="00E2757E">
      <w:pPr>
        <w:pStyle w:val="Heading2"/>
        <w:numPr>
          <w:ilvl w:val="0"/>
          <w:numId w:val="3"/>
        </w:numPr>
      </w:pPr>
      <w:r>
        <w:t>Bài tập mẫu</w:t>
      </w:r>
    </w:p>
    <w:p w:rsidR="00955543" w:rsidRDefault="00955543" w:rsidP="008D430D">
      <w:r w:rsidRPr="00955543">
        <w:rPr>
          <w:b/>
          <w:i/>
        </w:rPr>
        <w:t>Bài 1.</w:t>
      </w:r>
      <w:r>
        <w:t xml:space="preserve"> Bắt sự kiện </w:t>
      </w:r>
      <w:r w:rsidR="001F3A1A">
        <w:t>Click cho Button</w:t>
      </w:r>
    </w:p>
    <w:p w:rsidR="00955543" w:rsidRDefault="00955543" w:rsidP="00955543">
      <w:pPr>
        <w:pStyle w:val="ListParagraph"/>
        <w:ind w:left="1080" w:firstLine="0"/>
      </w:pPr>
      <w:r w:rsidRPr="00955543">
        <w:rPr>
          <w:b/>
          <w:i/>
        </w:rPr>
        <w:t>Hướng dẫn</w:t>
      </w:r>
      <w:r>
        <w:rPr>
          <w:b/>
          <w:i/>
        </w:rPr>
        <w:t xml:space="preserve">: </w:t>
      </w:r>
    </w:p>
    <w:p w:rsidR="00955543" w:rsidRDefault="003D38EF" w:rsidP="008D430D">
      <w:r w:rsidRPr="008D430D">
        <w:rPr>
          <w:i/>
        </w:rPr>
        <w:t>Bước 1.</w:t>
      </w:r>
      <w:r>
        <w:t xml:space="preserve"> </w:t>
      </w:r>
      <w:r w:rsidR="00694628">
        <w:t>Thiết kế giao diện gồm 2 thành phần là JButton, J</w:t>
      </w:r>
      <w:r>
        <w:t>Label như hình</w:t>
      </w:r>
    </w:p>
    <w:p w:rsidR="00CC0663" w:rsidRPr="00CC0663" w:rsidRDefault="00CC0663" w:rsidP="003D38EF">
      <w:pPr>
        <w:pStyle w:val="ListParagraph"/>
        <w:ind w:left="1080" w:firstLine="0"/>
        <w:jc w:val="center"/>
        <w:rPr>
          <w:sz w:val="12"/>
        </w:rPr>
      </w:pPr>
    </w:p>
    <w:p w:rsidR="003D38EF" w:rsidRDefault="003D38EF" w:rsidP="003D38EF">
      <w:pPr>
        <w:pStyle w:val="ListParagraph"/>
        <w:ind w:left="1080" w:firstLine="0"/>
        <w:jc w:val="center"/>
      </w:pPr>
      <w:r>
        <w:rPr>
          <w:noProof/>
        </w:rPr>
        <w:drawing>
          <wp:inline distT="0" distB="0" distL="0" distR="0">
            <wp:extent cx="2552700" cy="11525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552700" cy="1152525"/>
                    </a:xfrm>
                    <a:prstGeom prst="rect">
                      <a:avLst/>
                    </a:prstGeom>
                    <a:noFill/>
                    <a:ln w="9525">
                      <a:noFill/>
                      <a:miter lim="800000"/>
                      <a:headEnd/>
                      <a:tailEnd/>
                    </a:ln>
                  </pic:spPr>
                </pic:pic>
              </a:graphicData>
            </a:graphic>
          </wp:inline>
        </w:drawing>
      </w:r>
    </w:p>
    <w:p w:rsidR="00CC0663" w:rsidRPr="00CC0663" w:rsidRDefault="00CC0663" w:rsidP="00615C41">
      <w:pPr>
        <w:rPr>
          <w:i/>
          <w:sz w:val="14"/>
        </w:rPr>
      </w:pPr>
    </w:p>
    <w:p w:rsidR="003D38EF" w:rsidRPr="00C445FB" w:rsidRDefault="003D38EF" w:rsidP="00615C41">
      <w:r w:rsidRPr="008D430D">
        <w:rPr>
          <w:i/>
        </w:rPr>
        <w:t>Bước 2.</w:t>
      </w:r>
      <w:r>
        <w:t xml:space="preserve"> Bắt sự kiện Click cho Button bằng cách double click vào đối tượng JButton trên khung thiết kế hoặc trên cửa sổ </w:t>
      </w:r>
      <w:r w:rsidRPr="003D38EF">
        <w:rPr>
          <w:b/>
          <w:i/>
        </w:rPr>
        <w:t>Properties</w:t>
      </w:r>
      <w:r>
        <w:t xml:space="preserve">, chuyển sang tab </w:t>
      </w:r>
      <w:r w:rsidRPr="003D38EF">
        <w:rPr>
          <w:b/>
          <w:i/>
        </w:rPr>
        <w:t>Events</w:t>
      </w:r>
      <w:r>
        <w:rPr>
          <w:b/>
          <w:i/>
        </w:rPr>
        <w:t xml:space="preserve">, </w:t>
      </w:r>
      <w:r w:rsidR="00C445FB">
        <w:t xml:space="preserve">tại </w:t>
      </w:r>
      <w:r>
        <w:t xml:space="preserve">sự kiện </w:t>
      </w:r>
      <w:r w:rsidRPr="003D38EF">
        <w:rPr>
          <w:b/>
          <w:i/>
        </w:rPr>
        <w:t>actionPerform</w:t>
      </w:r>
      <w:r w:rsidR="00C445FB">
        <w:rPr>
          <w:b/>
          <w:i/>
        </w:rPr>
        <w:t xml:space="preserve">ed, </w:t>
      </w:r>
      <w:r w:rsidR="00C445FB">
        <w:t>ta click vào mũi tên trỏ xuống và click double vào sự kiện mà Netbeans gợi ý.</w:t>
      </w:r>
    </w:p>
    <w:p w:rsidR="003D38EF" w:rsidRDefault="00791B70" w:rsidP="003D38EF">
      <w:pPr>
        <w:pStyle w:val="ListParagraph"/>
        <w:ind w:left="1080" w:firstLine="0"/>
        <w:jc w:val="center"/>
      </w:pPr>
      <w:r>
        <w:rPr>
          <w:noProof/>
        </w:rPr>
        <w:drawing>
          <wp:inline distT="0" distB="0" distL="0" distR="0">
            <wp:extent cx="2543175" cy="14763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2543175" cy="1476375"/>
                    </a:xfrm>
                    <a:prstGeom prst="rect">
                      <a:avLst/>
                    </a:prstGeom>
                    <a:noFill/>
                    <a:ln w="9525">
                      <a:noFill/>
                      <a:miter lim="800000"/>
                      <a:headEnd/>
                      <a:tailEnd/>
                    </a:ln>
                  </pic:spPr>
                </pic:pic>
              </a:graphicData>
            </a:graphic>
          </wp:inline>
        </w:drawing>
      </w:r>
    </w:p>
    <w:p w:rsidR="003D38EF" w:rsidRPr="00CC0663" w:rsidRDefault="003D38EF" w:rsidP="003D38EF">
      <w:pPr>
        <w:pStyle w:val="ListParagraph"/>
        <w:ind w:left="1080" w:firstLine="0"/>
        <w:rPr>
          <w:sz w:val="14"/>
        </w:rPr>
      </w:pPr>
    </w:p>
    <w:p w:rsidR="003D38EF" w:rsidRDefault="003D38EF" w:rsidP="00615C41">
      <w:r>
        <w:lastRenderedPageBreak/>
        <w:t>Netbeans sẽ tự động sinh ra phương thức xử lý sự kiện cho chúng tại cửa sổ soạn thả</w:t>
      </w:r>
      <w:r w:rsidR="00F948F3">
        <w:t>o code. Lúc này, ta có thể viết thêm code xử lý khi có sự kiện click vào JButton này.</w:t>
      </w:r>
    </w:p>
    <w:p w:rsidR="007D44F0" w:rsidRDefault="007D44F0" w:rsidP="003D38EF"/>
    <w:p w:rsidR="0035458D" w:rsidRDefault="0035458D" w:rsidP="0035458D">
      <w:pPr>
        <w:ind w:firstLine="0"/>
      </w:pPr>
      <w:r>
        <w:rPr>
          <w:noProof/>
        </w:rPr>
        <w:drawing>
          <wp:inline distT="0" distB="0" distL="0" distR="0">
            <wp:extent cx="5943600" cy="63229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632298"/>
                    </a:xfrm>
                    <a:prstGeom prst="rect">
                      <a:avLst/>
                    </a:prstGeom>
                    <a:noFill/>
                    <a:ln w="9525">
                      <a:noFill/>
                      <a:miter lim="800000"/>
                      <a:headEnd/>
                      <a:tailEnd/>
                    </a:ln>
                  </pic:spPr>
                </pic:pic>
              </a:graphicData>
            </a:graphic>
          </wp:inline>
        </w:drawing>
      </w:r>
    </w:p>
    <w:p w:rsidR="00CC0663" w:rsidRDefault="00CC0663" w:rsidP="00C33E02">
      <w:pPr>
        <w:rPr>
          <w:i/>
        </w:rPr>
      </w:pPr>
    </w:p>
    <w:p w:rsidR="007D44F0" w:rsidRDefault="007D44F0" w:rsidP="00C33E02">
      <w:r w:rsidRPr="00615C41">
        <w:rPr>
          <w:i/>
        </w:rPr>
        <w:t>Bước 3</w:t>
      </w:r>
      <w:r>
        <w:t>. Viết code xử lý khi xảy ra sự kiệ</w:t>
      </w:r>
      <w:r w:rsidR="00581FC9">
        <w:t xml:space="preserve">n Click vào Button. </w:t>
      </w:r>
      <w:r w:rsidR="00BC2243">
        <w:t>Trong trường hợp này, ta sẽ có 1 biến đếm kiểu int dùng để lưu trữ số lần Click vào Button, mặc định ban đầu có giá trị bằng 0. Cứ sau mỗi lần Click vào Button, ta sẽ tăng giá trị của biến đếm lên 1 đơn vị và hiển thị giá trị đó lên JLabel.</w:t>
      </w:r>
    </w:p>
    <w:p w:rsidR="003D38EF" w:rsidRDefault="00680D88" w:rsidP="00E000E7">
      <w:pPr>
        <w:jc w:val="left"/>
      </w:pPr>
      <w:r>
        <w:t>Ta code như  sau:</w:t>
      </w:r>
    </w:p>
    <w:p w:rsidR="00EC500F" w:rsidRDefault="00EC500F" w:rsidP="00EC500F">
      <w:pPr>
        <w:pStyle w:val="NoSpacing"/>
      </w:pPr>
      <w:r>
        <w:t>int iCount = 0; // Khai báo 1 biến đếm, mặc định bằng 0</w:t>
      </w:r>
    </w:p>
    <w:p w:rsidR="00DA31C0" w:rsidRDefault="00DA31C0" w:rsidP="00EC500F">
      <w:pPr>
        <w:pStyle w:val="NoSpacing"/>
      </w:pPr>
    </w:p>
    <w:p w:rsidR="00EC500F" w:rsidRDefault="00EC500F" w:rsidP="00EC500F">
      <w:pPr>
        <w:pStyle w:val="NoSpacing"/>
      </w:pPr>
      <w:r>
        <w:t>private void jButton1ActionPerformed(</w:t>
      </w:r>
    </w:p>
    <w:p w:rsidR="00EC500F" w:rsidRDefault="00EC500F" w:rsidP="00EC500F">
      <w:pPr>
        <w:pStyle w:val="NoSpacing"/>
      </w:pPr>
      <w:r>
        <w:tab/>
      </w:r>
      <w:r>
        <w:tab/>
      </w:r>
      <w:r>
        <w:tab/>
        <w:t xml:space="preserve">java.awt.event.ActionEvent evt) {                                         </w:t>
      </w:r>
    </w:p>
    <w:p w:rsidR="00EC500F" w:rsidRDefault="00EC500F" w:rsidP="00EC500F">
      <w:pPr>
        <w:pStyle w:val="NoSpacing"/>
      </w:pPr>
      <w:r>
        <w:tab/>
      </w:r>
    </w:p>
    <w:p w:rsidR="00EC500F" w:rsidRDefault="00EC500F" w:rsidP="00EC500F">
      <w:pPr>
        <w:pStyle w:val="NoSpacing"/>
      </w:pPr>
      <w:r>
        <w:tab/>
        <w:t>// Tăng biến đếm lên 1 đơn vị</w:t>
      </w:r>
    </w:p>
    <w:p w:rsidR="00EC500F" w:rsidRDefault="00EC500F" w:rsidP="00EC500F">
      <w:pPr>
        <w:pStyle w:val="NoSpacing"/>
      </w:pPr>
      <w:r>
        <w:tab/>
        <w:t>iCount++;</w:t>
      </w:r>
    </w:p>
    <w:p w:rsidR="00EC500F" w:rsidRDefault="00EC500F" w:rsidP="00EC500F">
      <w:pPr>
        <w:pStyle w:val="NoSpacing"/>
      </w:pPr>
      <w:r>
        <w:tab/>
        <w:t>// Hiển thị giá trị của biến đếm lên jLabel</w:t>
      </w:r>
    </w:p>
    <w:p w:rsidR="00EC500F" w:rsidRDefault="00EC500F" w:rsidP="00EC500F">
      <w:pPr>
        <w:pStyle w:val="NoSpacing"/>
      </w:pPr>
      <w:r>
        <w:tab/>
        <w:t>jLabel1.setText("Value: "+ iCount);</w:t>
      </w:r>
    </w:p>
    <w:p w:rsidR="00680D88" w:rsidRPr="003D38EF" w:rsidRDefault="00EC500F" w:rsidP="00EC500F">
      <w:pPr>
        <w:pStyle w:val="NoSpacing"/>
      </w:pPr>
      <w:r>
        <w:t>}</w:t>
      </w:r>
    </w:p>
    <w:p w:rsidR="00D944BB" w:rsidRDefault="00D944BB" w:rsidP="00605876"/>
    <w:p w:rsidR="00D944BB" w:rsidRDefault="0043063A" w:rsidP="00605876">
      <w:r>
        <w:t>Kết quả khi chạy chương trình</w:t>
      </w:r>
      <w:r w:rsidR="00275E15">
        <w:t>:</w:t>
      </w:r>
    </w:p>
    <w:p w:rsidR="00275E15" w:rsidRDefault="00275E15" w:rsidP="00605876"/>
    <w:p w:rsidR="0043063A" w:rsidRDefault="0043063A" w:rsidP="0043063A">
      <w:pPr>
        <w:pStyle w:val="ListParagraph"/>
        <w:ind w:left="1080" w:firstLine="0"/>
        <w:jc w:val="center"/>
      </w:pPr>
      <w:r>
        <w:rPr>
          <w:noProof/>
        </w:rPr>
        <w:drawing>
          <wp:inline distT="0" distB="0" distL="0" distR="0">
            <wp:extent cx="2552700" cy="11525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2552700" cy="1152525"/>
                    </a:xfrm>
                    <a:prstGeom prst="rect">
                      <a:avLst/>
                    </a:prstGeom>
                    <a:noFill/>
                    <a:ln w="9525">
                      <a:noFill/>
                      <a:miter lim="800000"/>
                      <a:headEnd/>
                      <a:tailEnd/>
                    </a:ln>
                  </pic:spPr>
                </pic:pic>
              </a:graphicData>
            </a:graphic>
          </wp:inline>
        </w:drawing>
      </w:r>
    </w:p>
    <w:p w:rsidR="00B158A5" w:rsidRDefault="00B158A5" w:rsidP="00B158A5">
      <w:pPr>
        <w:pStyle w:val="ListParagraph"/>
        <w:ind w:left="1080" w:firstLine="0"/>
      </w:pPr>
    </w:p>
    <w:p w:rsidR="0037189E" w:rsidRDefault="0037189E">
      <w:pPr>
        <w:spacing w:line="216" w:lineRule="atLeast"/>
        <w:ind w:firstLine="0"/>
        <w:jc w:val="left"/>
      </w:pPr>
      <w:r>
        <w:br w:type="page"/>
      </w:r>
    </w:p>
    <w:p w:rsidR="00B158A5" w:rsidRDefault="00B158A5" w:rsidP="00B158A5">
      <w:pPr>
        <w:pStyle w:val="ListParagraph"/>
        <w:numPr>
          <w:ilvl w:val="0"/>
          <w:numId w:val="5"/>
        </w:numPr>
      </w:pPr>
      <w:r>
        <w:lastRenderedPageBreak/>
        <w:t>Đối với trường hợp muốn bắt sự kiện cho Button trong code, ta làm như sau:</w:t>
      </w:r>
    </w:p>
    <w:p w:rsidR="00B158A5" w:rsidRDefault="00B158A5" w:rsidP="00B158A5">
      <w:pPr>
        <w:pStyle w:val="NoSpacing"/>
      </w:pPr>
    </w:p>
    <w:p w:rsidR="00B158A5" w:rsidRDefault="00B158A5" w:rsidP="00B158A5">
      <w:pPr>
        <w:pStyle w:val="NoSpacing"/>
      </w:pPr>
      <w:r>
        <w:t>jButton1.addActionListener(new</w:t>
      </w:r>
    </w:p>
    <w:p w:rsidR="00B158A5" w:rsidRDefault="00B158A5" w:rsidP="00B158A5">
      <w:pPr>
        <w:pStyle w:val="NoSpacing"/>
        <w:ind w:left="2880" w:firstLine="720"/>
      </w:pPr>
      <w:r>
        <w:t>java.awt.event.ActionListener() {</w:t>
      </w:r>
    </w:p>
    <w:p w:rsidR="00B158A5" w:rsidRDefault="00B158A5" w:rsidP="00B158A5">
      <w:pPr>
        <w:pStyle w:val="NoSpacing"/>
      </w:pPr>
      <w:r>
        <w:t xml:space="preserve">            public void actionPerformed(</w:t>
      </w:r>
    </w:p>
    <w:p w:rsidR="00B158A5" w:rsidRDefault="00B158A5" w:rsidP="00B158A5">
      <w:pPr>
        <w:pStyle w:val="NoSpacing"/>
        <w:ind w:left="2880" w:firstLine="720"/>
      </w:pPr>
      <w:r>
        <w:t>java.awt.event.ActionEvent evt) {</w:t>
      </w:r>
    </w:p>
    <w:p w:rsidR="00B158A5" w:rsidRDefault="00B158A5" w:rsidP="00B158A5">
      <w:pPr>
        <w:pStyle w:val="NoSpacing"/>
      </w:pPr>
      <w:r>
        <w:t xml:space="preserve">                jButton1ActionPerformed(evt);</w:t>
      </w:r>
    </w:p>
    <w:p w:rsidR="00B158A5" w:rsidRDefault="00B158A5" w:rsidP="00B158A5">
      <w:pPr>
        <w:pStyle w:val="NoSpacing"/>
      </w:pPr>
      <w:r>
        <w:t xml:space="preserve">            }</w:t>
      </w:r>
    </w:p>
    <w:p w:rsidR="00A77310" w:rsidRDefault="00B158A5" w:rsidP="00B158A5">
      <w:pPr>
        <w:pStyle w:val="NoSpacing"/>
      </w:pPr>
      <w:r>
        <w:t xml:space="preserve">        });</w:t>
      </w:r>
    </w:p>
    <w:p w:rsidR="00FE39FC" w:rsidRDefault="00FE39FC" w:rsidP="00B158A5">
      <w:pPr>
        <w:pStyle w:val="NoSpacing"/>
      </w:pPr>
    </w:p>
    <w:p w:rsidR="0037189E" w:rsidRDefault="0037189E" w:rsidP="0037189E">
      <w:pPr>
        <w:pStyle w:val="NoSpacing"/>
      </w:pPr>
      <w:r>
        <w:t>private void jButton1ActionPerformed(</w:t>
      </w:r>
    </w:p>
    <w:p w:rsidR="0037189E" w:rsidRDefault="0037189E" w:rsidP="0037189E">
      <w:pPr>
        <w:pStyle w:val="NoSpacing"/>
      </w:pPr>
      <w:r>
        <w:tab/>
      </w:r>
      <w:r>
        <w:tab/>
      </w:r>
      <w:r>
        <w:tab/>
        <w:t>java.awt.event.ActionEvent evt) {</w:t>
      </w:r>
    </w:p>
    <w:p w:rsidR="0037189E" w:rsidRDefault="0037189E" w:rsidP="0037189E">
      <w:pPr>
        <w:pStyle w:val="NoSpacing"/>
      </w:pPr>
      <w:r>
        <w:tab/>
        <w:t>// TODO:</w:t>
      </w:r>
      <w:r w:rsidR="00A51CC4">
        <w:t xml:space="preserve"> Code sự kiện ở đây</w:t>
      </w:r>
    </w:p>
    <w:p w:rsidR="0037189E" w:rsidRDefault="0037189E" w:rsidP="0037189E">
      <w:pPr>
        <w:pStyle w:val="NoSpacing"/>
      </w:pPr>
      <w:r>
        <w:t>}</w:t>
      </w:r>
    </w:p>
    <w:p w:rsidR="0037189E" w:rsidRDefault="0037189E" w:rsidP="00B158A5">
      <w:pPr>
        <w:pStyle w:val="NoSpacing"/>
      </w:pPr>
    </w:p>
    <w:p w:rsidR="00D51CDF" w:rsidRDefault="00D51CDF" w:rsidP="00B158A5">
      <w:pPr>
        <w:pStyle w:val="NoSpacing"/>
      </w:pPr>
    </w:p>
    <w:p w:rsidR="00CB061B" w:rsidRDefault="00A77310" w:rsidP="00A77310">
      <w:r w:rsidRPr="00A77310">
        <w:rPr>
          <w:b/>
          <w:i/>
        </w:rPr>
        <w:t>Bài 2.</w:t>
      </w:r>
      <w:r>
        <w:t xml:space="preserve"> Bắt sự kiện</w:t>
      </w:r>
      <w:r w:rsidR="00791B70">
        <w:t xml:space="preserve"> </w:t>
      </w:r>
      <w:r>
        <w:t xml:space="preserve"> </w:t>
      </w:r>
      <w:r w:rsidR="00CB061B">
        <w:t>của JTextField:</w:t>
      </w:r>
    </w:p>
    <w:p w:rsidR="00A77310" w:rsidRDefault="00CB061B" w:rsidP="00CB061B">
      <w:pPr>
        <w:pStyle w:val="ListParagraph"/>
        <w:numPr>
          <w:ilvl w:val="0"/>
          <w:numId w:val="4"/>
        </w:numPr>
      </w:pPr>
      <w:r>
        <w:t xml:space="preserve">Sự kiện </w:t>
      </w:r>
      <w:r w:rsidR="004734DE">
        <w:t>c</w:t>
      </w:r>
      <w:r w:rsidRPr="00CB061B">
        <w:t>aretUpdate</w:t>
      </w:r>
      <w:r>
        <w:t xml:space="preserve">: Xảy ra </w:t>
      </w:r>
      <w:r w:rsidR="00A77310">
        <w:t xml:space="preserve">khi nội dung của </w:t>
      </w:r>
      <w:r>
        <w:t>J</w:t>
      </w:r>
      <w:r w:rsidR="00A77310">
        <w:t>TextField thay đổi</w:t>
      </w:r>
      <w:r>
        <w:t>.</w:t>
      </w:r>
    </w:p>
    <w:p w:rsidR="00D52A32" w:rsidRDefault="00CB061B" w:rsidP="00CB061B">
      <w:pPr>
        <w:pStyle w:val="ListParagraph"/>
        <w:numPr>
          <w:ilvl w:val="0"/>
          <w:numId w:val="4"/>
        </w:numPr>
      </w:pPr>
      <w:r>
        <w:t>Sự kiện</w:t>
      </w:r>
      <w:r w:rsidR="00EA4508">
        <w:t xml:space="preserve"> focusLost</w:t>
      </w:r>
      <w:r w:rsidR="00D52A32">
        <w:t>: Sự kiện khi JTextField mất focus</w:t>
      </w:r>
    </w:p>
    <w:p w:rsidR="00CB061B" w:rsidRDefault="00D52A32" w:rsidP="00CB061B">
      <w:pPr>
        <w:pStyle w:val="ListParagraph"/>
        <w:numPr>
          <w:ilvl w:val="0"/>
          <w:numId w:val="4"/>
        </w:numPr>
      </w:pPr>
      <w:r>
        <w:t>Sự kiện</w:t>
      </w:r>
      <w:r w:rsidR="00EA4508">
        <w:t xml:space="preserve"> focusGained: Sự kiện </w:t>
      </w:r>
      <w:r>
        <w:t xml:space="preserve">khi </w:t>
      </w:r>
      <w:r w:rsidR="00EA4508">
        <w:t xml:space="preserve">JTextField </w:t>
      </w:r>
      <w:r>
        <w:t>được focus</w:t>
      </w:r>
      <w:r w:rsidR="00413F34">
        <w:t>.</w:t>
      </w:r>
    </w:p>
    <w:p w:rsidR="004734DE" w:rsidRDefault="004734DE">
      <w:pPr>
        <w:spacing w:line="216" w:lineRule="atLeast"/>
        <w:ind w:firstLine="0"/>
        <w:jc w:val="left"/>
        <w:rPr>
          <w:b/>
          <w:i/>
        </w:rPr>
      </w:pPr>
    </w:p>
    <w:p w:rsidR="00AE25F7" w:rsidRDefault="00AE25F7" w:rsidP="00A77310">
      <w:pPr>
        <w:rPr>
          <w:b/>
          <w:i/>
        </w:rPr>
      </w:pPr>
      <w:r w:rsidRPr="00AE25F7">
        <w:rPr>
          <w:b/>
          <w:i/>
        </w:rPr>
        <w:t xml:space="preserve">Hướng dẫn: </w:t>
      </w:r>
    </w:p>
    <w:p w:rsidR="00AE25F7" w:rsidRDefault="00AE25F7" w:rsidP="00A77310">
      <w:r>
        <w:rPr>
          <w:i/>
        </w:rPr>
        <w:t xml:space="preserve">Bước 1. </w:t>
      </w:r>
      <w:r w:rsidR="00F56867">
        <w:t>Thiết kế giao diện như hình:</w:t>
      </w:r>
    </w:p>
    <w:p w:rsidR="0046245E" w:rsidRDefault="00EA4508" w:rsidP="0046245E">
      <w:pPr>
        <w:jc w:val="center"/>
        <w:rPr>
          <w:b/>
        </w:rPr>
      </w:pPr>
      <w:r>
        <w:rPr>
          <w:b/>
          <w:noProof/>
        </w:rPr>
        <w:drawing>
          <wp:inline distT="0" distB="0" distL="0" distR="0">
            <wp:extent cx="2990850" cy="175260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srcRect/>
                    <a:stretch>
                      <a:fillRect/>
                    </a:stretch>
                  </pic:blipFill>
                  <pic:spPr bwMode="auto">
                    <a:xfrm>
                      <a:off x="0" y="0"/>
                      <a:ext cx="2990850" cy="1752600"/>
                    </a:xfrm>
                    <a:prstGeom prst="rect">
                      <a:avLst/>
                    </a:prstGeom>
                    <a:noFill/>
                    <a:ln w="9525">
                      <a:noFill/>
                      <a:miter lim="800000"/>
                      <a:headEnd/>
                      <a:tailEnd/>
                    </a:ln>
                  </pic:spPr>
                </pic:pic>
              </a:graphicData>
            </a:graphic>
          </wp:inline>
        </w:drawing>
      </w:r>
    </w:p>
    <w:p w:rsidR="00EA4508" w:rsidRDefault="00D52A32" w:rsidP="00EA4508">
      <w:r w:rsidRPr="004734DE">
        <w:rPr>
          <w:i/>
        </w:rPr>
        <w:t>Bước 2</w:t>
      </w:r>
      <w:r w:rsidRPr="00D52A32">
        <w:t>.</w:t>
      </w:r>
      <w:r>
        <w:t xml:space="preserve"> </w:t>
      </w:r>
      <w:r w:rsidR="004734DE">
        <w:t xml:space="preserve">Bắt sự kiện </w:t>
      </w:r>
      <w:r w:rsidR="00C87D6A">
        <w:t>c</w:t>
      </w:r>
      <w:r w:rsidR="00C87D6A" w:rsidRPr="00CB061B">
        <w:t>aretUpdate</w:t>
      </w:r>
      <w:r w:rsidR="00C87D6A">
        <w:t xml:space="preserve">, focusLost và focusGained </w:t>
      </w:r>
      <w:r w:rsidR="004734DE">
        <w:t>cho</w:t>
      </w:r>
      <w:r w:rsidR="00C87D6A">
        <w:t xml:space="preserve"> </w:t>
      </w:r>
      <w:r w:rsidR="004734DE">
        <w:t>jTextField1</w:t>
      </w:r>
      <w:r w:rsidR="00C87D6A">
        <w:t>. Ta code như sau:</w:t>
      </w:r>
    </w:p>
    <w:p w:rsidR="00520F72" w:rsidRDefault="00AF6753" w:rsidP="009D53C1">
      <w:pPr>
        <w:pStyle w:val="NoSpacing"/>
      </w:pPr>
      <w:r w:rsidRPr="00AF6753">
        <w:t>private void jTextField1CaretUpdate(</w:t>
      </w:r>
    </w:p>
    <w:p w:rsidR="009D53C1" w:rsidRDefault="00AF6753" w:rsidP="009D53C1">
      <w:pPr>
        <w:pStyle w:val="NoSpacing"/>
        <w:ind w:firstLine="720"/>
      </w:pPr>
      <w:r w:rsidRPr="00AF6753">
        <w:t xml:space="preserve">javax.swing.event.CaretEvent evt){   </w:t>
      </w:r>
    </w:p>
    <w:p w:rsidR="00AF6753" w:rsidRPr="00AF6753" w:rsidRDefault="00AF6753" w:rsidP="009D53C1">
      <w:pPr>
        <w:pStyle w:val="NoSpacing"/>
        <w:ind w:firstLine="720"/>
      </w:pPr>
      <w:r w:rsidRPr="00AF6753">
        <w:t xml:space="preserve">                                     </w:t>
      </w:r>
    </w:p>
    <w:p w:rsidR="00AF6753" w:rsidRPr="00AF6753" w:rsidRDefault="00AF6753" w:rsidP="009D53C1">
      <w:pPr>
        <w:pStyle w:val="NoSpacing"/>
      </w:pPr>
      <w:r w:rsidRPr="00AF6753">
        <w:tab/>
        <w:t>// Lấy nội dung text của jTextField1</w:t>
      </w:r>
    </w:p>
    <w:p w:rsidR="00AF6753" w:rsidRPr="00AF6753" w:rsidRDefault="00AF6753" w:rsidP="009D53C1">
      <w:pPr>
        <w:pStyle w:val="NoSpacing"/>
      </w:pPr>
      <w:r w:rsidRPr="00AF6753">
        <w:tab/>
        <w:t>String text = jTextField1.getText();</w:t>
      </w:r>
    </w:p>
    <w:p w:rsidR="00AF6753" w:rsidRPr="00AF6753" w:rsidRDefault="00AF6753" w:rsidP="009D53C1">
      <w:pPr>
        <w:pStyle w:val="NoSpacing"/>
      </w:pPr>
      <w:r w:rsidRPr="00AF6753">
        <w:lastRenderedPageBreak/>
        <w:tab/>
        <w:t>// Gán nội dung text vừa lấy được vào jLabel1</w:t>
      </w:r>
    </w:p>
    <w:p w:rsidR="00AF6753" w:rsidRPr="00AF6753" w:rsidRDefault="00AF6753" w:rsidP="009D53C1">
      <w:pPr>
        <w:pStyle w:val="NoSpacing"/>
      </w:pPr>
      <w:r w:rsidRPr="00AF6753">
        <w:tab/>
        <w:t>jLabel1.setText(text);</w:t>
      </w:r>
    </w:p>
    <w:p w:rsidR="00AF6753" w:rsidRPr="00AF6753" w:rsidRDefault="00AF6753" w:rsidP="009D53C1">
      <w:pPr>
        <w:pStyle w:val="NoSpacing"/>
      </w:pPr>
      <w:r w:rsidRPr="00AF6753">
        <w:t xml:space="preserve">}                                       </w:t>
      </w:r>
    </w:p>
    <w:p w:rsidR="00AF6753" w:rsidRPr="00AF6753" w:rsidRDefault="00AF6753" w:rsidP="009D53C1">
      <w:pPr>
        <w:pStyle w:val="NoSpacing"/>
      </w:pPr>
    </w:p>
    <w:p w:rsidR="00520F72" w:rsidRDefault="00AF6753" w:rsidP="009D53C1">
      <w:pPr>
        <w:pStyle w:val="NoSpacing"/>
      </w:pPr>
      <w:r w:rsidRPr="00AF6753">
        <w:t>private void jTextField1FocusGained(</w:t>
      </w:r>
    </w:p>
    <w:p w:rsidR="009D53C1" w:rsidRDefault="00AF6753" w:rsidP="009D53C1">
      <w:pPr>
        <w:pStyle w:val="NoSpacing"/>
        <w:ind w:firstLine="720"/>
      </w:pPr>
      <w:r w:rsidRPr="00AF6753">
        <w:t xml:space="preserve">java.awt.event.FocusEvent evt) {  </w:t>
      </w:r>
    </w:p>
    <w:p w:rsidR="00AF6753" w:rsidRPr="00AF6753" w:rsidRDefault="00AF6753" w:rsidP="009D53C1">
      <w:pPr>
        <w:pStyle w:val="NoSpacing"/>
        <w:ind w:firstLine="720"/>
      </w:pPr>
      <w:r w:rsidRPr="00AF6753">
        <w:t xml:space="preserve">                                      </w:t>
      </w:r>
    </w:p>
    <w:p w:rsidR="00AF6753" w:rsidRPr="00AF6753" w:rsidRDefault="00AF6753" w:rsidP="009D53C1">
      <w:pPr>
        <w:pStyle w:val="NoSpacing"/>
      </w:pPr>
      <w:r w:rsidRPr="00AF6753">
        <w:tab/>
        <w:t>jLabel2.setText("GAINED");</w:t>
      </w:r>
    </w:p>
    <w:p w:rsidR="00AF6753" w:rsidRPr="00AF6753" w:rsidRDefault="00AF6753" w:rsidP="009D53C1">
      <w:pPr>
        <w:pStyle w:val="NoSpacing"/>
      </w:pPr>
      <w:r w:rsidRPr="00AF6753">
        <w:t xml:space="preserve">}                                       </w:t>
      </w:r>
    </w:p>
    <w:p w:rsidR="00AF6753" w:rsidRPr="00AF6753" w:rsidRDefault="00AF6753" w:rsidP="009D53C1">
      <w:pPr>
        <w:pStyle w:val="NoSpacing"/>
      </w:pPr>
    </w:p>
    <w:p w:rsidR="00520F72" w:rsidRDefault="00AF6753" w:rsidP="009D53C1">
      <w:pPr>
        <w:pStyle w:val="NoSpacing"/>
      </w:pPr>
      <w:r w:rsidRPr="00AF6753">
        <w:t>private void jTextField1FocusLost(</w:t>
      </w:r>
    </w:p>
    <w:p w:rsidR="009D53C1" w:rsidRDefault="00AF6753" w:rsidP="009D53C1">
      <w:pPr>
        <w:pStyle w:val="NoSpacing"/>
        <w:ind w:firstLine="720"/>
      </w:pPr>
      <w:r w:rsidRPr="00AF6753">
        <w:t xml:space="preserve">java.awt.event.FocusEvent evt) {    </w:t>
      </w:r>
    </w:p>
    <w:p w:rsidR="00AF6753" w:rsidRPr="00AF6753" w:rsidRDefault="00AF6753" w:rsidP="009D53C1">
      <w:pPr>
        <w:pStyle w:val="NoSpacing"/>
        <w:ind w:firstLine="720"/>
      </w:pPr>
      <w:r w:rsidRPr="00AF6753">
        <w:t xml:space="preserve">                                  </w:t>
      </w:r>
    </w:p>
    <w:p w:rsidR="00AF6753" w:rsidRPr="00AF6753" w:rsidRDefault="00AF6753" w:rsidP="009D53C1">
      <w:pPr>
        <w:pStyle w:val="NoSpacing"/>
      </w:pPr>
      <w:r w:rsidRPr="00AF6753">
        <w:tab/>
        <w:t>jLabel2.setText("LOST");</w:t>
      </w:r>
    </w:p>
    <w:p w:rsidR="009D0E22" w:rsidRDefault="00AF6753" w:rsidP="009D53C1">
      <w:pPr>
        <w:pStyle w:val="NoSpacing"/>
      </w:pPr>
      <w:r w:rsidRPr="00AF6753">
        <w:t>}</w:t>
      </w:r>
    </w:p>
    <w:p w:rsidR="00D27D96" w:rsidRDefault="00D27D96" w:rsidP="009D53C1">
      <w:pPr>
        <w:pStyle w:val="NoSpacing"/>
      </w:pPr>
    </w:p>
    <w:p w:rsidR="00D27D96" w:rsidRDefault="00D27D96" w:rsidP="00D27D96">
      <w:r>
        <w:t>Chạy chương trình và thực hiện nhập nội dung vào jTextField1 và thực hiện nhấn con trỏ chuột vào jTextField1 và jTextField2</w:t>
      </w:r>
      <w:r w:rsidR="00D053B1">
        <w:t xml:space="preserve"> và </w:t>
      </w:r>
      <w:r>
        <w:t>cảm nhận.</w:t>
      </w:r>
    </w:p>
    <w:p w:rsidR="00CC0663" w:rsidRDefault="00EB0B71" w:rsidP="00D27D96">
      <w:r w:rsidRPr="00184CD1">
        <w:rPr>
          <w:b/>
          <w:i/>
        </w:rPr>
        <w:t>Bài 3.</w:t>
      </w:r>
      <w:r>
        <w:t xml:space="preserve"> Bắt sự kiện của JComboBox:</w:t>
      </w:r>
    </w:p>
    <w:p w:rsidR="00EB0B71" w:rsidRDefault="00EB0B71" w:rsidP="00EB0B71">
      <w:pPr>
        <w:pStyle w:val="ListParagraph"/>
        <w:numPr>
          <w:ilvl w:val="0"/>
          <w:numId w:val="4"/>
        </w:numPr>
      </w:pPr>
      <w:r>
        <w:t>Sự kiện</w:t>
      </w:r>
      <w:r w:rsidR="0073127F">
        <w:t xml:space="preserve"> </w:t>
      </w:r>
      <w:r w:rsidR="0073127F" w:rsidRPr="0073127F">
        <w:t>ItemStateChanged</w:t>
      </w:r>
      <w:r w:rsidR="0073127F">
        <w:t>: Xảy ra khi lựa chọn item của JComboBox thay đổi.</w:t>
      </w:r>
    </w:p>
    <w:p w:rsidR="0073127F" w:rsidRPr="00CA1830" w:rsidRDefault="0073127F" w:rsidP="00CA1830">
      <w:pPr>
        <w:rPr>
          <w:b/>
          <w:i/>
        </w:rPr>
      </w:pPr>
      <w:r w:rsidRPr="00CA1830">
        <w:rPr>
          <w:b/>
          <w:i/>
        </w:rPr>
        <w:t>Hướng dẫn:</w:t>
      </w:r>
    </w:p>
    <w:p w:rsidR="00B94D52" w:rsidRDefault="00B94D52" w:rsidP="00CA1830">
      <w:r w:rsidRPr="00B94D52">
        <w:rPr>
          <w:i/>
        </w:rPr>
        <w:t xml:space="preserve">Bước 1. </w:t>
      </w:r>
      <w:r>
        <w:t>Thiết kế giao diện như hình:</w:t>
      </w:r>
    </w:p>
    <w:p w:rsidR="0073127F" w:rsidRDefault="0073127F" w:rsidP="0073127F">
      <w:pPr>
        <w:pStyle w:val="ListParagraph"/>
        <w:ind w:left="1080" w:firstLine="0"/>
      </w:pPr>
      <w:r>
        <w:rPr>
          <w:noProof/>
        </w:rPr>
        <w:drawing>
          <wp:inline distT="0" distB="0" distL="0" distR="0">
            <wp:extent cx="2990850" cy="11144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990850" cy="1114425"/>
                    </a:xfrm>
                    <a:prstGeom prst="rect">
                      <a:avLst/>
                    </a:prstGeom>
                    <a:noFill/>
                    <a:ln w="9525">
                      <a:noFill/>
                      <a:miter lim="800000"/>
                      <a:headEnd/>
                      <a:tailEnd/>
                    </a:ln>
                  </pic:spPr>
                </pic:pic>
              </a:graphicData>
            </a:graphic>
          </wp:inline>
        </w:drawing>
      </w:r>
    </w:p>
    <w:p w:rsidR="00B94D52" w:rsidRDefault="00B94D52" w:rsidP="00CA1830">
      <w:r w:rsidRPr="00B94D52">
        <w:rPr>
          <w:i/>
        </w:rPr>
        <w:t xml:space="preserve">Bước 2. </w:t>
      </w:r>
      <w:r>
        <w:t>Vào cửa sổ Properties, tab Events của đối tượng JComboBox ta chọn sự kiện ItemStateChanged. Ta code như sau cho phương thức sự kiện:</w:t>
      </w:r>
    </w:p>
    <w:p w:rsidR="00E741A7" w:rsidRDefault="00E741A7" w:rsidP="00E741A7">
      <w:pPr>
        <w:pStyle w:val="NoSpacing"/>
      </w:pPr>
      <w:r>
        <w:t>private void jComboBox1ItemStateChanged(</w:t>
      </w:r>
    </w:p>
    <w:p w:rsidR="00E741A7" w:rsidRDefault="00E741A7" w:rsidP="00E741A7">
      <w:pPr>
        <w:pStyle w:val="NoSpacing"/>
      </w:pPr>
      <w:r>
        <w:tab/>
      </w:r>
      <w:r>
        <w:tab/>
      </w:r>
      <w:r>
        <w:tab/>
        <w:t xml:space="preserve">java.awt.event.ItemEvent evt) {                                            </w:t>
      </w:r>
    </w:p>
    <w:p w:rsidR="00E741A7" w:rsidRDefault="00E741A7" w:rsidP="00E741A7">
      <w:pPr>
        <w:pStyle w:val="NoSpacing"/>
      </w:pPr>
      <w:r>
        <w:tab/>
      </w:r>
    </w:p>
    <w:p w:rsidR="00E741A7" w:rsidRDefault="00E741A7" w:rsidP="00E741A7">
      <w:pPr>
        <w:pStyle w:val="NoSpacing"/>
      </w:pPr>
      <w:r>
        <w:tab/>
        <w:t>// Lấy text của phần tử đang được chọn của JComboBox</w:t>
      </w:r>
    </w:p>
    <w:p w:rsidR="00E741A7" w:rsidRDefault="00E741A7" w:rsidP="00E741A7">
      <w:pPr>
        <w:pStyle w:val="NoSpacing"/>
      </w:pPr>
      <w:r>
        <w:tab/>
        <w:t xml:space="preserve">String value = </w:t>
      </w:r>
    </w:p>
    <w:p w:rsidR="00E741A7" w:rsidRDefault="00E741A7" w:rsidP="00E741A7">
      <w:pPr>
        <w:pStyle w:val="NoSpacing"/>
      </w:pPr>
      <w:r>
        <w:tab/>
      </w:r>
      <w:r>
        <w:tab/>
        <w:t>jComboBox1.getSelectedItem().toString();</w:t>
      </w:r>
    </w:p>
    <w:p w:rsidR="00E741A7" w:rsidRDefault="00E741A7" w:rsidP="00E741A7">
      <w:pPr>
        <w:pStyle w:val="NoSpacing"/>
      </w:pPr>
      <w:r>
        <w:tab/>
        <w:t>// Set giá trị vừa l</w:t>
      </w:r>
      <w:r w:rsidR="00945167">
        <w:t>ấ</w:t>
      </w:r>
      <w:bookmarkStart w:id="0" w:name="_GoBack"/>
      <w:bookmarkEnd w:id="0"/>
      <w:r>
        <w:t>y được và label</w:t>
      </w:r>
    </w:p>
    <w:p w:rsidR="00E741A7" w:rsidRDefault="00E741A7" w:rsidP="00E741A7">
      <w:pPr>
        <w:pStyle w:val="NoSpacing"/>
      </w:pPr>
      <w:r>
        <w:tab/>
        <w:t>jLabel3.setText(value);</w:t>
      </w:r>
    </w:p>
    <w:p w:rsidR="00E741A7" w:rsidRDefault="00E741A7" w:rsidP="00E741A7">
      <w:pPr>
        <w:pStyle w:val="NoSpacing"/>
      </w:pPr>
      <w:r>
        <w:t>}</w:t>
      </w:r>
    </w:p>
    <w:p w:rsidR="00EB0B71" w:rsidRPr="00AF6753" w:rsidRDefault="00C22D53" w:rsidP="00447505">
      <w:r>
        <w:t>Chạy chương trình và kiể</w:t>
      </w:r>
      <w:r w:rsidR="00447505">
        <w:t>m tra kết quả.</w:t>
      </w:r>
    </w:p>
    <w:p w:rsidR="00E2757E" w:rsidRDefault="00E2757E" w:rsidP="00E2757E">
      <w:pPr>
        <w:pStyle w:val="Heading2"/>
        <w:numPr>
          <w:ilvl w:val="0"/>
          <w:numId w:val="3"/>
        </w:numPr>
      </w:pPr>
      <w:r>
        <w:lastRenderedPageBreak/>
        <w:t>Bài tập</w:t>
      </w:r>
    </w:p>
    <w:p w:rsidR="00D51CDF" w:rsidRDefault="00D51CDF" w:rsidP="00D51CDF">
      <w:r w:rsidRPr="00EF05BC">
        <w:rPr>
          <w:b/>
          <w:i/>
        </w:rPr>
        <w:t>Bài 1.</w:t>
      </w:r>
      <w:r>
        <w:t xml:space="preserve"> Áp dụng nội dung đã thực hành xây dựng chương trình</w:t>
      </w:r>
      <w:r w:rsidR="005116E5">
        <w:t xml:space="preserve"> nhập vào 2 số, tính tổng, hiệu, tích, thương của 2 số đó.</w:t>
      </w:r>
    </w:p>
    <w:p w:rsidR="005116E5" w:rsidRDefault="00EF05BC" w:rsidP="00D51CDF">
      <w:r w:rsidRPr="00EF05BC">
        <w:rPr>
          <w:b/>
          <w:i/>
        </w:rPr>
        <w:t>Bài 2.</w:t>
      </w:r>
      <w:r>
        <w:rPr>
          <w:b/>
          <w:i/>
        </w:rPr>
        <w:t xml:space="preserve"> </w:t>
      </w:r>
      <w:r w:rsidR="00502969">
        <w:t xml:space="preserve">Viết chương trình nhập vào 3 số là 3 cạnh của 1 tam giác. Trên giao diện có 3 JRadioButton: </w:t>
      </w:r>
      <w:r w:rsidR="00CE28CA">
        <w:t>Kiểm tra tam giác cân, kiểm tra tam giác đều, kiểm tra tam giác vuông</w:t>
      </w:r>
      <w:r w:rsidR="00502969">
        <w:t xml:space="preserve">. Hiển thị kết quả ra JLabel khi một JRadioButton được lựa chọn. </w:t>
      </w:r>
    </w:p>
    <w:p w:rsidR="00502969" w:rsidRDefault="00502969" w:rsidP="00D51CDF">
      <w:r w:rsidRPr="00CE28CA">
        <w:rPr>
          <w:i/>
        </w:rPr>
        <w:t>Hướng dẫn:</w:t>
      </w:r>
      <w:r>
        <w:t xml:space="preserve"> Thiết kế giao diệ</w:t>
      </w:r>
      <w:r w:rsidR="00CE28CA">
        <w:t>n như sau</w:t>
      </w:r>
    </w:p>
    <w:p w:rsidR="00CE28CA" w:rsidRPr="00502969" w:rsidRDefault="00CE28CA" w:rsidP="00CE28CA">
      <w:pPr>
        <w:jc w:val="center"/>
      </w:pPr>
      <w:r>
        <w:rPr>
          <w:noProof/>
        </w:rPr>
        <w:drawing>
          <wp:inline distT="0" distB="0" distL="0" distR="0">
            <wp:extent cx="3800475" cy="25146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800475" cy="2514600"/>
                    </a:xfrm>
                    <a:prstGeom prst="rect">
                      <a:avLst/>
                    </a:prstGeom>
                    <a:noFill/>
                    <a:ln w="9525">
                      <a:noFill/>
                      <a:miter lim="800000"/>
                      <a:headEnd/>
                      <a:tailEnd/>
                    </a:ln>
                  </pic:spPr>
                </pic:pic>
              </a:graphicData>
            </a:graphic>
          </wp:inline>
        </w:drawing>
      </w:r>
    </w:p>
    <w:p w:rsidR="005116E5" w:rsidRPr="00D51CDF" w:rsidRDefault="005116E5" w:rsidP="00D51CDF"/>
    <w:sectPr w:rsidR="005116E5" w:rsidRPr="00D51CDF" w:rsidSect="00332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D53B7"/>
    <w:multiLevelType w:val="hybridMultilevel"/>
    <w:tmpl w:val="F028EC24"/>
    <w:lvl w:ilvl="0" w:tplc="057E2ECE">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59814A2"/>
    <w:multiLevelType w:val="hybridMultilevel"/>
    <w:tmpl w:val="81EA6D0A"/>
    <w:lvl w:ilvl="0" w:tplc="572A3C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C6C6429"/>
    <w:multiLevelType w:val="hybridMultilevel"/>
    <w:tmpl w:val="E3B65CDA"/>
    <w:lvl w:ilvl="0" w:tplc="E63AF9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6DA184A"/>
    <w:multiLevelType w:val="multilevel"/>
    <w:tmpl w:val="36E8CDB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6C525D1E"/>
    <w:multiLevelType w:val="hybridMultilevel"/>
    <w:tmpl w:val="4D5C17EC"/>
    <w:lvl w:ilvl="0" w:tplc="EE4A4AAE">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compat>
    <w:compatSetting w:name="compatibilityMode" w:uri="http://schemas.microsoft.com/office/word" w:val="12"/>
  </w:compat>
  <w:rsids>
    <w:rsidRoot w:val="00E2757E"/>
    <w:rsid w:val="00184CD1"/>
    <w:rsid w:val="001D034C"/>
    <w:rsid w:val="001F3A1A"/>
    <w:rsid w:val="00223B08"/>
    <w:rsid w:val="00246631"/>
    <w:rsid w:val="00275E15"/>
    <w:rsid w:val="002F3E83"/>
    <w:rsid w:val="0033279B"/>
    <w:rsid w:val="0034273B"/>
    <w:rsid w:val="0035458D"/>
    <w:rsid w:val="00361B52"/>
    <w:rsid w:val="0037189E"/>
    <w:rsid w:val="003A7978"/>
    <w:rsid w:val="003C37AB"/>
    <w:rsid w:val="003D38EF"/>
    <w:rsid w:val="00413F34"/>
    <w:rsid w:val="00421D6B"/>
    <w:rsid w:val="00423728"/>
    <w:rsid w:val="0043063A"/>
    <w:rsid w:val="00442842"/>
    <w:rsid w:val="00447505"/>
    <w:rsid w:val="0046245E"/>
    <w:rsid w:val="004734DE"/>
    <w:rsid w:val="004F61BC"/>
    <w:rsid w:val="00502969"/>
    <w:rsid w:val="00504E1D"/>
    <w:rsid w:val="005116E5"/>
    <w:rsid w:val="00520F72"/>
    <w:rsid w:val="00560F15"/>
    <w:rsid w:val="00561073"/>
    <w:rsid w:val="00581FC9"/>
    <w:rsid w:val="00605876"/>
    <w:rsid w:val="00615C41"/>
    <w:rsid w:val="00680D88"/>
    <w:rsid w:val="00694628"/>
    <w:rsid w:val="0073127F"/>
    <w:rsid w:val="00791B70"/>
    <w:rsid w:val="007D44F0"/>
    <w:rsid w:val="007E7A81"/>
    <w:rsid w:val="008A3EA2"/>
    <w:rsid w:val="008D430D"/>
    <w:rsid w:val="0093424E"/>
    <w:rsid w:val="00945167"/>
    <w:rsid w:val="009533F6"/>
    <w:rsid w:val="00955543"/>
    <w:rsid w:val="009B77C3"/>
    <w:rsid w:val="009D00AB"/>
    <w:rsid w:val="009D0E22"/>
    <w:rsid w:val="009D53C1"/>
    <w:rsid w:val="00A51783"/>
    <w:rsid w:val="00A51CC4"/>
    <w:rsid w:val="00A77310"/>
    <w:rsid w:val="00AC12DC"/>
    <w:rsid w:val="00AE25F7"/>
    <w:rsid w:val="00AF6753"/>
    <w:rsid w:val="00B158A5"/>
    <w:rsid w:val="00B448E6"/>
    <w:rsid w:val="00B705BF"/>
    <w:rsid w:val="00B94D52"/>
    <w:rsid w:val="00BB005B"/>
    <w:rsid w:val="00BC2243"/>
    <w:rsid w:val="00C03528"/>
    <w:rsid w:val="00C22D53"/>
    <w:rsid w:val="00C33E02"/>
    <w:rsid w:val="00C445FB"/>
    <w:rsid w:val="00C87D6A"/>
    <w:rsid w:val="00CA1830"/>
    <w:rsid w:val="00CB061B"/>
    <w:rsid w:val="00CC0663"/>
    <w:rsid w:val="00CD2BA0"/>
    <w:rsid w:val="00CE28CA"/>
    <w:rsid w:val="00D053B1"/>
    <w:rsid w:val="00D27D96"/>
    <w:rsid w:val="00D51CDF"/>
    <w:rsid w:val="00D52A32"/>
    <w:rsid w:val="00D75C4E"/>
    <w:rsid w:val="00D944BB"/>
    <w:rsid w:val="00DA31C0"/>
    <w:rsid w:val="00E000E7"/>
    <w:rsid w:val="00E2757E"/>
    <w:rsid w:val="00E52A32"/>
    <w:rsid w:val="00E741A7"/>
    <w:rsid w:val="00EA4508"/>
    <w:rsid w:val="00EB0B71"/>
    <w:rsid w:val="00EC500F"/>
    <w:rsid w:val="00ED4265"/>
    <w:rsid w:val="00EF05BC"/>
    <w:rsid w:val="00F074E1"/>
    <w:rsid w:val="00F222A1"/>
    <w:rsid w:val="00F56867"/>
    <w:rsid w:val="00F948F3"/>
    <w:rsid w:val="00FE3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54D2E"/>
  <w15:docId w15:val="{1C227A93-C0ED-4EFF-AF3C-7D9341414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16"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D6B"/>
    <w:pPr>
      <w:spacing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1D034C"/>
    <w:pPr>
      <w:keepNext/>
      <w:keepLines/>
      <w:spacing w:before="480"/>
      <w:ind w:firstLine="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AC12DC"/>
    <w:pPr>
      <w:keepNext/>
      <w:keepLines/>
      <w:spacing w:before="20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AC12DC"/>
    <w:pPr>
      <w:keepNext/>
      <w:keepLines/>
      <w:spacing w:before="20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560F15"/>
    <w:pPr>
      <w:keepNext/>
      <w:keepLines/>
      <w:spacing w:before="200"/>
      <w:outlineLvl w:val="3"/>
    </w:pPr>
    <w:rPr>
      <w:rFonts w:eastAsiaTheme="majorEastAsia" w:cstheme="majorBidi"/>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F074E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74E1"/>
    <w:rPr>
      <w:rFonts w:asciiTheme="majorHAnsi" w:eastAsiaTheme="majorEastAsia" w:hAnsiTheme="majorHAnsi" w:cstheme="majorBidi"/>
      <w:color w:val="17365D" w:themeColor="text2" w:themeShade="BF"/>
      <w:spacing w:val="5"/>
      <w:kern w:val="28"/>
      <w:sz w:val="52"/>
      <w:szCs w:val="52"/>
    </w:rPr>
  </w:style>
  <w:style w:type="paragraph" w:styleId="Subtitle">
    <w:name w:val="Subtitle"/>
    <w:aliases w:val="Comment"/>
    <w:next w:val="Normal"/>
    <w:link w:val="SubtitleChar"/>
    <w:uiPriority w:val="11"/>
    <w:qFormat/>
    <w:rsid w:val="00B705BF"/>
    <w:pPr>
      <w:numPr>
        <w:ilvl w:val="1"/>
      </w:numPr>
      <w:ind w:left="720"/>
    </w:pPr>
    <w:rPr>
      <w:rFonts w:ascii="Courier New" w:eastAsiaTheme="majorEastAsia" w:hAnsi="Courier New" w:cstheme="majorBidi"/>
      <w:iCs/>
      <w:color w:val="1C5823"/>
      <w:spacing w:val="15"/>
      <w:sz w:val="24"/>
      <w:szCs w:val="24"/>
    </w:rPr>
  </w:style>
  <w:style w:type="character" w:customStyle="1" w:styleId="SubtitleChar">
    <w:name w:val="Subtitle Char"/>
    <w:aliases w:val="Comment Char"/>
    <w:basedOn w:val="DefaultParagraphFont"/>
    <w:link w:val="Subtitle"/>
    <w:uiPriority w:val="11"/>
    <w:rsid w:val="00B705BF"/>
    <w:rPr>
      <w:rFonts w:ascii="Courier New" w:eastAsiaTheme="majorEastAsia" w:hAnsi="Courier New" w:cstheme="majorBidi"/>
      <w:iCs/>
      <w:color w:val="1C5823"/>
      <w:spacing w:val="15"/>
      <w:sz w:val="24"/>
      <w:szCs w:val="24"/>
    </w:rPr>
  </w:style>
  <w:style w:type="paragraph" w:styleId="NoSpacing">
    <w:name w:val="No Spacing"/>
    <w:aliases w:val="Code"/>
    <w:uiPriority w:val="1"/>
    <w:qFormat/>
    <w:rsid w:val="001D034C"/>
    <w:pPr>
      <w:ind w:left="720"/>
    </w:pPr>
    <w:rPr>
      <w:rFonts w:ascii="Courier New" w:hAnsi="Courier New"/>
      <w:color w:val="3E1B59"/>
      <w:sz w:val="24"/>
    </w:rPr>
  </w:style>
  <w:style w:type="character" w:customStyle="1" w:styleId="Heading1Char">
    <w:name w:val="Heading 1 Char"/>
    <w:basedOn w:val="DefaultParagraphFont"/>
    <w:link w:val="Heading1"/>
    <w:uiPriority w:val="9"/>
    <w:rsid w:val="001D034C"/>
    <w:rPr>
      <w:rFonts w:ascii="Times New Roman" w:eastAsiaTheme="majorEastAsia" w:hAnsi="Times New Roman" w:cstheme="majorBidi"/>
      <w:b/>
      <w:bCs/>
      <w:sz w:val="26"/>
      <w:szCs w:val="28"/>
    </w:rPr>
  </w:style>
  <w:style w:type="paragraph" w:styleId="DocumentMap">
    <w:name w:val="Document Map"/>
    <w:basedOn w:val="Normal"/>
    <w:link w:val="DocumentMapChar"/>
    <w:uiPriority w:val="99"/>
    <w:semiHidden/>
    <w:unhideWhenUsed/>
    <w:rsid w:val="00F074E1"/>
    <w:rPr>
      <w:rFonts w:ascii="Tahoma" w:hAnsi="Tahoma" w:cs="Tahoma"/>
      <w:sz w:val="16"/>
      <w:szCs w:val="16"/>
    </w:rPr>
  </w:style>
  <w:style w:type="character" w:customStyle="1" w:styleId="DocumentMapChar">
    <w:name w:val="Document Map Char"/>
    <w:basedOn w:val="DefaultParagraphFont"/>
    <w:link w:val="DocumentMap"/>
    <w:uiPriority w:val="99"/>
    <w:semiHidden/>
    <w:rsid w:val="00F074E1"/>
    <w:rPr>
      <w:rFonts w:ascii="Tahoma" w:hAnsi="Tahoma" w:cs="Tahoma"/>
      <w:sz w:val="16"/>
      <w:szCs w:val="16"/>
    </w:rPr>
  </w:style>
  <w:style w:type="character" w:customStyle="1" w:styleId="Heading2Char">
    <w:name w:val="Heading 2 Char"/>
    <w:basedOn w:val="DefaultParagraphFont"/>
    <w:link w:val="Heading2"/>
    <w:uiPriority w:val="9"/>
    <w:rsid w:val="00AC12DC"/>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AC12DC"/>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560F15"/>
    <w:rPr>
      <w:rFonts w:ascii="Times New Roman" w:eastAsiaTheme="majorEastAsia" w:hAnsi="Times New Roman" w:cstheme="majorBidi"/>
      <w:bCs/>
      <w:i/>
      <w:iCs/>
      <w:sz w:val="26"/>
    </w:rPr>
  </w:style>
  <w:style w:type="paragraph" w:styleId="ListParagraph">
    <w:name w:val="List Paragraph"/>
    <w:basedOn w:val="Normal"/>
    <w:uiPriority w:val="34"/>
    <w:qFormat/>
    <w:rsid w:val="00560F15"/>
    <w:pPr>
      <w:ind w:left="720"/>
      <w:contextualSpacing/>
    </w:pPr>
  </w:style>
  <w:style w:type="paragraph" w:styleId="TOCHeading">
    <w:name w:val="TOC Heading"/>
    <w:basedOn w:val="Heading1"/>
    <w:next w:val="Normal"/>
    <w:uiPriority w:val="39"/>
    <w:semiHidden/>
    <w:unhideWhenUsed/>
    <w:qFormat/>
    <w:rsid w:val="009D00AB"/>
    <w:pPr>
      <w:spacing w:line="276" w:lineRule="auto"/>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9D00AB"/>
    <w:pPr>
      <w:spacing w:after="100"/>
    </w:pPr>
  </w:style>
  <w:style w:type="paragraph" w:styleId="TOC2">
    <w:name w:val="toc 2"/>
    <w:basedOn w:val="Normal"/>
    <w:next w:val="Normal"/>
    <w:autoRedefine/>
    <w:uiPriority w:val="39"/>
    <w:unhideWhenUsed/>
    <w:rsid w:val="009D00AB"/>
    <w:pPr>
      <w:spacing w:after="100"/>
      <w:ind w:left="260"/>
    </w:pPr>
  </w:style>
  <w:style w:type="paragraph" w:styleId="TOC3">
    <w:name w:val="toc 3"/>
    <w:basedOn w:val="Normal"/>
    <w:next w:val="Normal"/>
    <w:autoRedefine/>
    <w:uiPriority w:val="39"/>
    <w:unhideWhenUsed/>
    <w:rsid w:val="009D00AB"/>
    <w:pPr>
      <w:spacing w:after="100"/>
      <w:ind w:left="520"/>
    </w:pPr>
  </w:style>
  <w:style w:type="character" w:styleId="Hyperlink">
    <w:name w:val="Hyperlink"/>
    <w:basedOn w:val="DefaultParagraphFont"/>
    <w:uiPriority w:val="99"/>
    <w:unhideWhenUsed/>
    <w:rsid w:val="009D00AB"/>
    <w:rPr>
      <w:color w:val="0000FF" w:themeColor="hyperlink"/>
      <w:u w:val="single"/>
    </w:rPr>
  </w:style>
  <w:style w:type="paragraph" w:styleId="BalloonText">
    <w:name w:val="Balloon Text"/>
    <w:basedOn w:val="Normal"/>
    <w:link w:val="BalloonTextChar"/>
    <w:uiPriority w:val="99"/>
    <w:semiHidden/>
    <w:unhideWhenUsed/>
    <w:rsid w:val="009D00A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0AB"/>
    <w:rPr>
      <w:rFonts w:ascii="Tahoma" w:hAnsi="Tahoma" w:cs="Tahoma"/>
      <w:sz w:val="16"/>
      <w:szCs w:val="16"/>
    </w:rPr>
  </w:style>
  <w:style w:type="paragraph" w:styleId="TOC4">
    <w:name w:val="toc 4"/>
    <w:basedOn w:val="Normal"/>
    <w:next w:val="Normal"/>
    <w:autoRedefine/>
    <w:uiPriority w:val="39"/>
    <w:unhideWhenUsed/>
    <w:rsid w:val="009D00AB"/>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Information%20Security\New%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1C2F7-967C-4C91-8D26-F7E918FBD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Template.dotx</Template>
  <TotalTime>220</TotalTime>
  <Pages>5</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LuuQuang ICT</dc:creator>
  <cp:lastModifiedBy>bình vũ thanh</cp:lastModifiedBy>
  <cp:revision>63</cp:revision>
  <dcterms:created xsi:type="dcterms:W3CDTF">2016-08-12T07:13:00Z</dcterms:created>
  <dcterms:modified xsi:type="dcterms:W3CDTF">2016-10-05T06:52:00Z</dcterms:modified>
</cp:coreProperties>
</file>